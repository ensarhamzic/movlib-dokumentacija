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939D82A" w14:textId="77777777" w:rsidR="0025328C" w:rsidRPr="005856C3" w:rsidRDefault="0025328C" w:rsidP="0025328C">
      <w:pPr>
        <w:pStyle w:val="Title"/>
        <w:tabs>
          <w:tab w:val="left" w:pos="2970"/>
          <w:tab w:val="left" w:pos="3060"/>
        </w:tabs>
        <w:jc w:val="right"/>
        <w:rPr>
          <w:lang w:val="sr-Latn-CS"/>
        </w:rPr>
      </w:pPr>
      <w:r>
        <w:rPr>
          <w:lang w:val="sr-Latn-CS"/>
        </w:rPr>
        <w:t>Movlib</w:t>
      </w:r>
    </w:p>
    <w:p w14:paraId="0B267AA3" w14:textId="77777777" w:rsidR="0025328C" w:rsidRPr="005856C3" w:rsidRDefault="0025328C" w:rsidP="0025328C">
      <w:pPr>
        <w:pStyle w:val="Title"/>
        <w:jc w:val="right"/>
        <w:rPr>
          <w:lang w:val="sr-Latn-CS"/>
        </w:rPr>
      </w:pPr>
      <w:r>
        <w:rPr>
          <w:lang w:val="sr-Latn-CS"/>
        </w:rPr>
        <w:t>Web aplikacija za pretragu i organizaciju filmova</w:t>
      </w:r>
    </w:p>
    <w:p w14:paraId="5E3B6C3C" w14:textId="77777777" w:rsidR="0025328C" w:rsidRPr="005856C3" w:rsidRDefault="0025328C" w:rsidP="0025328C">
      <w:pPr>
        <w:pStyle w:val="Title"/>
        <w:jc w:val="right"/>
        <w:rPr>
          <w:lang w:val="sr-Latn-CS"/>
        </w:rPr>
      </w:pPr>
      <w:r w:rsidRPr="005856C3">
        <w:rPr>
          <w:lang w:val="sr-Latn-CS"/>
        </w:rPr>
        <w:t xml:space="preserve"> </w:t>
      </w:r>
    </w:p>
    <w:p w14:paraId="28B4311D" w14:textId="247DB39A" w:rsidR="0025328C" w:rsidRPr="0025328C" w:rsidRDefault="0025328C" w:rsidP="0025328C">
      <w:pPr>
        <w:pStyle w:val="Title"/>
        <w:jc w:val="right"/>
        <w:rPr>
          <w:lang w:val="sr-Latn-RS"/>
        </w:rPr>
      </w:pPr>
      <w:r>
        <w:rPr>
          <w:lang w:val="sr-Latn-CS"/>
        </w:rPr>
        <w:t>K</w:t>
      </w:r>
      <w:r>
        <w:rPr>
          <w:lang w:val="sr-Latn-RS"/>
        </w:rPr>
        <w:t>orisničko uputstvo</w:t>
      </w:r>
      <w:r w:rsidR="00B57B30">
        <w:rPr>
          <w:lang w:val="sr-Latn-RS"/>
        </w:rPr>
        <w:tab/>
      </w:r>
    </w:p>
    <w:p w14:paraId="23CCE706" w14:textId="77777777" w:rsidR="0025328C" w:rsidRPr="005856C3" w:rsidRDefault="0025328C" w:rsidP="0025328C">
      <w:pPr>
        <w:pStyle w:val="Title"/>
        <w:jc w:val="right"/>
        <w:rPr>
          <w:lang w:val="sr-Latn-CS"/>
        </w:rPr>
      </w:pPr>
    </w:p>
    <w:p w14:paraId="06C7A195" w14:textId="77777777" w:rsidR="0025328C" w:rsidRPr="005856C3" w:rsidRDefault="0025328C" w:rsidP="0025328C">
      <w:pPr>
        <w:pStyle w:val="Title"/>
        <w:jc w:val="right"/>
        <w:rPr>
          <w:sz w:val="28"/>
          <w:lang w:val="sr-Latn-CS"/>
        </w:rPr>
      </w:pPr>
      <w:r w:rsidRPr="005856C3">
        <w:rPr>
          <w:sz w:val="28"/>
          <w:lang w:val="sr-Latn-CS"/>
        </w:rPr>
        <w:t>Verzija 1.0</w:t>
      </w:r>
    </w:p>
    <w:p w14:paraId="338E80C9" w14:textId="77777777" w:rsidR="0025328C" w:rsidRPr="005856C3" w:rsidRDefault="0025328C" w:rsidP="0025328C">
      <w:pPr>
        <w:pStyle w:val="Title"/>
        <w:rPr>
          <w:sz w:val="28"/>
          <w:lang w:val="sr-Latn-CS"/>
        </w:rPr>
        <w:sectPr w:rsidR="0025328C" w:rsidRPr="005856C3" w:rsidSect="00DF0704">
          <w:headerReference w:type="even" r:id="rId7"/>
          <w:headerReference w:type="default" r:id="rId8"/>
          <w:footerReference w:type="even" r:id="rId9"/>
          <w:footerReference w:type="default" r:id="rId10"/>
          <w:headerReference w:type="first" r:id="rId11"/>
          <w:footerReference w:type="first" r:id="rId12"/>
          <w:pgSz w:w="11907" w:h="16840" w:code="9"/>
          <w:pgMar w:top="1440" w:right="1440" w:bottom="1440" w:left="1440" w:header="709" w:footer="709" w:gutter="0"/>
          <w:cols w:space="708"/>
          <w:vAlign w:val="center"/>
        </w:sectPr>
      </w:pPr>
    </w:p>
    <w:p w14:paraId="3507CD61" w14:textId="77777777" w:rsidR="005E762D" w:rsidRPr="00533BAC" w:rsidRDefault="00000000" w:rsidP="00DC4A22">
      <w:pPr>
        <w:pStyle w:val="Title"/>
        <w:rPr>
          <w:lang w:val="sr-Latn-CS"/>
        </w:rPr>
      </w:pPr>
      <w:r w:rsidRPr="00533BAC">
        <w:rPr>
          <w:lang w:val="sr-Latn-CS"/>
        </w:rPr>
        <w:lastRenderedPageBreak/>
        <w:t>Istorija revizija</w:t>
      </w:r>
    </w:p>
    <w:tbl>
      <w:tblPr>
        <w:tblW w:w="9504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2304"/>
        <w:gridCol w:w="1152"/>
        <w:gridCol w:w="3744"/>
        <w:gridCol w:w="2304"/>
      </w:tblGrid>
      <w:tr w:rsidR="00FA3DF4" w14:paraId="57F49D17" w14:textId="77777777">
        <w:tc>
          <w:tcPr>
            <w:tcW w:w="2304" w:type="dxa"/>
          </w:tcPr>
          <w:p w14:paraId="075ED69C" w14:textId="77777777" w:rsidR="005107C5" w:rsidRPr="00EC25D8" w:rsidRDefault="00000000" w:rsidP="00DC4A22">
            <w:pPr>
              <w:pStyle w:val="Tabletext"/>
              <w:jc w:val="center"/>
              <w:rPr>
                <w:b/>
                <w:lang w:val="sr-Latn-CS"/>
              </w:rPr>
            </w:pPr>
            <w:r w:rsidRPr="00EC25D8">
              <w:rPr>
                <w:b/>
                <w:lang w:val="sr-Latn-CS"/>
              </w:rPr>
              <w:t>Datum</w:t>
            </w:r>
          </w:p>
        </w:tc>
        <w:tc>
          <w:tcPr>
            <w:tcW w:w="1152" w:type="dxa"/>
          </w:tcPr>
          <w:p w14:paraId="5C5BE660" w14:textId="77777777" w:rsidR="005107C5" w:rsidRPr="00EC25D8" w:rsidRDefault="00000000" w:rsidP="00DC4A22">
            <w:pPr>
              <w:pStyle w:val="Tabletext"/>
              <w:jc w:val="center"/>
              <w:rPr>
                <w:b/>
                <w:lang w:val="sr-Latn-CS"/>
              </w:rPr>
            </w:pPr>
            <w:r w:rsidRPr="00EC25D8">
              <w:rPr>
                <w:b/>
                <w:lang w:val="sr-Latn-CS"/>
              </w:rPr>
              <w:t>Verzija</w:t>
            </w:r>
          </w:p>
        </w:tc>
        <w:tc>
          <w:tcPr>
            <w:tcW w:w="3744" w:type="dxa"/>
          </w:tcPr>
          <w:p w14:paraId="4CA1EA8F" w14:textId="77777777" w:rsidR="005107C5" w:rsidRPr="00EC25D8" w:rsidRDefault="00000000" w:rsidP="00DC4A22">
            <w:pPr>
              <w:pStyle w:val="Tabletext"/>
              <w:jc w:val="center"/>
              <w:rPr>
                <w:b/>
                <w:lang w:val="sr-Latn-CS"/>
              </w:rPr>
            </w:pPr>
            <w:r w:rsidRPr="00EC25D8">
              <w:rPr>
                <w:b/>
                <w:lang w:val="sr-Latn-CS"/>
              </w:rPr>
              <w:t>Opis</w:t>
            </w:r>
          </w:p>
        </w:tc>
        <w:tc>
          <w:tcPr>
            <w:tcW w:w="2304" w:type="dxa"/>
          </w:tcPr>
          <w:p w14:paraId="7AB04930" w14:textId="77777777" w:rsidR="005107C5" w:rsidRPr="00EC25D8" w:rsidRDefault="00000000" w:rsidP="00DC4A22">
            <w:pPr>
              <w:pStyle w:val="Tabletext"/>
              <w:jc w:val="center"/>
              <w:rPr>
                <w:b/>
                <w:lang w:val="sr-Latn-CS"/>
              </w:rPr>
            </w:pPr>
            <w:r w:rsidRPr="00EC25D8">
              <w:rPr>
                <w:b/>
                <w:lang w:val="sr-Latn-CS"/>
              </w:rPr>
              <w:t>Autor</w:t>
            </w:r>
            <w:r>
              <w:rPr>
                <w:b/>
                <w:lang w:val="sr-Latn-CS"/>
              </w:rPr>
              <w:t>i</w:t>
            </w:r>
          </w:p>
        </w:tc>
      </w:tr>
      <w:tr w:rsidR="00FA3DF4" w14:paraId="658C0A79" w14:textId="77777777">
        <w:tc>
          <w:tcPr>
            <w:tcW w:w="2304" w:type="dxa"/>
          </w:tcPr>
          <w:p w14:paraId="5E3B4F80" w14:textId="26F9B97C" w:rsidR="005107C5" w:rsidRPr="00EC25D8" w:rsidRDefault="00B57B30" w:rsidP="00B43EF5">
            <w:pPr>
              <w:pStyle w:val="Tabletext"/>
              <w:rPr>
                <w:lang w:val="sr-Latn-CS"/>
              </w:rPr>
            </w:pPr>
            <w:r>
              <w:rPr>
                <w:lang w:val="sr-Latn-CS"/>
              </w:rPr>
              <w:t>15</w:t>
            </w:r>
            <w:r w:rsidR="00B94209">
              <w:rPr>
                <w:lang w:val="sr-Latn-CS"/>
              </w:rPr>
              <w:t>.</w:t>
            </w:r>
            <w:r>
              <w:rPr>
                <w:lang w:val="sr-Latn-CS"/>
              </w:rPr>
              <w:t>12.2007</w:t>
            </w:r>
            <w:r w:rsidRPr="00EC25D8">
              <w:rPr>
                <w:lang w:val="sr-Latn-CS"/>
              </w:rPr>
              <w:t>.</w:t>
            </w:r>
          </w:p>
        </w:tc>
        <w:tc>
          <w:tcPr>
            <w:tcW w:w="1152" w:type="dxa"/>
          </w:tcPr>
          <w:p w14:paraId="2465BAAB" w14:textId="77777777" w:rsidR="005107C5" w:rsidRPr="00EC25D8" w:rsidRDefault="00000000" w:rsidP="00DC4A22">
            <w:pPr>
              <w:pStyle w:val="Tabletext"/>
              <w:rPr>
                <w:lang w:val="sr-Latn-CS"/>
              </w:rPr>
            </w:pPr>
            <w:r w:rsidRPr="00EC25D8">
              <w:rPr>
                <w:lang w:val="sr-Latn-CS"/>
              </w:rPr>
              <w:t>1.0</w:t>
            </w:r>
          </w:p>
        </w:tc>
        <w:tc>
          <w:tcPr>
            <w:tcW w:w="3744" w:type="dxa"/>
          </w:tcPr>
          <w:p w14:paraId="6DB6EB70" w14:textId="77777777" w:rsidR="005107C5" w:rsidRPr="00EC25D8" w:rsidRDefault="00000000" w:rsidP="00DC4A22">
            <w:pPr>
              <w:pStyle w:val="Tabletext"/>
              <w:rPr>
                <w:lang w:val="sr-Latn-CS"/>
              </w:rPr>
            </w:pPr>
            <w:r>
              <w:rPr>
                <w:lang w:val="sr-Latn-CS"/>
              </w:rPr>
              <w:t xml:space="preserve">finalna </w:t>
            </w:r>
            <w:r w:rsidRPr="00EC25D8">
              <w:rPr>
                <w:lang w:val="sr-Latn-CS"/>
              </w:rPr>
              <w:t>verzija</w:t>
            </w:r>
          </w:p>
        </w:tc>
        <w:tc>
          <w:tcPr>
            <w:tcW w:w="2304" w:type="dxa"/>
          </w:tcPr>
          <w:p w14:paraId="1D73262B" w14:textId="5512E9A7" w:rsidR="00B94209" w:rsidRPr="00EC25D8" w:rsidRDefault="00B57B30" w:rsidP="00DC4A22">
            <w:pPr>
              <w:pStyle w:val="Tabletext"/>
              <w:spacing w:after="0"/>
              <w:rPr>
                <w:lang w:val="sr-Latn-CS"/>
              </w:rPr>
            </w:pPr>
            <w:r>
              <w:t>Ensar Hamzić</w:t>
            </w:r>
          </w:p>
        </w:tc>
      </w:tr>
    </w:tbl>
    <w:p w14:paraId="487AAF67" w14:textId="77777777" w:rsidR="005E762D" w:rsidRPr="00533BAC" w:rsidRDefault="005E762D" w:rsidP="00DC4A22">
      <w:pPr>
        <w:rPr>
          <w:lang w:val="sr-Latn-CS"/>
        </w:rPr>
      </w:pPr>
    </w:p>
    <w:p w14:paraId="25A7EE64" w14:textId="77777777" w:rsidR="005E762D" w:rsidRPr="00533BAC" w:rsidRDefault="000471BA" w:rsidP="00DC4A22">
      <w:pPr>
        <w:pStyle w:val="Title"/>
        <w:rPr>
          <w:lang w:val="sr-Latn-CS"/>
        </w:rPr>
      </w:pPr>
      <w:r>
        <w:rPr>
          <w:lang w:val="sr-Latn-CS"/>
        </w:rPr>
        <w:br w:type="page"/>
      </w:r>
      <w:r>
        <w:rPr>
          <w:lang w:val="sr-Latn-CS"/>
        </w:rPr>
        <w:lastRenderedPageBreak/>
        <w:t>Sadrž</w:t>
      </w:r>
      <w:r w:rsidRPr="00533BAC">
        <w:rPr>
          <w:lang w:val="sr-Latn-CS"/>
        </w:rPr>
        <w:t>aj</w:t>
      </w:r>
    </w:p>
    <w:p w14:paraId="3671425A" w14:textId="77777777" w:rsidR="00734E5F" w:rsidRDefault="00734E5F" w:rsidP="00734E5F">
      <w:pPr>
        <w:pStyle w:val="TOC1"/>
        <w:tabs>
          <w:tab w:val="left" w:pos="432"/>
        </w:tabs>
        <w:rPr>
          <w:noProof/>
          <w:sz w:val="24"/>
          <w:szCs w:val="24"/>
        </w:rPr>
      </w:pPr>
      <w:r w:rsidRPr="00533BAC">
        <w:rPr>
          <w:lang w:val="sr-Latn-CS"/>
        </w:rPr>
        <w:fldChar w:fldCharType="begin"/>
      </w:r>
      <w:r w:rsidRPr="00533BAC">
        <w:rPr>
          <w:lang w:val="sr-Latn-CS"/>
        </w:rPr>
        <w:instrText xml:space="preserve"> TOC \o "1-3" </w:instrText>
      </w:r>
      <w:r w:rsidRPr="00533BAC">
        <w:rPr>
          <w:lang w:val="sr-Latn-CS"/>
        </w:rPr>
        <w:fldChar w:fldCharType="separate"/>
      </w:r>
      <w:r w:rsidRPr="00341390">
        <w:rPr>
          <w:noProof/>
          <w:lang w:val="sr-Latn-CS"/>
        </w:rPr>
        <w:t>1.</w:t>
      </w:r>
      <w:r>
        <w:rPr>
          <w:noProof/>
          <w:sz w:val="24"/>
          <w:szCs w:val="24"/>
        </w:rPr>
        <w:tab/>
      </w:r>
      <w:r w:rsidRPr="00341390">
        <w:rPr>
          <w:noProof/>
          <w:lang w:val="sr-Latn-CS"/>
        </w:rPr>
        <w:t>Uvod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_Toc144046293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320B503C" w14:textId="77777777" w:rsidR="00734E5F" w:rsidRDefault="00000000" w:rsidP="00734E5F">
      <w:pPr>
        <w:pStyle w:val="TOC1"/>
        <w:tabs>
          <w:tab w:val="left" w:pos="432"/>
        </w:tabs>
        <w:rPr>
          <w:noProof/>
          <w:sz w:val="24"/>
          <w:szCs w:val="24"/>
        </w:rPr>
      </w:pPr>
      <w:r w:rsidRPr="00341390">
        <w:rPr>
          <w:noProof/>
          <w:lang w:val="sr-Latn-CS"/>
        </w:rPr>
        <w:t>2.</w:t>
      </w:r>
      <w:r>
        <w:rPr>
          <w:noProof/>
          <w:sz w:val="24"/>
          <w:szCs w:val="24"/>
        </w:rPr>
        <w:tab/>
      </w:r>
      <w:r w:rsidR="0092519E">
        <w:rPr>
          <w:noProof/>
          <w:lang w:val="sr-Latn-CS"/>
        </w:rPr>
        <w:t>Početna stranica portala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_Toc144046294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7711E9F5" w14:textId="77777777" w:rsidR="00734E5F" w:rsidRDefault="00000000" w:rsidP="00734E5F">
      <w:pPr>
        <w:pStyle w:val="TOC1"/>
        <w:tabs>
          <w:tab w:val="left" w:pos="432"/>
        </w:tabs>
        <w:rPr>
          <w:noProof/>
          <w:sz w:val="24"/>
          <w:szCs w:val="24"/>
        </w:rPr>
      </w:pPr>
      <w:r w:rsidRPr="00341390">
        <w:rPr>
          <w:noProof/>
          <w:lang w:val="sr-Latn-CS"/>
        </w:rPr>
        <w:t>3.</w:t>
      </w:r>
      <w:r>
        <w:rPr>
          <w:noProof/>
          <w:sz w:val="24"/>
          <w:szCs w:val="24"/>
        </w:rPr>
        <w:tab/>
      </w:r>
      <w:r>
        <w:rPr>
          <w:noProof/>
          <w:lang w:val="sr-Latn-CS"/>
        </w:rPr>
        <w:t xml:space="preserve">Prijavljivanje korisnika na </w:t>
      </w:r>
      <w:r w:rsidR="00B50247">
        <w:rPr>
          <w:noProof/>
          <w:lang w:val="sr-Latn-CS"/>
        </w:rPr>
        <w:t>portal</w:t>
      </w:r>
      <w:r>
        <w:rPr>
          <w:noProof/>
        </w:rPr>
        <w:tab/>
      </w:r>
      <w:r w:rsidR="00B50247">
        <w:rPr>
          <w:noProof/>
        </w:rPr>
        <w:t>4</w:t>
      </w:r>
    </w:p>
    <w:p w14:paraId="054945E2" w14:textId="77777777" w:rsidR="00734E5F" w:rsidRDefault="00000000" w:rsidP="002F2152">
      <w:pPr>
        <w:pStyle w:val="TOC2"/>
        <w:rPr>
          <w:sz w:val="24"/>
          <w:szCs w:val="24"/>
        </w:rPr>
      </w:pPr>
      <w:r w:rsidRPr="00341390">
        <w:t>3.1</w:t>
      </w:r>
      <w:r>
        <w:rPr>
          <w:sz w:val="24"/>
          <w:szCs w:val="24"/>
        </w:rPr>
        <w:tab/>
      </w:r>
      <w:r w:rsidR="00960495">
        <w:t>Registarcija novog korisnika</w:t>
      </w:r>
      <w:r>
        <w:tab/>
      </w:r>
      <w:r w:rsidR="00960495">
        <w:t>5</w:t>
      </w:r>
    </w:p>
    <w:p w14:paraId="670A958A" w14:textId="77777777" w:rsidR="00734E5F" w:rsidRPr="002F2152" w:rsidRDefault="00000000" w:rsidP="002F2152">
      <w:pPr>
        <w:pStyle w:val="TOC2"/>
      </w:pPr>
      <w:r w:rsidRPr="002F2152">
        <w:t>3.2</w:t>
      </w:r>
      <w:r w:rsidRPr="002F2152">
        <w:tab/>
      </w:r>
      <w:r w:rsidR="002F2152" w:rsidRPr="002F2152">
        <w:t>Registracija nezaposlenog</w:t>
      </w:r>
      <w:r w:rsidRPr="002F2152">
        <w:tab/>
      </w:r>
      <w:r w:rsidR="00844925">
        <w:t>6</w:t>
      </w:r>
    </w:p>
    <w:p w14:paraId="1C17AFF1" w14:textId="77777777" w:rsidR="00703FFE" w:rsidRDefault="00000000" w:rsidP="00703FFE">
      <w:r>
        <w:t xml:space="preserve">         3.3 </w:t>
      </w:r>
      <w:r w:rsidR="00607AA6">
        <w:t xml:space="preserve">    Registracija organizatora kursa</w:t>
      </w:r>
      <w:r w:rsidR="00F4764C">
        <w:tab/>
      </w:r>
      <w:r w:rsidR="00F4764C">
        <w:tab/>
      </w:r>
      <w:r w:rsidR="00F4764C">
        <w:tab/>
      </w:r>
      <w:r w:rsidR="00F4764C">
        <w:tab/>
      </w:r>
      <w:r w:rsidR="00F4764C">
        <w:tab/>
      </w:r>
      <w:r w:rsidR="00F4764C">
        <w:tab/>
      </w:r>
      <w:r w:rsidR="00F4764C">
        <w:tab/>
      </w:r>
      <w:r w:rsidR="00F4764C">
        <w:tab/>
      </w:r>
      <w:r w:rsidR="00844925">
        <w:t xml:space="preserve">            7</w:t>
      </w:r>
      <w:r w:rsidR="00F4764C">
        <w:tab/>
      </w:r>
    </w:p>
    <w:p w14:paraId="53C57E1A" w14:textId="77777777" w:rsidR="00703FFE" w:rsidRDefault="00000000" w:rsidP="00703FFE">
      <w:r>
        <w:t xml:space="preserve">         3.4</w:t>
      </w:r>
      <w:r w:rsidR="00607AA6">
        <w:t xml:space="preserve">      Registracija poslodavca</w:t>
      </w:r>
      <w:r w:rsidR="00F4764C">
        <w:tab/>
      </w:r>
      <w:r w:rsidR="00F4764C">
        <w:tab/>
      </w:r>
      <w:r w:rsidR="00F4764C">
        <w:tab/>
      </w:r>
      <w:r w:rsidR="00F4764C">
        <w:tab/>
      </w:r>
      <w:r w:rsidR="00F4764C">
        <w:tab/>
      </w:r>
      <w:r w:rsidR="00F4764C">
        <w:tab/>
      </w:r>
      <w:r w:rsidR="00F4764C">
        <w:tab/>
      </w:r>
      <w:r w:rsidR="00F4764C">
        <w:tab/>
      </w:r>
      <w:r w:rsidR="00BB113F">
        <w:t xml:space="preserve">            7</w:t>
      </w:r>
      <w:r w:rsidR="00F4764C">
        <w:tab/>
      </w:r>
    </w:p>
    <w:p w14:paraId="5A838535" w14:textId="77777777" w:rsidR="00703FFE" w:rsidRDefault="00000000" w:rsidP="00703FFE">
      <w:r>
        <w:t xml:space="preserve">         3.5</w:t>
      </w:r>
      <w:r w:rsidR="00607AA6">
        <w:tab/>
        <w:t xml:space="preserve">     Prijavljivanje registrovanog korisnika na sistem</w:t>
      </w:r>
      <w:r w:rsidR="00F4764C">
        <w:tab/>
      </w:r>
      <w:r w:rsidR="00F4764C">
        <w:tab/>
      </w:r>
      <w:r w:rsidR="00F4764C">
        <w:tab/>
      </w:r>
      <w:r w:rsidR="00F4764C">
        <w:tab/>
      </w:r>
      <w:r w:rsidR="00F4764C">
        <w:tab/>
      </w:r>
      <w:r w:rsidR="00F4764C">
        <w:tab/>
      </w:r>
      <w:r w:rsidR="000111FD">
        <w:t xml:space="preserve">            9</w:t>
      </w:r>
      <w:r w:rsidR="00F4764C">
        <w:tab/>
      </w:r>
    </w:p>
    <w:p w14:paraId="029A3353" w14:textId="77777777" w:rsidR="00703FFE" w:rsidRDefault="00000000" w:rsidP="00703FFE">
      <w:r>
        <w:t xml:space="preserve">         3.6</w:t>
      </w:r>
      <w:r>
        <w:tab/>
      </w:r>
      <w:r w:rsidR="00607AA6">
        <w:t xml:space="preserve">     Dodavanje novog konkursa</w:t>
      </w:r>
      <w:r w:rsidR="00F4764C">
        <w:tab/>
      </w:r>
      <w:r w:rsidR="00F4764C">
        <w:tab/>
      </w:r>
      <w:r w:rsidR="00F4764C">
        <w:tab/>
      </w:r>
      <w:r w:rsidR="00F4764C">
        <w:tab/>
      </w:r>
      <w:r w:rsidR="00F4764C">
        <w:tab/>
      </w:r>
      <w:r w:rsidR="00F4764C">
        <w:tab/>
      </w:r>
      <w:r w:rsidR="00F4764C">
        <w:tab/>
      </w:r>
      <w:r w:rsidR="00F4764C">
        <w:tab/>
      </w:r>
      <w:r w:rsidR="000111FD">
        <w:t xml:space="preserve">            9</w:t>
      </w:r>
      <w:r w:rsidR="00F4764C">
        <w:tab/>
      </w:r>
    </w:p>
    <w:p w14:paraId="70AFAE4C" w14:textId="77777777" w:rsidR="00607AA6" w:rsidRPr="00703FFE" w:rsidRDefault="00000000" w:rsidP="00703FFE">
      <w:r>
        <w:t xml:space="preserve">         3.7     Menjanje podataka o sebi</w:t>
      </w:r>
      <w:r w:rsidR="00F4764C">
        <w:tab/>
      </w:r>
      <w:r w:rsidR="00F4764C">
        <w:tab/>
      </w:r>
      <w:r w:rsidR="00F4764C">
        <w:tab/>
      </w:r>
      <w:r w:rsidR="00F4764C">
        <w:tab/>
      </w:r>
      <w:r w:rsidR="00F4764C">
        <w:tab/>
      </w:r>
      <w:r w:rsidR="00F4764C">
        <w:tab/>
      </w:r>
      <w:r w:rsidR="00F4764C">
        <w:tab/>
      </w:r>
      <w:r w:rsidR="00F4764C">
        <w:tab/>
      </w:r>
      <w:r w:rsidR="000111FD">
        <w:t xml:space="preserve">            9</w:t>
      </w:r>
      <w:r w:rsidR="00F4764C">
        <w:tab/>
      </w:r>
    </w:p>
    <w:p w14:paraId="1EBE8DD4" w14:textId="77777777" w:rsidR="00734E5F" w:rsidRDefault="00000000" w:rsidP="00960495">
      <w:pPr>
        <w:pStyle w:val="TOC1"/>
        <w:tabs>
          <w:tab w:val="left" w:pos="432"/>
        </w:tabs>
        <w:rPr>
          <w:noProof/>
          <w:sz w:val="24"/>
          <w:szCs w:val="24"/>
        </w:rPr>
      </w:pPr>
      <w:r w:rsidRPr="00341390">
        <w:rPr>
          <w:noProof/>
          <w:lang w:val="sr-Latn-CS"/>
        </w:rPr>
        <w:t>4.</w:t>
      </w:r>
      <w:r>
        <w:rPr>
          <w:noProof/>
          <w:sz w:val="24"/>
          <w:szCs w:val="24"/>
        </w:rPr>
        <w:tab/>
      </w:r>
      <w:r>
        <w:rPr>
          <w:noProof/>
          <w:lang w:val="sr-Latn-CS"/>
        </w:rPr>
        <w:t>Upravljanje korisnicima</w:t>
      </w:r>
      <w:r>
        <w:rPr>
          <w:noProof/>
        </w:rPr>
        <w:tab/>
      </w:r>
      <w:r w:rsidR="00FE62CD">
        <w:rPr>
          <w:noProof/>
        </w:rPr>
        <w:t>11</w:t>
      </w:r>
    </w:p>
    <w:p w14:paraId="0F53BDEF" w14:textId="77777777" w:rsidR="00734E5F" w:rsidRDefault="00000000" w:rsidP="00734E5F">
      <w:pPr>
        <w:pStyle w:val="TOC1"/>
        <w:tabs>
          <w:tab w:val="left" w:pos="432"/>
        </w:tabs>
        <w:rPr>
          <w:noProof/>
        </w:rPr>
      </w:pPr>
      <w:r w:rsidRPr="00341390">
        <w:rPr>
          <w:noProof/>
          <w:lang w:val="sr-Latn-CS"/>
        </w:rPr>
        <w:t>5.</w:t>
      </w:r>
      <w:r>
        <w:rPr>
          <w:noProof/>
          <w:sz w:val="24"/>
          <w:szCs w:val="24"/>
        </w:rPr>
        <w:tab/>
      </w:r>
      <w:r w:rsidR="00960495">
        <w:rPr>
          <w:noProof/>
          <w:lang w:val="sr-Latn-CS"/>
        </w:rPr>
        <w:t>Pregled</w:t>
      </w:r>
      <w:r w:rsidR="00981379">
        <w:rPr>
          <w:noProof/>
          <w:lang w:val="sr-Latn-CS"/>
        </w:rPr>
        <w:t xml:space="preserve"> i postavljanje pitanja</w:t>
      </w:r>
      <w:r>
        <w:rPr>
          <w:noProof/>
        </w:rPr>
        <w:tab/>
      </w:r>
      <w:r w:rsidR="003164AF">
        <w:rPr>
          <w:noProof/>
        </w:rPr>
        <w:t>1</w:t>
      </w:r>
      <w:r w:rsidR="00BE4B5A">
        <w:rPr>
          <w:noProof/>
        </w:rPr>
        <w:t>2</w:t>
      </w:r>
    </w:p>
    <w:p w14:paraId="1AAA2AFB" w14:textId="77777777" w:rsidR="00960495" w:rsidRDefault="00000000" w:rsidP="002F2152">
      <w:pPr>
        <w:pStyle w:val="TOC2"/>
      </w:pPr>
      <w:r>
        <w:t>5</w:t>
      </w:r>
      <w:r w:rsidRPr="00341390">
        <w:t>.1</w:t>
      </w:r>
      <w:r>
        <w:rPr>
          <w:sz w:val="24"/>
          <w:szCs w:val="24"/>
        </w:rPr>
        <w:tab/>
      </w:r>
      <w:r w:rsidR="008D16F3">
        <w:t>Postavljanje pitanja administratoru</w:t>
      </w:r>
      <w:r w:rsidR="003164AF">
        <w:tab/>
        <w:t>1</w:t>
      </w:r>
      <w:r w:rsidR="00BE4B5A">
        <w:t>3</w:t>
      </w:r>
    </w:p>
    <w:p w14:paraId="0D3F98A8" w14:textId="77777777" w:rsidR="00734E5F" w:rsidRDefault="00960495" w:rsidP="00960495">
      <w:pPr>
        <w:pStyle w:val="TOC1"/>
        <w:tabs>
          <w:tab w:val="left" w:pos="432"/>
        </w:tabs>
        <w:rPr>
          <w:noProof/>
          <w:sz w:val="24"/>
          <w:szCs w:val="24"/>
        </w:rPr>
      </w:pPr>
      <w:r>
        <w:rPr>
          <w:noProof/>
          <w:lang w:val="sr-Latn-CS"/>
        </w:rPr>
        <w:t>6.</w:t>
      </w:r>
      <w:r>
        <w:rPr>
          <w:noProof/>
          <w:sz w:val="24"/>
          <w:szCs w:val="24"/>
        </w:rPr>
        <w:tab/>
      </w:r>
      <w:r w:rsidR="00A53BC1">
        <w:rPr>
          <w:noProof/>
          <w:lang w:val="sr-Latn-CS"/>
        </w:rPr>
        <w:t>Mehanizam za povezivanje</w:t>
      </w:r>
      <w:r>
        <w:rPr>
          <w:noProof/>
          <w:sz w:val="24"/>
          <w:szCs w:val="24"/>
        </w:rPr>
        <w:tab/>
      </w:r>
      <w:r w:rsidR="006B77FD" w:rsidRPr="003164AF">
        <w:rPr>
          <w:noProof/>
        </w:rPr>
        <w:t>1</w:t>
      </w:r>
      <w:r w:rsidR="00C07D61">
        <w:rPr>
          <w:noProof/>
        </w:rPr>
        <w:t>4</w:t>
      </w:r>
    </w:p>
    <w:p w14:paraId="5BD024B8" w14:textId="77777777" w:rsidR="00734E5F" w:rsidRDefault="00734E5F" w:rsidP="002F2152">
      <w:pPr>
        <w:pStyle w:val="TOC2"/>
      </w:pPr>
    </w:p>
    <w:p w14:paraId="5B1D8FD1" w14:textId="77777777" w:rsidR="00734E5F" w:rsidRPr="004054A7" w:rsidRDefault="00734E5F" w:rsidP="00734E5F"/>
    <w:p w14:paraId="18233120" w14:textId="5BD6FC9E" w:rsidR="005E762D" w:rsidRDefault="00734E5F" w:rsidP="00734E5F">
      <w:pPr>
        <w:pStyle w:val="Title"/>
        <w:rPr>
          <w:lang w:val="sr-Latn-CS"/>
        </w:rPr>
      </w:pPr>
      <w:r w:rsidRPr="00533BAC">
        <w:rPr>
          <w:lang w:val="sr-Latn-CS"/>
        </w:rPr>
        <w:fldChar w:fldCharType="end"/>
      </w:r>
      <w:r w:rsidRPr="00533BAC">
        <w:rPr>
          <w:lang w:val="sr-Latn-CS"/>
        </w:rPr>
        <w:br w:type="page"/>
      </w:r>
      <w:r w:rsidR="00760CED">
        <w:rPr>
          <w:lang w:val="sr-Latn-CS"/>
        </w:rPr>
        <w:lastRenderedPageBreak/>
        <w:t>Korisničko uputstvo</w:t>
      </w:r>
      <w:r w:rsidRPr="00533BAC">
        <w:rPr>
          <w:lang w:val="sr-Latn-CS"/>
        </w:rPr>
        <w:t xml:space="preserve"> za </w:t>
      </w:r>
      <w:r w:rsidR="00625301">
        <w:rPr>
          <w:lang w:val="sr-Latn-CS"/>
        </w:rPr>
        <w:t>Movlib</w:t>
      </w:r>
    </w:p>
    <w:p w14:paraId="19205731" w14:textId="77777777" w:rsidR="009B4BA5" w:rsidRPr="009B4BA5" w:rsidRDefault="009B4BA5" w:rsidP="00DC4A22">
      <w:pPr>
        <w:rPr>
          <w:lang w:val="sr-Latn-CS"/>
        </w:rPr>
      </w:pPr>
    </w:p>
    <w:p w14:paraId="08BDBFFB" w14:textId="77777777" w:rsidR="005E762D" w:rsidRDefault="00000000" w:rsidP="00DC4A22">
      <w:pPr>
        <w:pStyle w:val="Heading1"/>
        <w:ind w:left="0" w:firstLine="0"/>
        <w:rPr>
          <w:lang w:val="sr-Latn-CS"/>
        </w:rPr>
      </w:pPr>
      <w:bookmarkStart w:id="0" w:name="_Toc144046293"/>
      <w:r w:rsidRPr="00533BAC">
        <w:rPr>
          <w:lang w:val="sr-Latn-CS"/>
        </w:rPr>
        <w:t>Uvod</w:t>
      </w:r>
      <w:bookmarkEnd w:id="0"/>
    </w:p>
    <w:p w14:paraId="64CFA317" w14:textId="545440DE" w:rsidR="00904B9D" w:rsidRPr="00904B9D" w:rsidRDefault="00904B9D" w:rsidP="00904B9D">
      <w:pPr>
        <w:rPr>
          <w:lang w:val="sr-Latn-RS"/>
        </w:rPr>
      </w:pPr>
      <w:r w:rsidRPr="00904B9D">
        <w:rPr>
          <w:lang w:val="sr-Latn-RS"/>
        </w:rPr>
        <w:t>Movlib je veb aplikacija koja služi da korisnici pretražuju sve filmove, organizuju ih u kolekcije, dodaju ih u omiljene i dele sa drugim korisnicima. Korisnici nakon prijavljivanja imaju sve funkcije aplikacije na raspolaganju i odmah mogu pretraživati filmove i praviti kolekcije. Takođe, korisnici mogu videti statistike filmova za sve svoje kolekcije. Svaki film ima detalje poput rezimea, rejtinga, datuma izlaska itd.</w:t>
      </w:r>
    </w:p>
    <w:p w14:paraId="727AB71A" w14:textId="0CB095B5" w:rsidR="001C18EB" w:rsidRDefault="001C18EB" w:rsidP="00DC4A22">
      <w:pPr>
        <w:rPr>
          <w:lang w:val="sr-Latn-CS"/>
        </w:rPr>
      </w:pPr>
    </w:p>
    <w:p w14:paraId="68CF661D" w14:textId="77777777" w:rsidR="009B4BA5" w:rsidRPr="00F94867" w:rsidRDefault="009B4BA5" w:rsidP="00DC4A22">
      <w:pPr>
        <w:rPr>
          <w:lang w:val="sr-Latn-CS"/>
        </w:rPr>
      </w:pPr>
    </w:p>
    <w:p w14:paraId="778D6888" w14:textId="4AA6524C" w:rsidR="005E762D" w:rsidRDefault="00DE5984" w:rsidP="00DC4A22">
      <w:pPr>
        <w:pStyle w:val="Heading1"/>
        <w:ind w:left="0" w:firstLine="0"/>
        <w:rPr>
          <w:lang w:val="sr-Latn-CS"/>
        </w:rPr>
      </w:pPr>
      <w:bookmarkStart w:id="1" w:name="_Toc144046294"/>
      <w:r>
        <w:rPr>
          <w:lang w:val="sr-Latn-CS"/>
        </w:rPr>
        <w:t>P</w:t>
      </w:r>
      <w:bookmarkEnd w:id="1"/>
      <w:r w:rsidR="003912EA">
        <w:rPr>
          <w:lang w:val="sr-Latn-CS"/>
        </w:rPr>
        <w:t>ristup portalu</w:t>
      </w:r>
    </w:p>
    <w:p w14:paraId="69B0041D" w14:textId="24DD2BDC" w:rsidR="0068405F" w:rsidRPr="0068405F" w:rsidRDefault="0068405F" w:rsidP="0068405F">
      <w:pPr>
        <w:pStyle w:val="Heading2"/>
        <w:rPr>
          <w:lang w:val="sr-Latn-CS"/>
        </w:rPr>
      </w:pPr>
      <w:r>
        <w:rPr>
          <w:lang w:val="sr-Latn-CS"/>
        </w:rPr>
        <w:t>Registrovanje na sistem</w:t>
      </w:r>
    </w:p>
    <w:p w14:paraId="06F02F3B" w14:textId="6091DA8F" w:rsidR="00EE37C2" w:rsidRDefault="0068405F" w:rsidP="00DC4A22">
      <w:pPr>
        <w:rPr>
          <w:lang w:val="sr-Latn-CS"/>
        </w:rPr>
      </w:pPr>
      <w:r>
        <w:rPr>
          <w:lang w:val="sr-Latn-CS"/>
        </w:rPr>
        <w:t>Stranica za registrovanje izgleda ovako:</w:t>
      </w:r>
    </w:p>
    <w:p w14:paraId="4750ADCB" w14:textId="77777777" w:rsidR="00833124" w:rsidRDefault="00833124" w:rsidP="00DC4A22">
      <w:pPr>
        <w:rPr>
          <w:lang w:val="sr-Latn-CS"/>
        </w:rPr>
      </w:pPr>
    </w:p>
    <w:p w14:paraId="7D2829E5" w14:textId="05433A22" w:rsidR="00833124" w:rsidRDefault="001D50F3" w:rsidP="00DC4A22">
      <w:pPr>
        <w:rPr>
          <w:lang w:val="sr-Latn-CS"/>
        </w:rPr>
      </w:pPr>
      <w:r>
        <w:rPr>
          <w:lang w:val="sr-Latn-CS"/>
        </w:rPr>
        <w:pict w14:anchorId="57684668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6.65pt;height:262.2pt">
            <v:imagedata r:id="rId13" o:title=""/>
          </v:shape>
        </w:pict>
      </w:r>
    </w:p>
    <w:p w14:paraId="08DC3EA4" w14:textId="77777777" w:rsidR="00EE37C2" w:rsidRPr="00EE37C2" w:rsidRDefault="00EE37C2" w:rsidP="00DC4A22">
      <w:pPr>
        <w:rPr>
          <w:lang w:val="sr-Latn-CS"/>
        </w:rPr>
      </w:pPr>
    </w:p>
    <w:p w14:paraId="045BC437" w14:textId="61C1EE36" w:rsidR="005641A3" w:rsidRPr="005641A3" w:rsidRDefault="00000000" w:rsidP="00DC4A22">
      <w:pPr>
        <w:jc w:val="center"/>
        <w:rPr>
          <w:sz w:val="16"/>
          <w:szCs w:val="16"/>
          <w:lang w:val="sr-Latn-CS"/>
        </w:rPr>
      </w:pPr>
      <w:r>
        <w:rPr>
          <w:sz w:val="16"/>
          <w:szCs w:val="16"/>
          <w:lang w:val="sr-Latn-CS"/>
        </w:rPr>
        <w:t xml:space="preserve">Slika 1 – </w:t>
      </w:r>
      <w:r w:rsidR="00126DF8">
        <w:rPr>
          <w:sz w:val="16"/>
          <w:szCs w:val="16"/>
          <w:lang w:val="sr-Latn-CS"/>
        </w:rPr>
        <w:t>Registrovanje na sistem</w:t>
      </w:r>
    </w:p>
    <w:p w14:paraId="4F833305" w14:textId="67DC71F2" w:rsidR="009B4BA5" w:rsidRDefault="009B4BA5" w:rsidP="00DC4A22">
      <w:pPr>
        <w:pStyle w:val="BodyText"/>
        <w:spacing w:after="0"/>
        <w:ind w:left="0"/>
        <w:rPr>
          <w:lang w:val="sr-Latn-CS"/>
        </w:rPr>
      </w:pPr>
    </w:p>
    <w:p w14:paraId="0F0C3313" w14:textId="05C08736" w:rsidR="00126DF8" w:rsidRDefault="00126DF8" w:rsidP="00126DF8">
      <w:pPr>
        <w:pStyle w:val="BodyText"/>
        <w:numPr>
          <w:ilvl w:val="0"/>
          <w:numId w:val="17"/>
        </w:numPr>
        <w:spacing w:after="0"/>
        <w:rPr>
          <w:lang w:val="sr-Latn-CS"/>
        </w:rPr>
      </w:pPr>
      <w:r>
        <w:rPr>
          <w:lang w:val="sr-Latn-CS"/>
        </w:rPr>
        <w:t>Korisnik upisuje svoje podatke u formu</w:t>
      </w:r>
    </w:p>
    <w:p w14:paraId="460FDABD" w14:textId="7B6F28F9" w:rsidR="00126DF8" w:rsidRDefault="00126DF8" w:rsidP="00126DF8">
      <w:pPr>
        <w:pStyle w:val="BodyText"/>
        <w:numPr>
          <w:ilvl w:val="0"/>
          <w:numId w:val="17"/>
        </w:numPr>
        <w:spacing w:after="0"/>
        <w:rPr>
          <w:lang w:val="sr-Latn-CS"/>
        </w:rPr>
      </w:pPr>
      <w:r>
        <w:rPr>
          <w:lang w:val="sr-Latn-CS"/>
        </w:rPr>
        <w:t>Korisnik klikće dugme Register</w:t>
      </w:r>
    </w:p>
    <w:p w14:paraId="7283C9D2" w14:textId="1B71884B" w:rsidR="00126DF8" w:rsidRDefault="00126DF8" w:rsidP="00126DF8">
      <w:pPr>
        <w:pStyle w:val="BodyText"/>
        <w:numPr>
          <w:ilvl w:val="0"/>
          <w:numId w:val="17"/>
        </w:numPr>
        <w:spacing w:after="0"/>
        <w:rPr>
          <w:lang w:val="sr-Latn-CS"/>
        </w:rPr>
      </w:pPr>
      <w:r>
        <w:rPr>
          <w:lang w:val="sr-Latn-CS"/>
        </w:rPr>
        <w:t>Ukoliko je neki podatak neispravnog formata ili je Email već u upotrebi, račun neće biti napravljen. Ukoliko je sve u redu, korisnik će biti registrovan na sistem</w:t>
      </w:r>
    </w:p>
    <w:p w14:paraId="6D86780A" w14:textId="5AB80CD2" w:rsidR="00CC3C16" w:rsidRDefault="00CC3C16" w:rsidP="00CC3C16">
      <w:pPr>
        <w:pStyle w:val="BodyText"/>
        <w:spacing w:after="0"/>
        <w:rPr>
          <w:lang w:val="sr-Latn-CS"/>
        </w:rPr>
      </w:pPr>
    </w:p>
    <w:p w14:paraId="61D0B16C" w14:textId="1E3373F9" w:rsidR="00CC3C16" w:rsidRDefault="00CC3C16" w:rsidP="00CC3C16">
      <w:pPr>
        <w:pStyle w:val="BodyText"/>
        <w:spacing w:after="0"/>
        <w:rPr>
          <w:lang w:val="sr-Latn-CS"/>
        </w:rPr>
      </w:pPr>
    </w:p>
    <w:p w14:paraId="36F4D4F9" w14:textId="699B332A" w:rsidR="00CC3C16" w:rsidRDefault="00CC3C16" w:rsidP="00CC3C16">
      <w:pPr>
        <w:pStyle w:val="BodyText"/>
        <w:spacing w:after="0"/>
        <w:rPr>
          <w:lang w:val="sr-Latn-CS"/>
        </w:rPr>
      </w:pPr>
    </w:p>
    <w:p w14:paraId="0206C2E1" w14:textId="586EE570" w:rsidR="00CC3C16" w:rsidRDefault="00CC3C16" w:rsidP="00CC3C16">
      <w:pPr>
        <w:pStyle w:val="BodyText"/>
        <w:spacing w:after="0"/>
        <w:rPr>
          <w:lang w:val="sr-Latn-CS"/>
        </w:rPr>
      </w:pPr>
    </w:p>
    <w:p w14:paraId="3164E045" w14:textId="77777777" w:rsidR="00CC3C16" w:rsidRDefault="00CC3C16" w:rsidP="00CC3C16">
      <w:pPr>
        <w:pStyle w:val="BodyText"/>
        <w:spacing w:after="0"/>
        <w:rPr>
          <w:lang w:val="sr-Latn-CS"/>
        </w:rPr>
      </w:pPr>
    </w:p>
    <w:p w14:paraId="1AAE9B99" w14:textId="2E656ACA" w:rsidR="009F4D83" w:rsidRPr="0068405F" w:rsidRDefault="009F4D83" w:rsidP="009F4D83">
      <w:pPr>
        <w:pStyle w:val="Heading2"/>
        <w:rPr>
          <w:lang w:val="sr-Latn-CS"/>
        </w:rPr>
      </w:pPr>
      <w:r>
        <w:rPr>
          <w:lang w:val="sr-Latn-CS"/>
        </w:rPr>
        <w:lastRenderedPageBreak/>
        <w:t>Prijavljivanje na sistem</w:t>
      </w:r>
    </w:p>
    <w:p w14:paraId="379402B7" w14:textId="0250EC2C" w:rsidR="009F4D83" w:rsidRDefault="009F4D83" w:rsidP="009F4D83">
      <w:pPr>
        <w:rPr>
          <w:lang w:val="sr-Latn-CS"/>
        </w:rPr>
      </w:pPr>
      <w:r>
        <w:rPr>
          <w:lang w:val="sr-Latn-CS"/>
        </w:rPr>
        <w:t>Stranica za prijavljivanje izgleda ovako:</w:t>
      </w:r>
    </w:p>
    <w:p w14:paraId="443900EB" w14:textId="77777777" w:rsidR="009F4D83" w:rsidRDefault="009F4D83" w:rsidP="009F4D83">
      <w:pPr>
        <w:rPr>
          <w:lang w:val="sr-Latn-CS"/>
        </w:rPr>
      </w:pPr>
    </w:p>
    <w:p w14:paraId="59E51A6D" w14:textId="33678ADE" w:rsidR="009F4D83" w:rsidRDefault="001D50F3" w:rsidP="00735E77">
      <w:pPr>
        <w:jc w:val="center"/>
        <w:rPr>
          <w:lang w:val="sr-Latn-CS"/>
        </w:rPr>
      </w:pPr>
      <w:r>
        <w:rPr>
          <w:lang w:val="sr-Latn-CS"/>
        </w:rPr>
        <w:pict w14:anchorId="2B334FFB">
          <v:shape id="_x0000_i1026" type="#_x0000_t75" style="width:466.65pt;height:262.2pt">
            <v:imagedata r:id="rId14" o:title=""/>
          </v:shape>
        </w:pict>
      </w:r>
    </w:p>
    <w:p w14:paraId="4533A662" w14:textId="77777777" w:rsidR="009F4D83" w:rsidRPr="00EE37C2" w:rsidRDefault="009F4D83" w:rsidP="009F4D83">
      <w:pPr>
        <w:rPr>
          <w:lang w:val="sr-Latn-CS"/>
        </w:rPr>
      </w:pPr>
    </w:p>
    <w:p w14:paraId="6982CED2" w14:textId="0CC4A4A4" w:rsidR="009F4D83" w:rsidRPr="005641A3" w:rsidRDefault="009F4D83" w:rsidP="009F4D83">
      <w:pPr>
        <w:jc w:val="center"/>
        <w:rPr>
          <w:sz w:val="16"/>
          <w:szCs w:val="16"/>
          <w:lang w:val="sr-Latn-CS"/>
        </w:rPr>
      </w:pPr>
      <w:r>
        <w:rPr>
          <w:sz w:val="16"/>
          <w:szCs w:val="16"/>
          <w:lang w:val="sr-Latn-CS"/>
        </w:rPr>
        <w:t xml:space="preserve">Slika </w:t>
      </w:r>
      <w:r w:rsidR="004A5FB0">
        <w:rPr>
          <w:sz w:val="16"/>
          <w:szCs w:val="16"/>
          <w:lang w:val="sr-Latn-CS"/>
        </w:rPr>
        <w:t xml:space="preserve">2 </w:t>
      </w:r>
      <w:r>
        <w:rPr>
          <w:sz w:val="16"/>
          <w:szCs w:val="16"/>
          <w:lang w:val="sr-Latn-CS"/>
        </w:rPr>
        <w:t>– Registrovanje na sistem</w:t>
      </w:r>
    </w:p>
    <w:p w14:paraId="5A454A98" w14:textId="77777777" w:rsidR="009F4D83" w:rsidRDefault="009F4D83" w:rsidP="009F4D83">
      <w:pPr>
        <w:pStyle w:val="BodyText"/>
        <w:spacing w:after="0"/>
        <w:ind w:left="0"/>
        <w:rPr>
          <w:lang w:val="sr-Latn-CS"/>
        </w:rPr>
      </w:pPr>
    </w:p>
    <w:p w14:paraId="2F4B902C" w14:textId="77777777" w:rsidR="009F4D83" w:rsidRDefault="009F4D83" w:rsidP="009F4D83">
      <w:pPr>
        <w:pStyle w:val="BodyText"/>
        <w:numPr>
          <w:ilvl w:val="0"/>
          <w:numId w:val="18"/>
        </w:numPr>
        <w:spacing w:after="0"/>
        <w:rPr>
          <w:lang w:val="sr-Latn-CS"/>
        </w:rPr>
      </w:pPr>
      <w:r>
        <w:rPr>
          <w:lang w:val="sr-Latn-CS"/>
        </w:rPr>
        <w:t>Korisnik upisuje svoje podatke u formu</w:t>
      </w:r>
    </w:p>
    <w:p w14:paraId="00E6B17E" w14:textId="08B6E19E" w:rsidR="009F4D83" w:rsidRDefault="009F4D83" w:rsidP="009F4D83">
      <w:pPr>
        <w:pStyle w:val="BodyText"/>
        <w:numPr>
          <w:ilvl w:val="0"/>
          <w:numId w:val="18"/>
        </w:numPr>
        <w:spacing w:after="0"/>
        <w:rPr>
          <w:lang w:val="sr-Latn-CS"/>
        </w:rPr>
      </w:pPr>
      <w:r>
        <w:rPr>
          <w:lang w:val="sr-Latn-CS"/>
        </w:rPr>
        <w:t>Korisnik klikće dugme Login</w:t>
      </w:r>
    </w:p>
    <w:p w14:paraId="2D33E985" w14:textId="6BF663B9" w:rsidR="009F4D83" w:rsidRDefault="009F4D83" w:rsidP="009F4D83">
      <w:pPr>
        <w:pStyle w:val="BodyText"/>
        <w:numPr>
          <w:ilvl w:val="0"/>
          <w:numId w:val="18"/>
        </w:numPr>
        <w:spacing w:after="0"/>
        <w:rPr>
          <w:lang w:val="sr-Latn-CS"/>
        </w:rPr>
      </w:pPr>
      <w:r>
        <w:rPr>
          <w:lang w:val="sr-Latn-CS"/>
        </w:rPr>
        <w:t>Ukoliko je neki podatak neispravan, korisnik neće biti prijavljen. Ukoliko je sve u redu, korisnik će biti prijavljen na sistem</w:t>
      </w:r>
    </w:p>
    <w:p w14:paraId="007D0087" w14:textId="77777777" w:rsidR="009F4D83" w:rsidRDefault="009F4D83" w:rsidP="009F4D83">
      <w:pPr>
        <w:pStyle w:val="BodyText"/>
        <w:spacing w:after="0"/>
        <w:ind w:left="0"/>
        <w:rPr>
          <w:lang w:val="sr-Latn-CS"/>
        </w:rPr>
      </w:pPr>
    </w:p>
    <w:p w14:paraId="774913C4" w14:textId="77777777" w:rsidR="009B4BA5" w:rsidRDefault="009B4BA5" w:rsidP="00DC4A22">
      <w:pPr>
        <w:pStyle w:val="BodyText"/>
        <w:spacing w:after="0"/>
        <w:ind w:left="0"/>
        <w:rPr>
          <w:lang w:val="sr-Latn-CS"/>
        </w:rPr>
      </w:pPr>
    </w:p>
    <w:p w14:paraId="498834F2" w14:textId="72D39880" w:rsidR="005E762D" w:rsidRDefault="00D63394" w:rsidP="00DC4A22">
      <w:pPr>
        <w:pStyle w:val="Heading1"/>
        <w:ind w:left="0" w:firstLine="0"/>
        <w:rPr>
          <w:lang w:val="sr-Latn-CS"/>
        </w:rPr>
      </w:pPr>
      <w:r>
        <w:rPr>
          <w:lang w:val="sr-Latn-CS"/>
        </w:rPr>
        <w:t>Pr</w:t>
      </w:r>
      <w:r w:rsidR="00C93281">
        <w:rPr>
          <w:lang w:val="sr-Latn-CS"/>
        </w:rPr>
        <w:t>etraga filmova</w:t>
      </w:r>
    </w:p>
    <w:p w14:paraId="096413BD" w14:textId="77777777" w:rsidR="00D63394" w:rsidRPr="004A6B44" w:rsidRDefault="00000000" w:rsidP="00DC4A22">
      <w:pPr>
        <w:rPr>
          <w:lang w:val="sr-Latn-CS"/>
        </w:rPr>
      </w:pPr>
      <w:r w:rsidRPr="004A6B44">
        <w:rPr>
          <w:lang w:val="sr-Latn-CS"/>
        </w:rPr>
        <w:t xml:space="preserve">Razlikuju se dva slučaja prijavljivanja na sistem. Prvi je kada se novi korisnik po prvi put prijavi i otvori nalog, tj. pošalje zahtev za registraciju. Drugi slučaj je kada se već postojeći korisnik prijavi da bi vršio zadatke koji su mu omogućeni. </w:t>
      </w:r>
      <w:r>
        <w:rPr>
          <w:lang w:val="sr-Latn-CS"/>
        </w:rPr>
        <w:t xml:space="preserve">Ako se korisnik ne prijavi, </w:t>
      </w:r>
      <w:r w:rsidR="008B3BA5">
        <w:rPr>
          <w:lang w:val="sr-Latn-CS"/>
        </w:rPr>
        <w:t>on jedino može da dobije pregled osnovnih podataka o portalu (početna stranica) i često postavljana pitanja, kao i da sam postavi pitanje administratoru</w:t>
      </w:r>
      <w:r>
        <w:rPr>
          <w:lang w:val="sr-Latn-CS"/>
        </w:rPr>
        <w:t>.</w:t>
      </w:r>
      <w:r w:rsidR="00F740EB">
        <w:rPr>
          <w:lang w:val="sr-Latn-CS"/>
        </w:rPr>
        <w:t xml:space="preserve"> Takođe, svaki posetilac portala može da pregleda podatke o broju registrovanih nezaposlenih, poslodavaca i organizatora kursa – ovi podaci izlistani su na početnoj stranici portala.</w:t>
      </w:r>
    </w:p>
    <w:p w14:paraId="5F55FBBF" w14:textId="77777777" w:rsidR="00D63394" w:rsidRPr="004A6B44" w:rsidRDefault="00D63394" w:rsidP="00DC4A22">
      <w:pPr>
        <w:rPr>
          <w:lang w:val="sr-Latn-CS"/>
        </w:rPr>
      </w:pPr>
    </w:p>
    <w:p w14:paraId="00A7B02C" w14:textId="77777777" w:rsidR="005F323C" w:rsidRPr="00533BAC" w:rsidRDefault="005F323C" w:rsidP="00DC4A22">
      <w:pPr>
        <w:rPr>
          <w:lang w:val="sr-Latn-CS"/>
        </w:rPr>
      </w:pPr>
    </w:p>
    <w:p w14:paraId="60ACEF32" w14:textId="7D0A77D0" w:rsidR="00FB275E" w:rsidRDefault="00FB275E" w:rsidP="00FB275E">
      <w:pPr>
        <w:pStyle w:val="Heading2"/>
        <w:ind w:left="0" w:firstLine="0"/>
        <w:rPr>
          <w:lang w:val="sr-Latn-CS"/>
        </w:rPr>
      </w:pPr>
      <w:r>
        <w:rPr>
          <w:lang w:val="sr-Latn-CS"/>
        </w:rPr>
        <w:t>Pretraga po ključnim rečima</w:t>
      </w:r>
    </w:p>
    <w:p w14:paraId="1D17ED89" w14:textId="62F2D9CE" w:rsidR="00FB275E" w:rsidRDefault="00FB275E" w:rsidP="00FB275E">
      <w:pPr>
        <w:numPr>
          <w:ilvl w:val="0"/>
          <w:numId w:val="19"/>
        </w:numPr>
        <w:rPr>
          <w:lang w:val="sr-Latn-CS"/>
        </w:rPr>
      </w:pPr>
      <w:r>
        <w:rPr>
          <w:lang w:val="sr-Latn-CS"/>
        </w:rPr>
        <w:t>Korisnik ide na stranicu Add Items</w:t>
      </w:r>
    </w:p>
    <w:p w14:paraId="199A8DFA" w14:textId="2E6584EE" w:rsidR="00FB275E" w:rsidRDefault="00FB275E" w:rsidP="00FB275E">
      <w:pPr>
        <w:numPr>
          <w:ilvl w:val="0"/>
          <w:numId w:val="19"/>
        </w:numPr>
        <w:rPr>
          <w:lang w:val="sr-Latn-CS"/>
        </w:rPr>
      </w:pPr>
      <w:r>
        <w:rPr>
          <w:lang w:val="sr-Latn-CS"/>
        </w:rPr>
        <w:t>U odeljku Search For Movies, korisnik upisuje ključne reči za pretragu</w:t>
      </w:r>
    </w:p>
    <w:p w14:paraId="07A96499" w14:textId="4E1831B2" w:rsidR="00FB275E" w:rsidRDefault="00FB275E" w:rsidP="00FB275E">
      <w:pPr>
        <w:numPr>
          <w:ilvl w:val="0"/>
          <w:numId w:val="19"/>
        </w:numPr>
        <w:rPr>
          <w:lang w:val="sr-Latn-CS"/>
        </w:rPr>
      </w:pPr>
      <w:r>
        <w:rPr>
          <w:lang w:val="sr-Latn-CS"/>
        </w:rPr>
        <w:t>Klikom na dugme Search, filmovi se pretražuju i prikazuju korisniku</w:t>
      </w:r>
    </w:p>
    <w:p w14:paraId="11374D10" w14:textId="1525F5B0" w:rsidR="004A5FB0" w:rsidRPr="00FB275E" w:rsidRDefault="001D50F3" w:rsidP="00735E77">
      <w:pPr>
        <w:ind w:left="360"/>
        <w:jc w:val="center"/>
        <w:rPr>
          <w:lang w:val="sr-Latn-CS"/>
        </w:rPr>
      </w:pPr>
      <w:r>
        <w:rPr>
          <w:lang w:val="sr-Latn-CS"/>
        </w:rPr>
        <w:lastRenderedPageBreak/>
        <w:pict w14:anchorId="5E7BF766">
          <v:shape id="_x0000_i1027" type="#_x0000_t75" style="width:469.35pt;height:233pt">
            <v:imagedata r:id="rId15" o:title=""/>
          </v:shape>
        </w:pict>
      </w:r>
    </w:p>
    <w:p w14:paraId="21DD28E2" w14:textId="72EE8CB9" w:rsidR="00EA14B1" w:rsidRDefault="00EA14B1" w:rsidP="00FB275E">
      <w:pPr>
        <w:pStyle w:val="BodyText"/>
        <w:spacing w:after="0"/>
        <w:ind w:left="0"/>
        <w:rPr>
          <w:lang w:val="sr-Latn-CS"/>
        </w:rPr>
      </w:pPr>
    </w:p>
    <w:p w14:paraId="142211F4" w14:textId="1970AD28" w:rsidR="004A5FB0" w:rsidRDefault="004A5FB0" w:rsidP="004A5FB0">
      <w:pPr>
        <w:jc w:val="center"/>
        <w:rPr>
          <w:sz w:val="16"/>
          <w:szCs w:val="16"/>
          <w:lang w:val="sr-Latn-CS"/>
        </w:rPr>
      </w:pPr>
      <w:r>
        <w:rPr>
          <w:sz w:val="16"/>
          <w:szCs w:val="16"/>
          <w:lang w:val="sr-Latn-CS"/>
        </w:rPr>
        <w:t>Slika 3 – Pretraga filmova – stranica</w:t>
      </w:r>
    </w:p>
    <w:p w14:paraId="09A95A47" w14:textId="4A1CB15C" w:rsidR="004A5FB0" w:rsidRDefault="00000000" w:rsidP="004A5FB0">
      <w:pPr>
        <w:rPr>
          <w:lang w:val="sr-Latn-CS"/>
        </w:rPr>
      </w:pPr>
      <w:r>
        <w:rPr>
          <w:noProof/>
        </w:rPr>
        <w:pict w14:anchorId="13FF0359">
          <v:shape id="_x0000_s1040" type="#_x0000_t75" style="position:absolute;margin-left:15.65pt;margin-top:10.05pt;width:467.7pt;height:233.55pt;z-index:-1;mso-position-horizontal-relative:text;mso-position-vertical-relative:text;mso-width-relative:page;mso-height-relative:page" wrapcoords="-35 0 -35 21531 21600 21531 21600 0 -35 0">
            <v:imagedata r:id="rId16" o:title=""/>
            <w10:wrap type="tight"/>
          </v:shape>
        </w:pict>
      </w:r>
    </w:p>
    <w:p w14:paraId="2FFECA0C" w14:textId="4D2F32B6" w:rsidR="004A5FB0" w:rsidRDefault="004A5FB0" w:rsidP="004A5FB0">
      <w:pPr>
        <w:jc w:val="center"/>
        <w:rPr>
          <w:sz w:val="16"/>
          <w:szCs w:val="16"/>
          <w:lang w:val="sr-Latn-CS"/>
        </w:rPr>
      </w:pPr>
      <w:r>
        <w:rPr>
          <w:sz w:val="16"/>
          <w:szCs w:val="16"/>
          <w:lang w:val="sr-Latn-CS"/>
        </w:rPr>
        <w:t>Slika 4 – Pretraga filmova – rezultati pretrage</w:t>
      </w:r>
    </w:p>
    <w:p w14:paraId="26B952BA" w14:textId="2EA75E8C" w:rsidR="00DB1928" w:rsidRDefault="00DB1928" w:rsidP="004A5FB0">
      <w:pPr>
        <w:jc w:val="center"/>
        <w:rPr>
          <w:sz w:val="16"/>
          <w:szCs w:val="16"/>
          <w:lang w:val="sr-Latn-CS"/>
        </w:rPr>
      </w:pPr>
    </w:p>
    <w:p w14:paraId="65E2E471" w14:textId="4C62BD1C" w:rsidR="00DB1928" w:rsidRDefault="00DB1928" w:rsidP="004A5FB0">
      <w:pPr>
        <w:jc w:val="center"/>
        <w:rPr>
          <w:sz w:val="16"/>
          <w:szCs w:val="16"/>
          <w:lang w:val="sr-Latn-CS"/>
        </w:rPr>
      </w:pPr>
    </w:p>
    <w:p w14:paraId="02FDB0E5" w14:textId="5977ECE0" w:rsidR="00DB1928" w:rsidRDefault="00DB1928" w:rsidP="004A5FB0">
      <w:pPr>
        <w:jc w:val="center"/>
        <w:rPr>
          <w:sz w:val="16"/>
          <w:szCs w:val="16"/>
          <w:lang w:val="sr-Latn-CS"/>
        </w:rPr>
      </w:pPr>
    </w:p>
    <w:p w14:paraId="68C7233E" w14:textId="3A9FF883" w:rsidR="00DB1928" w:rsidRDefault="00DB1928" w:rsidP="004A5FB0">
      <w:pPr>
        <w:jc w:val="center"/>
        <w:rPr>
          <w:sz w:val="16"/>
          <w:szCs w:val="16"/>
          <w:lang w:val="sr-Latn-CS"/>
        </w:rPr>
      </w:pPr>
    </w:p>
    <w:p w14:paraId="260D7E27" w14:textId="6EAD595C" w:rsidR="00DB1928" w:rsidRDefault="00DB1928" w:rsidP="004A5FB0">
      <w:pPr>
        <w:jc w:val="center"/>
        <w:rPr>
          <w:sz w:val="16"/>
          <w:szCs w:val="16"/>
          <w:lang w:val="sr-Latn-CS"/>
        </w:rPr>
      </w:pPr>
    </w:p>
    <w:p w14:paraId="0B4A0B4C" w14:textId="77777777" w:rsidR="00DB1928" w:rsidRDefault="00DB1928" w:rsidP="004A5FB0">
      <w:pPr>
        <w:jc w:val="center"/>
        <w:rPr>
          <w:sz w:val="16"/>
          <w:szCs w:val="16"/>
          <w:lang w:val="sr-Latn-CS"/>
        </w:rPr>
      </w:pPr>
    </w:p>
    <w:p w14:paraId="1149D544" w14:textId="290296F0" w:rsidR="001D50F3" w:rsidRDefault="001D50F3" w:rsidP="001D50F3">
      <w:pPr>
        <w:pStyle w:val="Heading2"/>
        <w:rPr>
          <w:lang w:val="sr-Latn-RS"/>
        </w:rPr>
      </w:pPr>
      <w:r>
        <w:rPr>
          <w:lang w:val="sr-Latn-CS"/>
        </w:rPr>
        <w:lastRenderedPageBreak/>
        <w:t xml:space="preserve">Pretraga po </w:t>
      </w:r>
      <w:r>
        <w:rPr>
          <w:lang w:val="sr-Latn-RS"/>
        </w:rPr>
        <w:t>žanrovima</w:t>
      </w:r>
    </w:p>
    <w:p w14:paraId="6365382C" w14:textId="32A0133D" w:rsidR="00DB1928" w:rsidRDefault="00DB1928" w:rsidP="00DB1928">
      <w:pPr>
        <w:numPr>
          <w:ilvl w:val="0"/>
          <w:numId w:val="20"/>
        </w:numPr>
        <w:rPr>
          <w:lang w:val="sr-Latn-RS"/>
        </w:rPr>
      </w:pPr>
      <w:r>
        <w:rPr>
          <w:lang w:val="sr-Latn-RS"/>
        </w:rPr>
        <w:t>Koraci su isti kao u uputstvu 3.1, samo što se pre poslednjeg koraka, u delu Search For Specific Movie Genres, biraju žanrovi filmova koji se pretražuju</w:t>
      </w:r>
    </w:p>
    <w:p w14:paraId="420EE094" w14:textId="77777777" w:rsidR="00DB1928" w:rsidRDefault="00DB1928" w:rsidP="007D05C2">
      <w:pPr>
        <w:ind w:left="720"/>
        <w:rPr>
          <w:lang w:val="sr-Latn-RS"/>
        </w:rPr>
      </w:pPr>
    </w:p>
    <w:p w14:paraId="2F534C2F" w14:textId="7CE4A175" w:rsidR="00DB1928" w:rsidRDefault="00DB1928" w:rsidP="00DB1928">
      <w:pPr>
        <w:ind w:left="360"/>
        <w:rPr>
          <w:lang w:val="sr-Latn-RS"/>
        </w:rPr>
      </w:pPr>
      <w:r>
        <w:rPr>
          <w:lang w:val="sr-Latn-RS"/>
        </w:rPr>
        <w:pict w14:anchorId="24957F28">
          <v:shape id="_x0000_i1028" type="#_x0000_t75" style="width:468pt;height:233pt">
            <v:imagedata r:id="rId17" o:title=""/>
          </v:shape>
        </w:pict>
      </w:r>
    </w:p>
    <w:p w14:paraId="6A12F286" w14:textId="73EEE39B" w:rsidR="00874C4D" w:rsidRDefault="00874C4D" w:rsidP="00874C4D">
      <w:pPr>
        <w:rPr>
          <w:lang w:val="sr-Latn-RS"/>
        </w:rPr>
      </w:pPr>
    </w:p>
    <w:p w14:paraId="4CC27BF3" w14:textId="2D2888A0" w:rsidR="00874C4D" w:rsidRDefault="00874C4D" w:rsidP="00874C4D">
      <w:pPr>
        <w:jc w:val="center"/>
        <w:rPr>
          <w:sz w:val="16"/>
          <w:szCs w:val="16"/>
          <w:lang w:val="sr-Latn-CS"/>
        </w:rPr>
      </w:pPr>
      <w:r>
        <w:rPr>
          <w:lang w:val="sr-Latn-RS"/>
        </w:rPr>
        <w:tab/>
      </w:r>
      <w:r>
        <w:rPr>
          <w:sz w:val="16"/>
          <w:szCs w:val="16"/>
          <w:lang w:val="sr-Latn-CS"/>
        </w:rPr>
        <w:t xml:space="preserve">Slika </w:t>
      </w:r>
      <w:r>
        <w:rPr>
          <w:sz w:val="16"/>
          <w:szCs w:val="16"/>
          <w:lang w:val="sr-Latn-CS"/>
        </w:rPr>
        <w:t>5</w:t>
      </w:r>
      <w:r>
        <w:rPr>
          <w:sz w:val="16"/>
          <w:szCs w:val="16"/>
          <w:lang w:val="sr-Latn-CS"/>
        </w:rPr>
        <w:t xml:space="preserve"> – Pretraga filmova</w:t>
      </w:r>
      <w:r>
        <w:rPr>
          <w:sz w:val="16"/>
          <w:szCs w:val="16"/>
          <w:lang w:val="sr-Latn-CS"/>
        </w:rPr>
        <w:t xml:space="preserve"> po žanrovima</w:t>
      </w:r>
      <w:r>
        <w:rPr>
          <w:sz w:val="16"/>
          <w:szCs w:val="16"/>
          <w:lang w:val="sr-Latn-CS"/>
        </w:rPr>
        <w:t xml:space="preserve"> – rezultati pretrage</w:t>
      </w:r>
    </w:p>
    <w:p w14:paraId="7E325B93" w14:textId="3AD5102E" w:rsidR="00915644" w:rsidRPr="00915644" w:rsidRDefault="00915644" w:rsidP="00915644">
      <w:pPr>
        <w:pStyle w:val="Heading1"/>
        <w:rPr>
          <w:lang w:val="sr-Latn-RS"/>
        </w:rPr>
      </w:pPr>
      <w:r>
        <w:rPr>
          <w:lang w:val="sr-Latn-RS"/>
        </w:rPr>
        <w:t>Kolekcije i omiljeni filmovi</w:t>
      </w:r>
    </w:p>
    <w:p w14:paraId="61EED149" w14:textId="46DE3C45" w:rsidR="00915644" w:rsidRDefault="00915644" w:rsidP="00915644">
      <w:pPr>
        <w:pStyle w:val="Heading2"/>
        <w:rPr>
          <w:lang w:val="sr-Latn-RS"/>
        </w:rPr>
      </w:pPr>
      <w:r>
        <w:rPr>
          <w:lang w:val="sr-Latn-RS"/>
        </w:rPr>
        <w:t>Kreiranje nove kolekcije</w:t>
      </w:r>
    </w:p>
    <w:p w14:paraId="56BAEBE5" w14:textId="08A8F56F" w:rsidR="00915644" w:rsidRDefault="00915644" w:rsidP="00915644">
      <w:pPr>
        <w:numPr>
          <w:ilvl w:val="0"/>
          <w:numId w:val="21"/>
        </w:numPr>
        <w:rPr>
          <w:lang w:val="sr-Latn-RS"/>
        </w:rPr>
      </w:pPr>
      <w:r>
        <w:rPr>
          <w:lang w:val="sr-Latn-RS"/>
        </w:rPr>
        <w:t>Odlazak na stranicu Add Collection</w:t>
      </w:r>
    </w:p>
    <w:p w14:paraId="54DC4FE8" w14:textId="72F5ACFE" w:rsidR="00915644" w:rsidRDefault="00915644" w:rsidP="00915644">
      <w:pPr>
        <w:numPr>
          <w:ilvl w:val="0"/>
          <w:numId w:val="21"/>
        </w:numPr>
        <w:rPr>
          <w:lang w:val="sr-Latn-RS"/>
        </w:rPr>
      </w:pPr>
      <w:r>
        <w:rPr>
          <w:lang w:val="sr-Latn-RS"/>
        </w:rPr>
        <w:t>Upisivanje imena nove kolekcije u polju Collection Title</w:t>
      </w:r>
    </w:p>
    <w:p w14:paraId="31617B46" w14:textId="463303CB" w:rsidR="00915644" w:rsidRDefault="00915644" w:rsidP="00B07491">
      <w:pPr>
        <w:numPr>
          <w:ilvl w:val="0"/>
          <w:numId w:val="21"/>
        </w:numPr>
        <w:rPr>
          <w:lang w:val="sr-Latn-RS"/>
        </w:rPr>
      </w:pPr>
      <w:r>
        <w:rPr>
          <w:lang w:val="sr-Latn-RS"/>
        </w:rPr>
        <w:t>Klik na dugme Add Collection</w:t>
      </w:r>
    </w:p>
    <w:p w14:paraId="2E255625" w14:textId="77777777" w:rsidR="001C4796" w:rsidRPr="00B07491" w:rsidRDefault="001C4796" w:rsidP="00626ACF">
      <w:pPr>
        <w:rPr>
          <w:lang w:val="sr-Latn-RS"/>
        </w:rPr>
      </w:pPr>
    </w:p>
    <w:p w14:paraId="6F7BE70B" w14:textId="03C308BF" w:rsidR="00915644" w:rsidRDefault="00915644" w:rsidP="00915644">
      <w:pPr>
        <w:rPr>
          <w:lang w:val="sr-Latn-RS"/>
        </w:rPr>
      </w:pPr>
      <w:r>
        <w:rPr>
          <w:lang w:val="sr-Latn-RS"/>
        </w:rPr>
        <w:lastRenderedPageBreak/>
        <w:pict w14:anchorId="29CFEBDE">
          <v:shape id="_x0000_i1029" type="#_x0000_t75" style="width:468pt;height:232.3pt">
            <v:imagedata r:id="rId18" o:title=""/>
          </v:shape>
        </w:pict>
      </w:r>
    </w:p>
    <w:p w14:paraId="199799CB" w14:textId="67F3B2F3" w:rsidR="00915644" w:rsidRDefault="00915644" w:rsidP="00915644">
      <w:pPr>
        <w:rPr>
          <w:lang w:val="sr-Latn-RS"/>
        </w:rPr>
      </w:pPr>
    </w:p>
    <w:p w14:paraId="0B24F995" w14:textId="259F38A5" w:rsidR="00915644" w:rsidRDefault="00915644" w:rsidP="00915644">
      <w:pPr>
        <w:jc w:val="center"/>
        <w:rPr>
          <w:sz w:val="16"/>
          <w:szCs w:val="16"/>
          <w:lang w:val="sr-Latn-CS"/>
        </w:rPr>
      </w:pPr>
      <w:r>
        <w:rPr>
          <w:sz w:val="16"/>
          <w:szCs w:val="16"/>
          <w:lang w:val="sr-Latn-CS"/>
        </w:rPr>
        <w:t xml:space="preserve">Slika </w:t>
      </w:r>
      <w:r>
        <w:rPr>
          <w:sz w:val="16"/>
          <w:szCs w:val="16"/>
          <w:lang w:val="sr-Latn-CS"/>
        </w:rPr>
        <w:t xml:space="preserve">6 </w:t>
      </w:r>
      <w:r>
        <w:rPr>
          <w:sz w:val="16"/>
          <w:szCs w:val="16"/>
          <w:lang w:val="sr-Latn-CS"/>
        </w:rPr>
        <w:t>–</w:t>
      </w:r>
      <w:r>
        <w:rPr>
          <w:sz w:val="16"/>
          <w:szCs w:val="16"/>
          <w:lang w:val="sr-Latn-CS"/>
        </w:rPr>
        <w:t xml:space="preserve"> Kreiranje nove kolekcije</w:t>
      </w:r>
    </w:p>
    <w:p w14:paraId="684CD334" w14:textId="664F6ABF" w:rsidR="00761F0D" w:rsidRPr="00761F0D" w:rsidRDefault="00761F0D" w:rsidP="00761F0D">
      <w:pPr>
        <w:rPr>
          <w:lang w:val="sr-Latn-RS"/>
        </w:rPr>
      </w:pPr>
    </w:p>
    <w:p w14:paraId="0FBF2111" w14:textId="3264506F" w:rsidR="00761F0D" w:rsidRDefault="00761F0D" w:rsidP="00761F0D">
      <w:pPr>
        <w:rPr>
          <w:sz w:val="16"/>
          <w:szCs w:val="16"/>
          <w:lang w:val="sr-Latn-CS"/>
        </w:rPr>
      </w:pPr>
    </w:p>
    <w:p w14:paraId="4D6E8233" w14:textId="0FD053B7" w:rsidR="00761F0D" w:rsidRDefault="00761F0D" w:rsidP="00761F0D">
      <w:pPr>
        <w:pStyle w:val="Heading2"/>
        <w:rPr>
          <w:lang w:val="sr-Latn-RS"/>
        </w:rPr>
      </w:pPr>
      <w:r>
        <w:rPr>
          <w:lang w:val="sr-Latn-RS"/>
        </w:rPr>
        <w:t>Prikaz filmova u kolekcijama</w:t>
      </w:r>
    </w:p>
    <w:p w14:paraId="4197636D" w14:textId="74D617F4" w:rsidR="00761F0D" w:rsidRDefault="00761F0D" w:rsidP="00761F0D">
      <w:pPr>
        <w:numPr>
          <w:ilvl w:val="0"/>
          <w:numId w:val="22"/>
        </w:numPr>
        <w:rPr>
          <w:lang w:val="sr-Latn-RS"/>
        </w:rPr>
      </w:pPr>
      <w:r>
        <w:rPr>
          <w:lang w:val="sr-Latn-RS"/>
        </w:rPr>
        <w:t>Odlazak na stranicu Library</w:t>
      </w:r>
    </w:p>
    <w:p w14:paraId="5461E2C7" w14:textId="4F0D04D8" w:rsidR="00761F0D" w:rsidRDefault="00761F0D" w:rsidP="00761F0D">
      <w:pPr>
        <w:numPr>
          <w:ilvl w:val="0"/>
          <w:numId w:val="22"/>
        </w:numPr>
        <w:rPr>
          <w:lang w:val="sr-Latn-RS"/>
        </w:rPr>
      </w:pPr>
      <w:r>
        <w:rPr>
          <w:lang w:val="sr-Latn-RS"/>
        </w:rPr>
        <w:t>U gornjem delu, birati kolekciju čije filmove želimo da prikažemo</w:t>
      </w:r>
    </w:p>
    <w:p w14:paraId="417FA497" w14:textId="43FA1A48" w:rsidR="00761F0D" w:rsidRDefault="00761F0D" w:rsidP="00761F0D">
      <w:pPr>
        <w:rPr>
          <w:lang w:val="sr-Latn-RS"/>
        </w:rPr>
      </w:pPr>
      <w:r>
        <w:rPr>
          <w:lang w:val="sr-Latn-RS"/>
        </w:rPr>
        <w:pict w14:anchorId="668D1D2F">
          <v:shape id="_x0000_i1030" type="#_x0000_t75" style="width:468pt;height:233.65pt">
            <v:imagedata r:id="rId19" o:title=""/>
          </v:shape>
        </w:pict>
      </w:r>
    </w:p>
    <w:p w14:paraId="6CCF249B" w14:textId="61BC3017" w:rsidR="00761F0D" w:rsidRDefault="00761F0D" w:rsidP="00761F0D">
      <w:pPr>
        <w:rPr>
          <w:lang w:val="sr-Latn-RS"/>
        </w:rPr>
      </w:pPr>
    </w:p>
    <w:p w14:paraId="0B8DBDD9" w14:textId="302A548D" w:rsidR="00761F0D" w:rsidRDefault="00761F0D" w:rsidP="00761F0D">
      <w:pPr>
        <w:tabs>
          <w:tab w:val="left" w:pos="4095"/>
        </w:tabs>
        <w:rPr>
          <w:sz w:val="16"/>
          <w:szCs w:val="16"/>
          <w:lang w:val="sr-Latn-CS"/>
        </w:rPr>
      </w:pPr>
      <w:r>
        <w:rPr>
          <w:lang w:val="sr-Latn-RS"/>
        </w:rPr>
        <w:tab/>
      </w:r>
      <w:r>
        <w:rPr>
          <w:sz w:val="16"/>
          <w:szCs w:val="16"/>
          <w:lang w:val="sr-Latn-CS"/>
        </w:rPr>
        <w:t xml:space="preserve">Slika </w:t>
      </w:r>
      <w:r>
        <w:rPr>
          <w:sz w:val="16"/>
          <w:szCs w:val="16"/>
          <w:lang w:val="sr-Latn-CS"/>
        </w:rPr>
        <w:t>7</w:t>
      </w:r>
      <w:r>
        <w:rPr>
          <w:sz w:val="16"/>
          <w:szCs w:val="16"/>
          <w:lang w:val="sr-Latn-CS"/>
        </w:rPr>
        <w:t xml:space="preserve"> –</w:t>
      </w:r>
      <w:r>
        <w:rPr>
          <w:sz w:val="16"/>
          <w:szCs w:val="16"/>
          <w:lang w:val="sr-Latn-CS"/>
        </w:rPr>
        <w:t xml:space="preserve"> Prikaz filmova u kolekciji</w:t>
      </w:r>
    </w:p>
    <w:p w14:paraId="62FA5FD1" w14:textId="3A3AB06A" w:rsidR="00761F0D" w:rsidRDefault="00761F0D" w:rsidP="00761F0D">
      <w:pPr>
        <w:tabs>
          <w:tab w:val="left" w:pos="4095"/>
        </w:tabs>
        <w:rPr>
          <w:sz w:val="16"/>
          <w:szCs w:val="16"/>
          <w:lang w:val="sr-Latn-CS"/>
        </w:rPr>
      </w:pPr>
    </w:p>
    <w:p w14:paraId="788EA407" w14:textId="1337925D" w:rsidR="00761F0D" w:rsidRDefault="00761F0D" w:rsidP="00761F0D">
      <w:pPr>
        <w:tabs>
          <w:tab w:val="left" w:pos="4095"/>
        </w:tabs>
        <w:rPr>
          <w:sz w:val="16"/>
          <w:szCs w:val="16"/>
          <w:lang w:val="sr-Latn-CS"/>
        </w:rPr>
      </w:pPr>
    </w:p>
    <w:p w14:paraId="55F6A9F7" w14:textId="72E33AB3" w:rsidR="00761F0D" w:rsidRDefault="00761F0D" w:rsidP="00761F0D">
      <w:pPr>
        <w:tabs>
          <w:tab w:val="left" w:pos="4095"/>
        </w:tabs>
        <w:rPr>
          <w:sz w:val="16"/>
          <w:szCs w:val="16"/>
          <w:lang w:val="sr-Latn-CS"/>
        </w:rPr>
      </w:pPr>
    </w:p>
    <w:p w14:paraId="124FDA4B" w14:textId="7D45E35B" w:rsidR="00761F0D" w:rsidRDefault="00761F0D" w:rsidP="00761F0D">
      <w:pPr>
        <w:pStyle w:val="Heading2"/>
        <w:rPr>
          <w:lang w:val="sr-Latn-RS"/>
        </w:rPr>
      </w:pPr>
      <w:r>
        <w:rPr>
          <w:lang w:val="sr-Latn-RS"/>
        </w:rPr>
        <w:lastRenderedPageBreak/>
        <w:t>Prikaz omiljenih filmova</w:t>
      </w:r>
    </w:p>
    <w:p w14:paraId="7D300F9E" w14:textId="61D29E6B" w:rsidR="00761F0D" w:rsidRDefault="00761F0D" w:rsidP="00761F0D">
      <w:pPr>
        <w:numPr>
          <w:ilvl w:val="0"/>
          <w:numId w:val="23"/>
        </w:numPr>
        <w:rPr>
          <w:lang w:val="sr-Latn-RS"/>
        </w:rPr>
      </w:pPr>
      <w:r>
        <w:rPr>
          <w:lang w:val="sr-Latn-RS"/>
        </w:rPr>
        <w:t>Odlazak na stranicu Favorites</w:t>
      </w:r>
    </w:p>
    <w:p w14:paraId="68145BE4" w14:textId="77777777" w:rsidR="00761F0D" w:rsidRDefault="00761F0D" w:rsidP="00761F0D">
      <w:pPr>
        <w:ind w:left="360"/>
        <w:rPr>
          <w:lang w:val="sr-Latn-RS"/>
        </w:rPr>
      </w:pPr>
    </w:p>
    <w:p w14:paraId="608110BC" w14:textId="79B30B22" w:rsidR="00761F0D" w:rsidRDefault="00761F0D" w:rsidP="00761F0D">
      <w:pPr>
        <w:ind w:left="360"/>
        <w:rPr>
          <w:lang w:val="sr-Latn-RS"/>
        </w:rPr>
      </w:pPr>
      <w:r>
        <w:rPr>
          <w:lang w:val="sr-Latn-RS"/>
        </w:rPr>
        <w:pict w14:anchorId="0F2A2E07">
          <v:shape id="_x0000_i1031" type="#_x0000_t75" style="width:468pt;height:233.65pt">
            <v:imagedata r:id="rId20" o:title=""/>
          </v:shape>
        </w:pict>
      </w:r>
    </w:p>
    <w:p w14:paraId="64BF239E" w14:textId="13C63F70" w:rsidR="00761F0D" w:rsidRDefault="00761F0D" w:rsidP="00761F0D">
      <w:pPr>
        <w:rPr>
          <w:lang w:val="sr-Latn-RS"/>
        </w:rPr>
      </w:pPr>
    </w:p>
    <w:p w14:paraId="59B448DD" w14:textId="0D1B3F5F" w:rsidR="00BB717F" w:rsidRDefault="00761F0D" w:rsidP="00BB717F">
      <w:pPr>
        <w:jc w:val="center"/>
        <w:rPr>
          <w:sz w:val="16"/>
          <w:szCs w:val="16"/>
          <w:lang w:val="sr-Latn-CS"/>
        </w:rPr>
      </w:pPr>
      <w:r>
        <w:rPr>
          <w:sz w:val="16"/>
          <w:szCs w:val="16"/>
          <w:lang w:val="sr-Latn-CS"/>
        </w:rPr>
        <w:t xml:space="preserve">Slika </w:t>
      </w:r>
      <w:r>
        <w:rPr>
          <w:sz w:val="16"/>
          <w:szCs w:val="16"/>
          <w:lang w:val="sr-Latn-CS"/>
        </w:rPr>
        <w:t xml:space="preserve">8 </w:t>
      </w:r>
      <w:r>
        <w:rPr>
          <w:sz w:val="16"/>
          <w:szCs w:val="16"/>
          <w:lang w:val="sr-Latn-CS"/>
        </w:rPr>
        <w:t xml:space="preserve">– Prikaz </w:t>
      </w:r>
      <w:r>
        <w:rPr>
          <w:sz w:val="16"/>
          <w:szCs w:val="16"/>
          <w:lang w:val="sr-Latn-CS"/>
        </w:rPr>
        <w:t>omiljenih filmova</w:t>
      </w:r>
    </w:p>
    <w:p w14:paraId="6B3925D5" w14:textId="33DEB462" w:rsidR="00BB717F" w:rsidRDefault="00BB717F" w:rsidP="00BB717F">
      <w:pPr>
        <w:pStyle w:val="Heading2"/>
        <w:rPr>
          <w:lang w:val="sr-Latn-CS"/>
        </w:rPr>
      </w:pPr>
      <w:r>
        <w:rPr>
          <w:lang w:val="sr-Latn-CS"/>
        </w:rPr>
        <w:t>Dodavanje filmova u kolekciju</w:t>
      </w:r>
    </w:p>
    <w:p w14:paraId="76E31773" w14:textId="7FF5AEA1" w:rsidR="00BB717F" w:rsidRDefault="00BB717F" w:rsidP="00BB717F">
      <w:pPr>
        <w:numPr>
          <w:ilvl w:val="0"/>
          <w:numId w:val="24"/>
        </w:numPr>
        <w:rPr>
          <w:lang w:val="sr-Latn-CS"/>
        </w:rPr>
      </w:pPr>
      <w:r>
        <w:rPr>
          <w:lang w:val="sr-Latn-CS"/>
        </w:rPr>
        <w:t>Odlazak na stranicu Add Items</w:t>
      </w:r>
    </w:p>
    <w:p w14:paraId="0F394A8E" w14:textId="129273FD" w:rsidR="00BB717F" w:rsidRDefault="00BB717F" w:rsidP="00BB717F">
      <w:pPr>
        <w:numPr>
          <w:ilvl w:val="0"/>
          <w:numId w:val="24"/>
        </w:numPr>
        <w:rPr>
          <w:lang w:val="sr-Latn-CS"/>
        </w:rPr>
      </w:pPr>
      <w:r>
        <w:rPr>
          <w:lang w:val="sr-Latn-CS"/>
        </w:rPr>
        <w:t>Izbor kolekcije u koju želimo da dodamo filmove</w:t>
      </w:r>
    </w:p>
    <w:p w14:paraId="177860DE" w14:textId="17F9499D" w:rsidR="00BB717F" w:rsidRDefault="00BB717F" w:rsidP="00BB717F">
      <w:pPr>
        <w:numPr>
          <w:ilvl w:val="0"/>
          <w:numId w:val="24"/>
        </w:numPr>
        <w:rPr>
          <w:lang w:val="sr-Latn-CS"/>
        </w:rPr>
      </w:pPr>
      <w:r>
        <w:rPr>
          <w:lang w:val="sr-Latn-CS"/>
        </w:rPr>
        <w:t>Pretraga filmova (pogledati odeljak 3)</w:t>
      </w:r>
    </w:p>
    <w:p w14:paraId="5189BFBC" w14:textId="0774006A" w:rsidR="00BB717F" w:rsidRDefault="00BB717F" w:rsidP="00BB717F">
      <w:pPr>
        <w:numPr>
          <w:ilvl w:val="0"/>
          <w:numId w:val="24"/>
        </w:numPr>
        <w:rPr>
          <w:lang w:val="sr-Latn-CS"/>
        </w:rPr>
      </w:pPr>
      <w:r>
        <w:rPr>
          <w:lang w:val="sr-Latn-CS"/>
        </w:rPr>
        <w:t>Klik na dugme Add</w:t>
      </w:r>
      <w:r w:rsidR="00BA1743">
        <w:rPr>
          <w:lang w:val="sr-Latn-CS"/>
        </w:rPr>
        <w:t xml:space="preserve"> koje se nalazi ispod filma</w:t>
      </w:r>
    </w:p>
    <w:p w14:paraId="43E9E6C2" w14:textId="77777777" w:rsidR="00BB717F" w:rsidRDefault="00BB717F" w:rsidP="00BB717F">
      <w:pPr>
        <w:ind w:left="720"/>
        <w:rPr>
          <w:lang w:val="sr-Latn-CS"/>
        </w:rPr>
      </w:pPr>
    </w:p>
    <w:p w14:paraId="37854AA1" w14:textId="62D4D468" w:rsidR="00BB717F" w:rsidRDefault="00BB717F" w:rsidP="00BB717F">
      <w:pPr>
        <w:ind w:left="360"/>
        <w:rPr>
          <w:lang w:val="sr-Latn-CS"/>
        </w:rPr>
      </w:pPr>
      <w:r>
        <w:rPr>
          <w:lang w:val="sr-Latn-CS"/>
        </w:rPr>
        <w:pict w14:anchorId="50615AA9">
          <v:shape id="_x0000_i1032" type="#_x0000_t75" style="width:468pt;height:233pt">
            <v:imagedata r:id="rId21" o:title=""/>
          </v:shape>
        </w:pict>
      </w:r>
    </w:p>
    <w:p w14:paraId="1482B610" w14:textId="55250564" w:rsidR="00BB717F" w:rsidRDefault="00BB717F" w:rsidP="00BB717F">
      <w:pPr>
        <w:jc w:val="center"/>
        <w:rPr>
          <w:sz w:val="16"/>
          <w:szCs w:val="16"/>
          <w:lang w:val="sr-Latn-CS"/>
        </w:rPr>
      </w:pPr>
      <w:r>
        <w:rPr>
          <w:sz w:val="16"/>
          <w:szCs w:val="16"/>
          <w:lang w:val="sr-Latn-CS"/>
        </w:rPr>
        <w:t xml:space="preserve">Slika </w:t>
      </w:r>
      <w:r>
        <w:rPr>
          <w:sz w:val="16"/>
          <w:szCs w:val="16"/>
          <w:lang w:val="sr-Latn-CS"/>
        </w:rPr>
        <w:t>9</w:t>
      </w:r>
      <w:r>
        <w:rPr>
          <w:sz w:val="16"/>
          <w:szCs w:val="16"/>
          <w:lang w:val="sr-Latn-CS"/>
        </w:rPr>
        <w:t xml:space="preserve"> – </w:t>
      </w:r>
      <w:r>
        <w:rPr>
          <w:sz w:val="16"/>
          <w:szCs w:val="16"/>
          <w:lang w:val="sr-Latn-CS"/>
        </w:rPr>
        <w:t>Dodavanje filmova u kolekciju</w:t>
      </w:r>
    </w:p>
    <w:p w14:paraId="084CB961" w14:textId="14175FDB" w:rsidR="00BA1743" w:rsidRDefault="00BA1743" w:rsidP="00BA1743">
      <w:pPr>
        <w:pStyle w:val="Heading2"/>
        <w:rPr>
          <w:lang w:val="sr-Latn-CS"/>
        </w:rPr>
      </w:pPr>
      <w:r>
        <w:rPr>
          <w:lang w:val="sr-Latn-CS"/>
        </w:rPr>
        <w:lastRenderedPageBreak/>
        <w:t>Dodavanje filmova u omiljene</w:t>
      </w:r>
    </w:p>
    <w:p w14:paraId="5FC505DC" w14:textId="68263067" w:rsidR="00BA1743" w:rsidRDefault="00BA1743" w:rsidP="00BA1743">
      <w:pPr>
        <w:numPr>
          <w:ilvl w:val="0"/>
          <w:numId w:val="25"/>
        </w:numPr>
        <w:rPr>
          <w:lang w:val="sr-Latn-CS"/>
        </w:rPr>
      </w:pPr>
      <w:r>
        <w:rPr>
          <w:lang w:val="sr-Latn-CS"/>
        </w:rPr>
        <w:t>Odlazak na stranicu Add Items</w:t>
      </w:r>
    </w:p>
    <w:p w14:paraId="1C1BD090" w14:textId="2928E126" w:rsidR="00BA1743" w:rsidRDefault="00BA1743" w:rsidP="00BA1743">
      <w:pPr>
        <w:numPr>
          <w:ilvl w:val="0"/>
          <w:numId w:val="25"/>
        </w:numPr>
        <w:rPr>
          <w:lang w:val="sr-Latn-CS"/>
        </w:rPr>
      </w:pPr>
      <w:r>
        <w:rPr>
          <w:lang w:val="sr-Latn-CS"/>
        </w:rPr>
        <w:t>Pretraga filmova (odeljak 3)</w:t>
      </w:r>
    </w:p>
    <w:p w14:paraId="20524007" w14:textId="76797DBE" w:rsidR="00BA1743" w:rsidRDefault="00BA1743" w:rsidP="00BA1743">
      <w:pPr>
        <w:numPr>
          <w:ilvl w:val="0"/>
          <w:numId w:val="25"/>
        </w:numPr>
        <w:rPr>
          <w:lang w:val="sr-Latn-CS"/>
        </w:rPr>
      </w:pPr>
      <w:r>
        <w:rPr>
          <w:lang w:val="sr-Latn-CS"/>
        </w:rPr>
        <w:t>Klik na dugme sa simbolom srca koje se nalazi ispod filma</w:t>
      </w:r>
    </w:p>
    <w:p w14:paraId="2DD9E3A7" w14:textId="77777777" w:rsidR="00C660C9" w:rsidRPr="00BA1743" w:rsidRDefault="00C660C9" w:rsidP="00C660C9">
      <w:pPr>
        <w:ind w:left="720"/>
        <w:rPr>
          <w:lang w:val="sr-Latn-CS"/>
        </w:rPr>
      </w:pPr>
    </w:p>
    <w:p w14:paraId="4FB53477" w14:textId="4C719A14" w:rsidR="00B254DF" w:rsidRDefault="00C660C9" w:rsidP="00B254DF">
      <w:pPr>
        <w:rPr>
          <w:lang w:val="sr-Latn-CS"/>
        </w:rPr>
      </w:pPr>
      <w:r>
        <w:rPr>
          <w:lang w:val="sr-Latn-CS"/>
        </w:rPr>
        <w:pict w14:anchorId="2AA6E2B2">
          <v:shape id="_x0000_i1033" type="#_x0000_t75" style="width:468pt;height:233pt">
            <v:imagedata r:id="rId22" o:title=""/>
          </v:shape>
        </w:pict>
      </w:r>
    </w:p>
    <w:p w14:paraId="3C79A2A9" w14:textId="216208A9" w:rsidR="00C660C9" w:rsidRDefault="00C660C9" w:rsidP="00C660C9">
      <w:pPr>
        <w:rPr>
          <w:lang w:val="sr-Latn-CS"/>
        </w:rPr>
      </w:pPr>
    </w:p>
    <w:p w14:paraId="17DC33A1" w14:textId="689D1050" w:rsidR="00C660C9" w:rsidRDefault="00C660C9" w:rsidP="00C660C9">
      <w:pPr>
        <w:jc w:val="center"/>
        <w:rPr>
          <w:sz w:val="16"/>
          <w:szCs w:val="16"/>
          <w:lang w:val="sr-Latn-CS"/>
        </w:rPr>
      </w:pPr>
      <w:r>
        <w:rPr>
          <w:lang w:val="sr-Latn-CS"/>
        </w:rPr>
        <w:tab/>
      </w:r>
      <w:r>
        <w:rPr>
          <w:sz w:val="16"/>
          <w:szCs w:val="16"/>
          <w:lang w:val="sr-Latn-CS"/>
        </w:rPr>
        <w:t xml:space="preserve">Slika </w:t>
      </w:r>
      <w:r>
        <w:rPr>
          <w:sz w:val="16"/>
          <w:szCs w:val="16"/>
          <w:lang w:val="sr-Latn-CS"/>
        </w:rPr>
        <w:t>10</w:t>
      </w:r>
      <w:r>
        <w:rPr>
          <w:sz w:val="16"/>
          <w:szCs w:val="16"/>
          <w:lang w:val="sr-Latn-CS"/>
        </w:rPr>
        <w:t xml:space="preserve"> – Dodavanje filmova u </w:t>
      </w:r>
      <w:r>
        <w:rPr>
          <w:sz w:val="16"/>
          <w:szCs w:val="16"/>
          <w:lang w:val="sr-Latn-CS"/>
        </w:rPr>
        <w:t>omiljene</w:t>
      </w:r>
    </w:p>
    <w:p w14:paraId="537C4987" w14:textId="72CFC853" w:rsidR="00793947" w:rsidRDefault="00793947" w:rsidP="00793947">
      <w:pPr>
        <w:pStyle w:val="Heading2"/>
        <w:rPr>
          <w:lang w:val="sr-Latn-CS"/>
        </w:rPr>
      </w:pPr>
      <w:r>
        <w:rPr>
          <w:lang w:val="sr-Latn-CS"/>
        </w:rPr>
        <w:t>Brisanje filmova iz kolekcije</w:t>
      </w:r>
    </w:p>
    <w:p w14:paraId="77B0CEA3" w14:textId="28451609" w:rsidR="00793947" w:rsidRDefault="00793947" w:rsidP="00793947">
      <w:pPr>
        <w:numPr>
          <w:ilvl w:val="0"/>
          <w:numId w:val="26"/>
        </w:numPr>
        <w:rPr>
          <w:lang w:val="sr-Latn-CS"/>
        </w:rPr>
      </w:pPr>
      <w:r>
        <w:rPr>
          <w:lang w:val="sr-Latn-CS"/>
        </w:rPr>
        <w:t>Odlazak na stranicu Library</w:t>
      </w:r>
    </w:p>
    <w:p w14:paraId="7D6B10BC" w14:textId="12041C5E" w:rsidR="00793947" w:rsidRDefault="00793947" w:rsidP="00793947">
      <w:pPr>
        <w:numPr>
          <w:ilvl w:val="0"/>
          <w:numId w:val="26"/>
        </w:numPr>
        <w:rPr>
          <w:lang w:val="sr-Latn-CS"/>
        </w:rPr>
      </w:pPr>
      <w:r>
        <w:rPr>
          <w:lang w:val="sr-Latn-CS"/>
        </w:rPr>
        <w:t>Izbor kolekcije (odeljak 4.2)</w:t>
      </w:r>
    </w:p>
    <w:p w14:paraId="42C0F061" w14:textId="7A4C3748" w:rsidR="00793947" w:rsidRDefault="00793947" w:rsidP="00793947">
      <w:pPr>
        <w:numPr>
          <w:ilvl w:val="0"/>
          <w:numId w:val="26"/>
        </w:numPr>
        <w:rPr>
          <w:lang w:val="sr-Latn-CS"/>
        </w:rPr>
      </w:pPr>
      <w:r>
        <w:rPr>
          <w:lang w:val="sr-Latn-CS"/>
        </w:rPr>
        <w:t>Klik na dugme Edit (Crveno dugme sa ikonicom olovke)</w:t>
      </w:r>
    </w:p>
    <w:p w14:paraId="58F1BF4A" w14:textId="767BCD7D" w:rsidR="00793947" w:rsidRDefault="00793947" w:rsidP="00793947">
      <w:pPr>
        <w:numPr>
          <w:ilvl w:val="0"/>
          <w:numId w:val="26"/>
        </w:numPr>
        <w:rPr>
          <w:lang w:val="sr-Latn-CS"/>
        </w:rPr>
      </w:pPr>
      <w:r>
        <w:rPr>
          <w:lang w:val="sr-Latn-CS"/>
        </w:rPr>
        <w:t>Klik na dugme za brisanje filma</w:t>
      </w:r>
    </w:p>
    <w:p w14:paraId="06873B82" w14:textId="0D02B0E3" w:rsidR="00793947" w:rsidRDefault="00793947" w:rsidP="00793947">
      <w:pPr>
        <w:ind w:left="360"/>
        <w:rPr>
          <w:lang w:val="sr-Latn-CS"/>
        </w:rPr>
      </w:pPr>
    </w:p>
    <w:p w14:paraId="3B48B2F5" w14:textId="777E957C" w:rsidR="00793947" w:rsidRPr="00793947" w:rsidRDefault="00793947" w:rsidP="00793947">
      <w:pPr>
        <w:ind w:left="360"/>
        <w:rPr>
          <w:lang w:val="sr-Latn-CS"/>
        </w:rPr>
      </w:pPr>
      <w:r>
        <w:rPr>
          <w:lang w:val="sr-Latn-CS"/>
        </w:rPr>
        <w:lastRenderedPageBreak/>
        <w:pict w14:anchorId="1F330CB2">
          <v:shape id="_x0000_i1034" type="#_x0000_t75" style="width:468pt;height:230.95pt">
            <v:imagedata r:id="rId23" o:title=""/>
          </v:shape>
        </w:pict>
      </w:r>
    </w:p>
    <w:p w14:paraId="48F2F803" w14:textId="1390AF59" w:rsidR="00C660C9" w:rsidRDefault="00C660C9" w:rsidP="00C660C9">
      <w:pPr>
        <w:tabs>
          <w:tab w:val="left" w:pos="4220"/>
        </w:tabs>
        <w:rPr>
          <w:lang w:val="sr-Latn-CS"/>
        </w:rPr>
      </w:pPr>
    </w:p>
    <w:p w14:paraId="13B4757B" w14:textId="0A0B7151" w:rsidR="00793947" w:rsidRDefault="00793947" w:rsidP="00793947">
      <w:pPr>
        <w:jc w:val="center"/>
        <w:rPr>
          <w:sz w:val="16"/>
          <w:szCs w:val="16"/>
          <w:lang w:val="sr-Latn-CS"/>
        </w:rPr>
      </w:pPr>
      <w:r>
        <w:rPr>
          <w:sz w:val="16"/>
          <w:szCs w:val="16"/>
          <w:lang w:val="sr-Latn-CS"/>
        </w:rPr>
        <w:t>Slika 1</w:t>
      </w:r>
      <w:r>
        <w:rPr>
          <w:sz w:val="16"/>
          <w:szCs w:val="16"/>
          <w:lang w:val="sr-Latn-CS"/>
        </w:rPr>
        <w:t>1</w:t>
      </w:r>
      <w:r>
        <w:rPr>
          <w:sz w:val="16"/>
          <w:szCs w:val="16"/>
          <w:lang w:val="sr-Latn-CS"/>
        </w:rPr>
        <w:t xml:space="preserve"> – D</w:t>
      </w:r>
      <w:r>
        <w:rPr>
          <w:sz w:val="16"/>
          <w:szCs w:val="16"/>
          <w:lang w:val="sr-Latn-CS"/>
        </w:rPr>
        <w:t>ugme za izmenu filmova</w:t>
      </w:r>
    </w:p>
    <w:p w14:paraId="7406E2A1" w14:textId="77777777" w:rsidR="001F47A5" w:rsidRDefault="001F47A5" w:rsidP="00793947">
      <w:pPr>
        <w:jc w:val="center"/>
        <w:rPr>
          <w:sz w:val="16"/>
          <w:szCs w:val="16"/>
          <w:lang w:val="sr-Latn-CS"/>
        </w:rPr>
      </w:pPr>
    </w:p>
    <w:p w14:paraId="2785BB60" w14:textId="31937AAD" w:rsidR="00793947" w:rsidRDefault="001F47A5" w:rsidP="00793947">
      <w:pPr>
        <w:rPr>
          <w:sz w:val="16"/>
          <w:szCs w:val="16"/>
          <w:lang w:val="sr-Latn-CS"/>
        </w:rPr>
      </w:pPr>
      <w:r>
        <w:rPr>
          <w:sz w:val="16"/>
          <w:szCs w:val="16"/>
          <w:lang w:val="sr-Latn-CS"/>
        </w:rPr>
        <w:pict w14:anchorId="672D63B0">
          <v:shape id="_x0000_i1035" type="#_x0000_t75" style="width:468pt;height:231.6pt">
            <v:imagedata r:id="rId24" o:title=""/>
          </v:shape>
        </w:pict>
      </w:r>
    </w:p>
    <w:p w14:paraId="47311FC8" w14:textId="702DB94A" w:rsidR="001F47A5" w:rsidRDefault="001F47A5" w:rsidP="001F47A5">
      <w:pPr>
        <w:jc w:val="center"/>
        <w:rPr>
          <w:sz w:val="16"/>
          <w:szCs w:val="16"/>
          <w:lang w:val="sr-Latn-CS"/>
        </w:rPr>
      </w:pPr>
      <w:r>
        <w:rPr>
          <w:sz w:val="16"/>
          <w:szCs w:val="16"/>
          <w:lang w:val="sr-Latn-CS"/>
        </w:rPr>
        <w:t>Slika 1</w:t>
      </w:r>
      <w:r>
        <w:rPr>
          <w:sz w:val="16"/>
          <w:szCs w:val="16"/>
          <w:lang w:val="sr-Latn-CS"/>
        </w:rPr>
        <w:t>2</w:t>
      </w:r>
      <w:r>
        <w:rPr>
          <w:sz w:val="16"/>
          <w:szCs w:val="16"/>
          <w:lang w:val="sr-Latn-CS"/>
        </w:rPr>
        <w:t xml:space="preserve"> – Dugme</w:t>
      </w:r>
      <w:r>
        <w:rPr>
          <w:sz w:val="16"/>
          <w:szCs w:val="16"/>
          <w:lang w:val="sr-Latn-CS"/>
        </w:rPr>
        <w:t xml:space="preserve"> za brisanje filma</w:t>
      </w:r>
    </w:p>
    <w:p w14:paraId="252A4FFC" w14:textId="541FE1B3" w:rsidR="00927059" w:rsidRDefault="00927059" w:rsidP="00927059">
      <w:pPr>
        <w:pStyle w:val="Heading2"/>
        <w:rPr>
          <w:lang w:val="sr-Latn-CS"/>
        </w:rPr>
      </w:pPr>
      <w:r>
        <w:rPr>
          <w:lang w:val="sr-Latn-CS"/>
        </w:rPr>
        <w:t>Brisanje filmova iz omiljenih</w:t>
      </w:r>
    </w:p>
    <w:p w14:paraId="662260CC" w14:textId="40CC25AC" w:rsidR="00927059" w:rsidRDefault="00927059" w:rsidP="00927059">
      <w:pPr>
        <w:numPr>
          <w:ilvl w:val="0"/>
          <w:numId w:val="27"/>
        </w:numPr>
        <w:rPr>
          <w:lang w:val="sr-Latn-CS"/>
        </w:rPr>
      </w:pPr>
      <w:r>
        <w:rPr>
          <w:lang w:val="sr-Latn-CS"/>
        </w:rPr>
        <w:t>Odlazak na stranicu Favorites</w:t>
      </w:r>
    </w:p>
    <w:p w14:paraId="72CE12BF" w14:textId="2A4D0589" w:rsidR="00927059" w:rsidRDefault="00927059" w:rsidP="00927059">
      <w:pPr>
        <w:numPr>
          <w:ilvl w:val="0"/>
          <w:numId w:val="27"/>
        </w:numPr>
        <w:rPr>
          <w:lang w:val="sr-Latn-CS"/>
        </w:rPr>
      </w:pPr>
      <w:r>
        <w:rPr>
          <w:lang w:val="sr-Latn-CS"/>
        </w:rPr>
        <w:t>Pratiti korake 3 i 4 iz odeljka 4.6 (slike 11 i 12)</w:t>
      </w:r>
    </w:p>
    <w:p w14:paraId="67DA3527" w14:textId="2BDE51FC" w:rsidR="006A46D1" w:rsidRDefault="006A46D1" w:rsidP="006A46D1">
      <w:pPr>
        <w:rPr>
          <w:lang w:val="sr-Latn-CS"/>
        </w:rPr>
      </w:pPr>
    </w:p>
    <w:p w14:paraId="0AFC0CCA" w14:textId="02834581" w:rsidR="00BF4783" w:rsidRDefault="00BF4783" w:rsidP="006A46D1">
      <w:pPr>
        <w:rPr>
          <w:lang w:val="sr-Latn-CS"/>
        </w:rPr>
      </w:pPr>
    </w:p>
    <w:p w14:paraId="010E081C" w14:textId="1259CE07" w:rsidR="00BF4783" w:rsidRDefault="00BF4783" w:rsidP="006A46D1">
      <w:pPr>
        <w:rPr>
          <w:lang w:val="sr-Latn-CS"/>
        </w:rPr>
      </w:pPr>
    </w:p>
    <w:p w14:paraId="1A41A154" w14:textId="77777777" w:rsidR="00BF4783" w:rsidRDefault="00BF4783" w:rsidP="006A46D1">
      <w:pPr>
        <w:rPr>
          <w:lang w:val="sr-Latn-CS"/>
        </w:rPr>
      </w:pPr>
    </w:p>
    <w:p w14:paraId="6B4185A3" w14:textId="48C183D6" w:rsidR="006A46D1" w:rsidRPr="00927059" w:rsidRDefault="006A46D1" w:rsidP="006A46D1">
      <w:pPr>
        <w:pStyle w:val="Heading2"/>
        <w:rPr>
          <w:lang w:val="sr-Latn-CS"/>
        </w:rPr>
      </w:pPr>
      <w:r>
        <w:rPr>
          <w:lang w:val="sr-Latn-CS"/>
        </w:rPr>
        <w:lastRenderedPageBreak/>
        <w:t>Deljenje kolekcija</w:t>
      </w:r>
    </w:p>
    <w:p w14:paraId="7AC7B8D7" w14:textId="6A95FECF" w:rsidR="00C14B6F" w:rsidRDefault="00C14B6F" w:rsidP="00C14B6F">
      <w:pPr>
        <w:numPr>
          <w:ilvl w:val="0"/>
          <w:numId w:val="28"/>
        </w:numPr>
        <w:tabs>
          <w:tab w:val="left" w:pos="1039"/>
        </w:tabs>
        <w:rPr>
          <w:lang w:val="sr-Latn-CS"/>
        </w:rPr>
      </w:pPr>
      <w:r>
        <w:rPr>
          <w:lang w:val="sr-Latn-CS"/>
        </w:rPr>
        <w:t>Odlazak na stranicu Publish</w:t>
      </w:r>
    </w:p>
    <w:p w14:paraId="175D3766" w14:textId="5247D9E6" w:rsidR="00C14B6F" w:rsidRDefault="00C14B6F" w:rsidP="00C14B6F">
      <w:pPr>
        <w:numPr>
          <w:ilvl w:val="0"/>
          <w:numId w:val="28"/>
        </w:numPr>
        <w:tabs>
          <w:tab w:val="left" w:pos="1039"/>
        </w:tabs>
        <w:rPr>
          <w:lang w:val="sr-Latn-CS"/>
        </w:rPr>
      </w:pPr>
      <w:r>
        <w:rPr>
          <w:lang w:val="sr-Latn-CS"/>
        </w:rPr>
        <w:t>Upisivanje Custom URL-a na koji želimo da nam podeljene kolekcije budu vidljive</w:t>
      </w:r>
    </w:p>
    <w:p w14:paraId="297F3CB9" w14:textId="1DAEF337" w:rsidR="00C14B6F" w:rsidRDefault="00C14B6F" w:rsidP="00C14B6F">
      <w:pPr>
        <w:numPr>
          <w:ilvl w:val="0"/>
          <w:numId w:val="28"/>
        </w:numPr>
        <w:tabs>
          <w:tab w:val="left" w:pos="1039"/>
        </w:tabs>
        <w:rPr>
          <w:lang w:val="sr-Latn-CS"/>
        </w:rPr>
      </w:pPr>
      <w:r>
        <w:rPr>
          <w:lang w:val="sr-Latn-CS"/>
        </w:rPr>
        <w:t>Izbor kolekcija koje želimo podeliti</w:t>
      </w:r>
    </w:p>
    <w:p w14:paraId="5BB54318" w14:textId="5C31C2E0" w:rsidR="00C14B6F" w:rsidRDefault="00C14B6F" w:rsidP="00C14B6F">
      <w:pPr>
        <w:numPr>
          <w:ilvl w:val="0"/>
          <w:numId w:val="28"/>
        </w:numPr>
        <w:tabs>
          <w:tab w:val="left" w:pos="1039"/>
        </w:tabs>
        <w:rPr>
          <w:lang w:val="sr-Latn-CS"/>
        </w:rPr>
      </w:pPr>
      <w:r>
        <w:rPr>
          <w:lang w:val="sr-Latn-CS"/>
        </w:rPr>
        <w:t>Klik na dugme Publish</w:t>
      </w:r>
    </w:p>
    <w:p w14:paraId="7C0DF1F3" w14:textId="13D83B70" w:rsidR="00C14B6F" w:rsidRDefault="00200C5A" w:rsidP="00C14B6F">
      <w:pPr>
        <w:tabs>
          <w:tab w:val="left" w:pos="1039"/>
        </w:tabs>
        <w:rPr>
          <w:lang w:val="sr-Latn-CS"/>
        </w:rPr>
      </w:pPr>
      <w:r>
        <w:rPr>
          <w:lang w:val="sr-Latn-CS"/>
        </w:rPr>
        <w:pict w14:anchorId="268370F9">
          <v:shape id="_x0000_i1036" type="#_x0000_t75" style="width:468pt;height:234.35pt">
            <v:imagedata r:id="rId25" o:title=""/>
          </v:shape>
        </w:pict>
      </w:r>
    </w:p>
    <w:p w14:paraId="696CF61A" w14:textId="142A290D" w:rsidR="00200C5A" w:rsidRDefault="00200C5A" w:rsidP="00200C5A">
      <w:pPr>
        <w:rPr>
          <w:lang w:val="sr-Latn-CS"/>
        </w:rPr>
      </w:pPr>
    </w:p>
    <w:p w14:paraId="2A2A6107" w14:textId="4B7083FF" w:rsidR="00200C5A" w:rsidRDefault="00200C5A" w:rsidP="00200C5A">
      <w:pPr>
        <w:jc w:val="center"/>
        <w:rPr>
          <w:sz w:val="16"/>
          <w:szCs w:val="16"/>
          <w:lang w:val="sr-Latn-CS"/>
        </w:rPr>
      </w:pPr>
      <w:r>
        <w:rPr>
          <w:sz w:val="16"/>
          <w:szCs w:val="16"/>
          <w:lang w:val="sr-Latn-CS"/>
        </w:rPr>
        <w:t>Slika 1</w:t>
      </w:r>
      <w:r>
        <w:rPr>
          <w:sz w:val="16"/>
          <w:szCs w:val="16"/>
          <w:lang w:val="sr-Latn-CS"/>
        </w:rPr>
        <w:t xml:space="preserve">3 </w:t>
      </w:r>
      <w:r>
        <w:rPr>
          <w:sz w:val="16"/>
          <w:szCs w:val="16"/>
          <w:lang w:val="sr-Latn-CS"/>
        </w:rPr>
        <w:t>– D</w:t>
      </w:r>
      <w:r>
        <w:rPr>
          <w:sz w:val="16"/>
          <w:szCs w:val="16"/>
          <w:lang w:val="sr-Latn-CS"/>
        </w:rPr>
        <w:t>eljenje kolekcija</w:t>
      </w:r>
    </w:p>
    <w:p w14:paraId="307596E3" w14:textId="4A5C7F72" w:rsidR="00200C5A" w:rsidRDefault="00200C5A" w:rsidP="00200C5A">
      <w:pPr>
        <w:jc w:val="center"/>
        <w:rPr>
          <w:lang w:val="sr-Latn-CS"/>
        </w:rPr>
      </w:pPr>
    </w:p>
    <w:p w14:paraId="599204C4" w14:textId="5BD03BB7" w:rsidR="00896E05" w:rsidRDefault="00896E05" w:rsidP="00896E05">
      <w:pPr>
        <w:rPr>
          <w:lang w:val="sr-Latn-CS"/>
        </w:rPr>
      </w:pPr>
    </w:p>
    <w:p w14:paraId="5E8FC368" w14:textId="6F40079E" w:rsidR="00896E05" w:rsidRDefault="00074FFF" w:rsidP="00074FFF">
      <w:pPr>
        <w:pStyle w:val="Heading2"/>
        <w:rPr>
          <w:lang w:val="sr-Latn-CS"/>
        </w:rPr>
      </w:pPr>
      <w:r>
        <w:rPr>
          <w:lang w:val="sr-Latn-CS"/>
        </w:rPr>
        <w:t>Promena naziva kolekcije</w:t>
      </w:r>
    </w:p>
    <w:p w14:paraId="06713588" w14:textId="0E7FBEDC" w:rsidR="00074FFF" w:rsidRDefault="00074FFF" w:rsidP="00074FFF">
      <w:pPr>
        <w:numPr>
          <w:ilvl w:val="0"/>
          <w:numId w:val="35"/>
        </w:numPr>
        <w:rPr>
          <w:lang w:val="sr-Latn-CS"/>
        </w:rPr>
      </w:pPr>
      <w:r>
        <w:rPr>
          <w:lang w:val="sr-Latn-CS"/>
        </w:rPr>
        <w:t>Odlazak na stranicu Settings</w:t>
      </w:r>
    </w:p>
    <w:p w14:paraId="55C9B96A" w14:textId="208503AC" w:rsidR="00074FFF" w:rsidRDefault="00074FFF" w:rsidP="00074FFF">
      <w:pPr>
        <w:numPr>
          <w:ilvl w:val="0"/>
          <w:numId w:val="35"/>
        </w:numPr>
        <w:rPr>
          <w:lang w:val="sr-Latn-CS"/>
        </w:rPr>
      </w:pPr>
      <w:r>
        <w:rPr>
          <w:lang w:val="sr-Latn-CS"/>
        </w:rPr>
        <w:t>Uvećanje sekcije Rename Collections</w:t>
      </w:r>
    </w:p>
    <w:p w14:paraId="29EAB283" w14:textId="370FD9E4" w:rsidR="00074FFF" w:rsidRDefault="00074FFF" w:rsidP="00074FFF">
      <w:pPr>
        <w:numPr>
          <w:ilvl w:val="0"/>
          <w:numId w:val="35"/>
        </w:numPr>
        <w:rPr>
          <w:lang w:val="sr-Latn-CS"/>
        </w:rPr>
      </w:pPr>
      <w:r>
        <w:rPr>
          <w:lang w:val="sr-Latn-CS"/>
        </w:rPr>
        <w:t>Izbor kolekcije</w:t>
      </w:r>
    </w:p>
    <w:p w14:paraId="7626D59E" w14:textId="33327D63" w:rsidR="00074FFF" w:rsidRDefault="00074FFF" w:rsidP="00074FFF">
      <w:pPr>
        <w:numPr>
          <w:ilvl w:val="0"/>
          <w:numId w:val="35"/>
        </w:numPr>
        <w:rPr>
          <w:lang w:val="sr-Latn-CS"/>
        </w:rPr>
      </w:pPr>
      <w:r>
        <w:rPr>
          <w:lang w:val="sr-Latn-CS"/>
        </w:rPr>
        <w:t>Upis novog imena</w:t>
      </w:r>
    </w:p>
    <w:p w14:paraId="33011535" w14:textId="41B7EDBA" w:rsidR="00074FFF" w:rsidRDefault="00074FFF" w:rsidP="00074FFF">
      <w:pPr>
        <w:numPr>
          <w:ilvl w:val="0"/>
          <w:numId w:val="35"/>
        </w:numPr>
        <w:rPr>
          <w:lang w:val="sr-Latn-CS"/>
        </w:rPr>
      </w:pPr>
      <w:r>
        <w:rPr>
          <w:lang w:val="sr-Latn-CS"/>
        </w:rPr>
        <w:t>Klik na dugme Rename</w:t>
      </w:r>
    </w:p>
    <w:p w14:paraId="4827D867" w14:textId="05B4F103" w:rsidR="00074FFF" w:rsidRPr="00074FFF" w:rsidRDefault="00074FFF" w:rsidP="00074FFF">
      <w:pPr>
        <w:ind w:left="360"/>
        <w:rPr>
          <w:lang w:val="sr-Latn-CS"/>
        </w:rPr>
      </w:pPr>
      <w:r>
        <w:rPr>
          <w:lang w:val="sr-Latn-CS"/>
        </w:rPr>
        <w:lastRenderedPageBreak/>
        <w:pict w14:anchorId="7A62A2F0">
          <v:shape id="_x0000_i1048" type="#_x0000_t75" style="width:468pt;height:233pt">
            <v:imagedata r:id="rId26" o:title=""/>
          </v:shape>
        </w:pict>
      </w:r>
    </w:p>
    <w:p w14:paraId="0B6B37B4" w14:textId="2B44BC53" w:rsidR="00896E05" w:rsidRDefault="00896E05" w:rsidP="00896E05">
      <w:pPr>
        <w:rPr>
          <w:lang w:val="sr-Latn-CS"/>
        </w:rPr>
      </w:pPr>
    </w:p>
    <w:p w14:paraId="06F97E05" w14:textId="7747E19F" w:rsidR="00896E05" w:rsidRDefault="00074FFF" w:rsidP="00074FFF">
      <w:pPr>
        <w:jc w:val="center"/>
        <w:rPr>
          <w:sz w:val="16"/>
          <w:szCs w:val="16"/>
          <w:lang w:val="sr-Latn-CS"/>
        </w:rPr>
      </w:pPr>
      <w:r>
        <w:rPr>
          <w:sz w:val="16"/>
          <w:szCs w:val="16"/>
          <w:lang w:val="sr-Latn-CS"/>
        </w:rPr>
        <w:t>Slika 1</w:t>
      </w:r>
      <w:r>
        <w:rPr>
          <w:sz w:val="16"/>
          <w:szCs w:val="16"/>
          <w:lang w:val="sr-Latn-CS"/>
        </w:rPr>
        <w:t>4</w:t>
      </w:r>
      <w:r>
        <w:rPr>
          <w:sz w:val="16"/>
          <w:szCs w:val="16"/>
          <w:lang w:val="sr-Latn-CS"/>
        </w:rPr>
        <w:t xml:space="preserve"> – </w:t>
      </w:r>
      <w:r>
        <w:rPr>
          <w:sz w:val="16"/>
          <w:szCs w:val="16"/>
          <w:lang w:val="sr-Latn-CS"/>
        </w:rPr>
        <w:t>Promena naziva kolekcije</w:t>
      </w:r>
    </w:p>
    <w:p w14:paraId="1BA788CD" w14:textId="2FB552C0" w:rsidR="00074FFF" w:rsidRDefault="00074FFF" w:rsidP="00074FFF">
      <w:pPr>
        <w:pStyle w:val="Heading2"/>
        <w:rPr>
          <w:lang w:val="sr-Latn-CS"/>
        </w:rPr>
      </w:pPr>
      <w:r>
        <w:rPr>
          <w:lang w:val="sr-Latn-CS"/>
        </w:rPr>
        <w:t>Brisanje kolekcije</w:t>
      </w:r>
    </w:p>
    <w:p w14:paraId="5A34688A" w14:textId="2903C872" w:rsidR="00074FFF" w:rsidRDefault="00074FFF" w:rsidP="00074FFF">
      <w:pPr>
        <w:numPr>
          <w:ilvl w:val="0"/>
          <w:numId w:val="36"/>
        </w:numPr>
        <w:rPr>
          <w:lang w:val="sr-Latn-CS"/>
        </w:rPr>
      </w:pPr>
      <w:r>
        <w:rPr>
          <w:lang w:val="sr-Latn-CS"/>
        </w:rPr>
        <w:t>Odlazak na stranicu Settings</w:t>
      </w:r>
    </w:p>
    <w:p w14:paraId="112D8619" w14:textId="46867707" w:rsidR="00074FFF" w:rsidRDefault="00074FFF" w:rsidP="00074FFF">
      <w:pPr>
        <w:numPr>
          <w:ilvl w:val="0"/>
          <w:numId w:val="36"/>
        </w:numPr>
        <w:rPr>
          <w:lang w:val="sr-Latn-CS"/>
        </w:rPr>
      </w:pPr>
      <w:r>
        <w:rPr>
          <w:lang w:val="sr-Latn-CS"/>
        </w:rPr>
        <w:t>Uvećanje sekcije Delete Collections</w:t>
      </w:r>
    </w:p>
    <w:p w14:paraId="2F91202F" w14:textId="2ED4217A" w:rsidR="00074FFF" w:rsidRDefault="00074FFF" w:rsidP="00074FFF">
      <w:pPr>
        <w:numPr>
          <w:ilvl w:val="0"/>
          <w:numId w:val="36"/>
        </w:numPr>
        <w:rPr>
          <w:lang w:val="sr-Latn-CS"/>
        </w:rPr>
      </w:pPr>
      <w:r>
        <w:rPr>
          <w:lang w:val="sr-Latn-CS"/>
        </w:rPr>
        <w:t>Izbor kolekcije za brisanje</w:t>
      </w:r>
    </w:p>
    <w:p w14:paraId="1B151A71" w14:textId="5D309BF4" w:rsidR="00074FFF" w:rsidRDefault="00074FFF" w:rsidP="00074FFF">
      <w:pPr>
        <w:numPr>
          <w:ilvl w:val="0"/>
          <w:numId w:val="36"/>
        </w:numPr>
        <w:rPr>
          <w:lang w:val="sr-Latn-CS"/>
        </w:rPr>
      </w:pPr>
      <w:r>
        <w:rPr>
          <w:lang w:val="sr-Latn-CS"/>
        </w:rPr>
        <w:t>Klik na dugme delete</w:t>
      </w:r>
    </w:p>
    <w:p w14:paraId="2CDBB73C" w14:textId="77777777" w:rsidR="00074FFF" w:rsidRDefault="00074FFF" w:rsidP="00074FFF">
      <w:pPr>
        <w:ind w:left="720"/>
        <w:rPr>
          <w:lang w:val="sr-Latn-CS"/>
        </w:rPr>
      </w:pPr>
    </w:p>
    <w:p w14:paraId="73FD2757" w14:textId="073A2881" w:rsidR="00074FFF" w:rsidRPr="00074FFF" w:rsidRDefault="00074FFF" w:rsidP="00074FFF">
      <w:pPr>
        <w:ind w:left="720"/>
        <w:rPr>
          <w:lang w:val="sr-Latn-CS"/>
        </w:rPr>
      </w:pPr>
      <w:r>
        <w:rPr>
          <w:lang w:val="sr-Latn-CS"/>
        </w:rPr>
        <w:pict w14:anchorId="3B4B5BCD">
          <v:shape id="_x0000_i1049" type="#_x0000_t75" style="width:468pt;height:233pt">
            <v:imagedata r:id="rId27" o:title=""/>
          </v:shape>
        </w:pict>
      </w:r>
    </w:p>
    <w:p w14:paraId="7F439EED" w14:textId="6034D684" w:rsidR="00896E05" w:rsidRDefault="00896E05" w:rsidP="00896E05">
      <w:pPr>
        <w:rPr>
          <w:lang w:val="sr-Latn-CS"/>
        </w:rPr>
      </w:pPr>
    </w:p>
    <w:p w14:paraId="66167FDC" w14:textId="04DEB21D" w:rsidR="00896E05" w:rsidRDefault="00074FFF" w:rsidP="00074FFF">
      <w:pPr>
        <w:jc w:val="center"/>
        <w:rPr>
          <w:lang w:val="sr-Latn-CS"/>
        </w:rPr>
      </w:pPr>
      <w:r>
        <w:rPr>
          <w:sz w:val="16"/>
          <w:szCs w:val="16"/>
          <w:lang w:val="sr-Latn-CS"/>
        </w:rPr>
        <w:t>Slika 1</w:t>
      </w:r>
      <w:r>
        <w:rPr>
          <w:sz w:val="16"/>
          <w:szCs w:val="16"/>
          <w:lang w:val="sr-Latn-CS"/>
        </w:rPr>
        <w:t>5</w:t>
      </w:r>
      <w:r>
        <w:rPr>
          <w:sz w:val="16"/>
          <w:szCs w:val="16"/>
          <w:lang w:val="sr-Latn-CS"/>
        </w:rPr>
        <w:t xml:space="preserve"> – </w:t>
      </w:r>
      <w:r>
        <w:rPr>
          <w:sz w:val="16"/>
          <w:szCs w:val="16"/>
          <w:lang w:val="sr-Latn-CS"/>
        </w:rPr>
        <w:t>Brisanje</w:t>
      </w:r>
      <w:r>
        <w:rPr>
          <w:sz w:val="16"/>
          <w:szCs w:val="16"/>
          <w:lang w:val="sr-Latn-CS"/>
        </w:rPr>
        <w:t xml:space="preserve"> kolekcije</w:t>
      </w:r>
    </w:p>
    <w:p w14:paraId="5AFB6A97" w14:textId="50F8D393" w:rsidR="00896E05" w:rsidRDefault="00896E05" w:rsidP="00896E05">
      <w:pPr>
        <w:pStyle w:val="Heading1"/>
        <w:rPr>
          <w:lang w:val="sr-Latn-CS"/>
        </w:rPr>
      </w:pPr>
      <w:r>
        <w:rPr>
          <w:lang w:val="sr-Latn-CS"/>
        </w:rPr>
        <w:lastRenderedPageBreak/>
        <w:tab/>
        <w:t>Statistike</w:t>
      </w:r>
    </w:p>
    <w:p w14:paraId="74D99FB1" w14:textId="77777777" w:rsidR="00896E05" w:rsidRPr="00896E05" w:rsidRDefault="00896E05" w:rsidP="00896E05">
      <w:pPr>
        <w:rPr>
          <w:lang w:val="sr-Latn-CS"/>
        </w:rPr>
      </w:pPr>
    </w:p>
    <w:p w14:paraId="0A677127" w14:textId="4B7EF2D3" w:rsidR="00896E05" w:rsidRPr="00896E05" w:rsidRDefault="00896E05" w:rsidP="00896E05">
      <w:pPr>
        <w:rPr>
          <w:lang w:val="sr-Latn-CS"/>
        </w:rPr>
      </w:pPr>
      <w:r>
        <w:pict w14:anchorId="4CA2134B">
          <v:shape id="_x0000_i1037" type="#_x0000_t75" style="width:497.9pt;height:248.6pt">
            <v:imagedata r:id="rId28" o:title=""/>
          </v:shape>
        </w:pict>
      </w:r>
    </w:p>
    <w:p w14:paraId="41043198" w14:textId="14A10087" w:rsidR="00896E05" w:rsidRDefault="00896E05" w:rsidP="00896E05">
      <w:pPr>
        <w:jc w:val="center"/>
        <w:rPr>
          <w:sz w:val="16"/>
          <w:szCs w:val="16"/>
          <w:lang w:val="sr-Latn-CS"/>
        </w:rPr>
      </w:pPr>
      <w:r>
        <w:rPr>
          <w:sz w:val="16"/>
          <w:szCs w:val="16"/>
          <w:lang w:val="sr-Latn-CS"/>
        </w:rPr>
        <w:t>Slika 1</w:t>
      </w:r>
      <w:r w:rsidR="00654C20">
        <w:rPr>
          <w:sz w:val="16"/>
          <w:szCs w:val="16"/>
          <w:lang w:val="sr-Latn-CS"/>
        </w:rPr>
        <w:t>6</w:t>
      </w:r>
      <w:r>
        <w:rPr>
          <w:sz w:val="16"/>
          <w:szCs w:val="16"/>
          <w:lang w:val="sr-Latn-CS"/>
        </w:rPr>
        <w:t xml:space="preserve"> –</w:t>
      </w:r>
      <w:r>
        <w:rPr>
          <w:sz w:val="16"/>
          <w:szCs w:val="16"/>
          <w:lang w:val="sr-Latn-CS"/>
        </w:rPr>
        <w:t xml:space="preserve"> Dashboards Stranica</w:t>
      </w:r>
    </w:p>
    <w:p w14:paraId="26EFA1DB" w14:textId="424C7BC6" w:rsidR="00896E05" w:rsidRDefault="00896E05" w:rsidP="00896E05">
      <w:pPr>
        <w:pStyle w:val="Heading2"/>
        <w:numPr>
          <w:ilvl w:val="0"/>
          <w:numId w:val="0"/>
        </w:numPr>
        <w:rPr>
          <w:lang w:val="sr-Latn-CS"/>
        </w:rPr>
      </w:pPr>
    </w:p>
    <w:p w14:paraId="0B35227D" w14:textId="1F881F8F" w:rsidR="00896E05" w:rsidRDefault="00896E05" w:rsidP="00896E05">
      <w:pPr>
        <w:pStyle w:val="Heading2"/>
        <w:rPr>
          <w:lang w:val="sr-Latn-CS"/>
        </w:rPr>
      </w:pPr>
      <w:r w:rsidRPr="00E46667">
        <w:rPr>
          <w:lang w:val="sr-Latn-CS"/>
        </w:rPr>
        <w:t>Pregled statistika po godini izlaska filmova u kolekciji / kolekcijama</w:t>
      </w:r>
    </w:p>
    <w:p w14:paraId="442F8325" w14:textId="64D85E34" w:rsidR="00896E05" w:rsidRDefault="00896E05" w:rsidP="00896E05">
      <w:pPr>
        <w:numPr>
          <w:ilvl w:val="0"/>
          <w:numId w:val="30"/>
        </w:numPr>
        <w:rPr>
          <w:lang w:val="sr-Latn-CS"/>
        </w:rPr>
      </w:pPr>
      <w:r>
        <w:rPr>
          <w:lang w:val="sr-Latn-CS"/>
        </w:rPr>
        <w:t>Odlazak na stranicu Dashboards</w:t>
      </w:r>
    </w:p>
    <w:p w14:paraId="5BA2EFE5" w14:textId="79057FBB" w:rsidR="00896E05" w:rsidRDefault="00896E05" w:rsidP="00896E05">
      <w:pPr>
        <w:numPr>
          <w:ilvl w:val="0"/>
          <w:numId w:val="30"/>
        </w:numPr>
        <w:rPr>
          <w:lang w:val="sr-Latn-CS"/>
        </w:rPr>
      </w:pPr>
      <w:r>
        <w:rPr>
          <w:lang w:val="sr-Latn-CS"/>
        </w:rPr>
        <w:t>Izbor da li želimo statistike o samo jednoj kolekciji ili od svi kolekcija</w:t>
      </w:r>
    </w:p>
    <w:p w14:paraId="63020F35" w14:textId="29EE057E" w:rsidR="00896E05" w:rsidRDefault="00896E05" w:rsidP="00896E05">
      <w:pPr>
        <w:numPr>
          <w:ilvl w:val="0"/>
          <w:numId w:val="30"/>
        </w:numPr>
        <w:rPr>
          <w:lang w:val="sr-Latn-CS"/>
        </w:rPr>
      </w:pPr>
      <w:r>
        <w:rPr>
          <w:lang w:val="sr-Latn-CS"/>
        </w:rPr>
        <w:t>Uvećanje sekcije Movies Release Year Chart</w:t>
      </w:r>
    </w:p>
    <w:p w14:paraId="2B55813A" w14:textId="0A4B485E" w:rsidR="00AA6D13" w:rsidRDefault="00AA6D13" w:rsidP="00AA6D13">
      <w:pPr>
        <w:ind w:left="360"/>
        <w:rPr>
          <w:lang w:val="sr-Latn-CS"/>
        </w:rPr>
      </w:pPr>
    </w:p>
    <w:p w14:paraId="0523FDC4" w14:textId="62A33DA7" w:rsidR="00AA6D13" w:rsidRDefault="00AA6D13" w:rsidP="00AA6D13">
      <w:pPr>
        <w:ind w:left="360"/>
        <w:rPr>
          <w:lang w:val="sr-Latn-CS"/>
        </w:rPr>
      </w:pPr>
      <w:r>
        <w:rPr>
          <w:lang w:val="sr-Latn-CS"/>
        </w:rPr>
        <w:pict w14:anchorId="7EAC3C19">
          <v:shape id="_x0000_i1041" type="#_x0000_t75" style="width:468pt;height:230.95pt">
            <v:imagedata r:id="rId29" o:title=""/>
          </v:shape>
        </w:pict>
      </w:r>
    </w:p>
    <w:p w14:paraId="117AF5CE" w14:textId="6935F197" w:rsidR="009653A0" w:rsidRDefault="009653A0" w:rsidP="009653A0">
      <w:pPr>
        <w:jc w:val="center"/>
        <w:rPr>
          <w:sz w:val="16"/>
          <w:szCs w:val="16"/>
          <w:lang w:val="sr-Latn-CS"/>
        </w:rPr>
      </w:pPr>
      <w:r>
        <w:rPr>
          <w:lang w:val="sr-Latn-CS"/>
        </w:rPr>
        <w:tab/>
      </w:r>
      <w:r>
        <w:rPr>
          <w:sz w:val="16"/>
          <w:szCs w:val="16"/>
          <w:lang w:val="sr-Latn-CS"/>
        </w:rPr>
        <w:t>Slika 1</w:t>
      </w:r>
      <w:r w:rsidR="00654C20">
        <w:rPr>
          <w:sz w:val="16"/>
          <w:szCs w:val="16"/>
          <w:lang w:val="sr-Latn-CS"/>
        </w:rPr>
        <w:t>7</w:t>
      </w:r>
      <w:r>
        <w:rPr>
          <w:sz w:val="16"/>
          <w:szCs w:val="16"/>
          <w:lang w:val="sr-Latn-CS"/>
        </w:rPr>
        <w:t xml:space="preserve"> </w:t>
      </w:r>
      <w:r>
        <w:rPr>
          <w:sz w:val="16"/>
          <w:szCs w:val="16"/>
          <w:lang w:val="sr-Latn-CS"/>
        </w:rPr>
        <w:t>–</w:t>
      </w:r>
      <w:r>
        <w:rPr>
          <w:sz w:val="16"/>
          <w:szCs w:val="16"/>
          <w:lang w:val="sr-Latn-CS"/>
        </w:rPr>
        <w:t xml:space="preserve"> Statistika po godini izlaska filmova</w:t>
      </w:r>
    </w:p>
    <w:p w14:paraId="2B81083C" w14:textId="57179C16" w:rsidR="009653A0" w:rsidRDefault="009653A0" w:rsidP="009653A0">
      <w:pPr>
        <w:tabs>
          <w:tab w:val="left" w:pos="3858"/>
        </w:tabs>
        <w:rPr>
          <w:lang w:val="sr-Latn-CS"/>
        </w:rPr>
      </w:pPr>
    </w:p>
    <w:p w14:paraId="3FCBDC79" w14:textId="26179534" w:rsidR="00C16A91" w:rsidRDefault="00C16A91" w:rsidP="00C16A91">
      <w:pPr>
        <w:pStyle w:val="Heading2"/>
        <w:rPr>
          <w:lang w:val="sr-Latn-CS"/>
        </w:rPr>
      </w:pPr>
      <w:r w:rsidRPr="00E46667">
        <w:rPr>
          <w:lang w:val="sr-Latn-CS"/>
        </w:rPr>
        <w:t>Pregled statistika po rejtingu filmova u kolekciji / kolekcijama</w:t>
      </w:r>
    </w:p>
    <w:p w14:paraId="5EE831A7" w14:textId="3474DA7A" w:rsidR="00C16A91" w:rsidRPr="00C16A91" w:rsidRDefault="00C16A91" w:rsidP="00C16A91">
      <w:pPr>
        <w:numPr>
          <w:ilvl w:val="0"/>
          <w:numId w:val="32"/>
        </w:numPr>
        <w:rPr>
          <w:rFonts w:ascii="Arial" w:hAnsi="Arial"/>
          <w:b/>
          <w:bCs/>
          <w:sz w:val="24"/>
          <w:lang w:val="sr-Latn-CS"/>
        </w:rPr>
      </w:pPr>
      <w:r>
        <w:rPr>
          <w:lang w:val="sr-Latn-CS"/>
        </w:rPr>
        <w:t>Koraci 1 i 2 u odeljku 5.1</w:t>
      </w:r>
    </w:p>
    <w:p w14:paraId="01EE3BD0" w14:textId="1BDE0E50" w:rsidR="00C16A91" w:rsidRPr="00C16A91" w:rsidRDefault="00C16A91" w:rsidP="00C16A91">
      <w:pPr>
        <w:numPr>
          <w:ilvl w:val="0"/>
          <w:numId w:val="32"/>
        </w:numPr>
        <w:rPr>
          <w:rFonts w:ascii="Arial" w:hAnsi="Arial"/>
          <w:b/>
          <w:bCs/>
          <w:sz w:val="24"/>
          <w:lang w:val="sr-Latn-CS"/>
        </w:rPr>
      </w:pPr>
      <w:r>
        <w:rPr>
          <w:lang w:val="sr-Latn-CS"/>
        </w:rPr>
        <w:t>Uvećanje sekcije Movies Genres Chart</w:t>
      </w:r>
    </w:p>
    <w:p w14:paraId="30D7E602" w14:textId="77777777" w:rsidR="00C16A91" w:rsidRPr="00C16A91" w:rsidRDefault="00C16A91" w:rsidP="00C16A91">
      <w:pPr>
        <w:ind w:left="1080"/>
        <w:rPr>
          <w:rFonts w:ascii="Arial" w:hAnsi="Arial"/>
          <w:b/>
          <w:bCs/>
          <w:sz w:val="24"/>
          <w:lang w:val="sr-Latn-CS"/>
        </w:rPr>
      </w:pPr>
    </w:p>
    <w:p w14:paraId="25461540" w14:textId="6E7BBBBC" w:rsidR="00C16A91" w:rsidRPr="00C16A91" w:rsidRDefault="00C16A91" w:rsidP="00C16A91">
      <w:pPr>
        <w:rPr>
          <w:rFonts w:ascii="Arial" w:hAnsi="Arial"/>
          <w:b/>
          <w:bCs/>
          <w:sz w:val="24"/>
          <w:lang w:val="sr-Latn-CS"/>
        </w:rPr>
      </w:pPr>
      <w:r>
        <w:rPr>
          <w:lang w:val="sr-Latn-CS"/>
        </w:rPr>
        <w:pict w14:anchorId="4F6F48EE">
          <v:shape id="_x0000_i1044" type="#_x0000_t75" style="width:468pt;height:232.3pt">
            <v:imagedata r:id="rId30" o:title=""/>
          </v:shape>
        </w:pict>
      </w:r>
    </w:p>
    <w:p w14:paraId="53A305CF" w14:textId="7A5C7317" w:rsidR="008E7C1B" w:rsidRDefault="008E7C1B" w:rsidP="0090656C">
      <w:pPr>
        <w:jc w:val="center"/>
        <w:rPr>
          <w:sz w:val="16"/>
          <w:szCs w:val="16"/>
          <w:lang w:val="sr-Latn-CS"/>
        </w:rPr>
      </w:pPr>
      <w:r>
        <w:rPr>
          <w:sz w:val="16"/>
          <w:szCs w:val="16"/>
          <w:lang w:val="sr-Latn-CS"/>
        </w:rPr>
        <w:t>Slika 1</w:t>
      </w:r>
      <w:r w:rsidR="00654C20">
        <w:rPr>
          <w:sz w:val="16"/>
          <w:szCs w:val="16"/>
          <w:lang w:val="sr-Latn-CS"/>
        </w:rPr>
        <w:t>8</w:t>
      </w:r>
      <w:r>
        <w:rPr>
          <w:sz w:val="16"/>
          <w:szCs w:val="16"/>
          <w:lang w:val="sr-Latn-CS"/>
        </w:rPr>
        <w:t xml:space="preserve"> – Statistika po </w:t>
      </w:r>
      <w:r>
        <w:rPr>
          <w:sz w:val="16"/>
          <w:szCs w:val="16"/>
          <w:lang w:val="sr-Latn-CS"/>
        </w:rPr>
        <w:t>žanrovima filmova</w:t>
      </w:r>
    </w:p>
    <w:p w14:paraId="373152DD" w14:textId="7D961510" w:rsidR="00205819" w:rsidRDefault="00205819" w:rsidP="00205819">
      <w:pPr>
        <w:pStyle w:val="Heading2"/>
      </w:pPr>
      <w:r w:rsidRPr="00E46667">
        <w:rPr>
          <w:lang w:val="sr-Latn-CS"/>
        </w:rPr>
        <w:t xml:space="preserve">Pregled statistika po </w:t>
      </w:r>
      <w:r w:rsidRPr="00E46667">
        <w:t>žanru filmova u kolekciji / kolekcijama</w:t>
      </w:r>
    </w:p>
    <w:p w14:paraId="01B30AD7" w14:textId="15DE2A8F" w:rsidR="00205819" w:rsidRDefault="00205819" w:rsidP="00205819">
      <w:pPr>
        <w:numPr>
          <w:ilvl w:val="0"/>
          <w:numId w:val="33"/>
        </w:numPr>
      </w:pPr>
      <w:r>
        <w:t>Koraci 1 i 2 u odeljku 5.1</w:t>
      </w:r>
    </w:p>
    <w:p w14:paraId="071360A8" w14:textId="65094398" w:rsidR="00205819" w:rsidRDefault="00205819" w:rsidP="00205819">
      <w:pPr>
        <w:numPr>
          <w:ilvl w:val="0"/>
          <w:numId w:val="33"/>
        </w:numPr>
      </w:pPr>
      <w:r>
        <w:t>Uvećanje sekcije Movies Ratings Chart</w:t>
      </w:r>
    </w:p>
    <w:p w14:paraId="2F730492" w14:textId="77777777" w:rsidR="00205819" w:rsidRDefault="00205819" w:rsidP="00205819">
      <w:pPr>
        <w:ind w:left="720"/>
      </w:pPr>
    </w:p>
    <w:p w14:paraId="40EBC698" w14:textId="24B5945C" w:rsidR="00205819" w:rsidRPr="00205819" w:rsidRDefault="00205819" w:rsidP="00205819">
      <w:r>
        <w:pict w14:anchorId="4D06785A">
          <v:shape id="_x0000_i1045" type="#_x0000_t75" style="width:468pt;height:233pt">
            <v:imagedata r:id="rId31" o:title=""/>
          </v:shape>
        </w:pict>
      </w:r>
    </w:p>
    <w:p w14:paraId="078494FB" w14:textId="045B2A99" w:rsidR="00C16A91" w:rsidRDefault="0090656C" w:rsidP="0090656C">
      <w:pPr>
        <w:tabs>
          <w:tab w:val="left" w:pos="4021"/>
        </w:tabs>
        <w:jc w:val="center"/>
        <w:rPr>
          <w:sz w:val="16"/>
          <w:szCs w:val="16"/>
          <w:lang w:val="sr-Latn-CS"/>
        </w:rPr>
      </w:pPr>
      <w:r>
        <w:rPr>
          <w:sz w:val="16"/>
          <w:szCs w:val="16"/>
          <w:lang w:val="sr-Latn-CS"/>
        </w:rPr>
        <w:t>Slika 1</w:t>
      </w:r>
      <w:r w:rsidR="00654C20">
        <w:rPr>
          <w:sz w:val="16"/>
          <w:szCs w:val="16"/>
          <w:lang w:val="sr-Latn-CS"/>
        </w:rPr>
        <w:t xml:space="preserve">9 </w:t>
      </w:r>
      <w:r>
        <w:rPr>
          <w:sz w:val="16"/>
          <w:szCs w:val="16"/>
          <w:lang w:val="sr-Latn-CS"/>
        </w:rPr>
        <w:t xml:space="preserve">– Statistika po </w:t>
      </w:r>
      <w:r>
        <w:rPr>
          <w:sz w:val="16"/>
          <w:szCs w:val="16"/>
          <w:lang w:val="sr-Latn-CS"/>
        </w:rPr>
        <w:t>rejtingu</w:t>
      </w:r>
      <w:r>
        <w:rPr>
          <w:sz w:val="16"/>
          <w:szCs w:val="16"/>
          <w:lang w:val="sr-Latn-CS"/>
        </w:rPr>
        <w:t xml:space="preserve"> filmova</w:t>
      </w:r>
    </w:p>
    <w:p w14:paraId="56BD01F7" w14:textId="4592C732" w:rsidR="00FE4BBE" w:rsidRDefault="00FE4BBE" w:rsidP="00FE4BBE">
      <w:pPr>
        <w:pStyle w:val="Heading1"/>
        <w:rPr>
          <w:lang w:val="sr-Latn-CS"/>
        </w:rPr>
      </w:pPr>
      <w:r>
        <w:rPr>
          <w:lang w:val="sr-Latn-CS"/>
        </w:rPr>
        <w:lastRenderedPageBreak/>
        <w:t>Promena podataka korisničkog naloga</w:t>
      </w:r>
    </w:p>
    <w:p w14:paraId="2AF0B1EA" w14:textId="610D76C5" w:rsidR="00FE4BBE" w:rsidRDefault="00FE4BBE" w:rsidP="00FE4BBE">
      <w:pPr>
        <w:rPr>
          <w:lang w:val="sr-Latn-CS"/>
        </w:rPr>
      </w:pPr>
      <w:r>
        <w:rPr>
          <w:lang w:val="sr-Latn-CS"/>
        </w:rPr>
        <w:pict w14:anchorId="200633F2">
          <v:shape id="_x0000_i1050" type="#_x0000_t75" style="width:468pt;height:232.3pt">
            <v:imagedata r:id="rId32" o:title=""/>
          </v:shape>
        </w:pict>
      </w:r>
    </w:p>
    <w:p w14:paraId="5C924978" w14:textId="73195BA1" w:rsidR="00FE4BBE" w:rsidRDefault="00FE4BBE" w:rsidP="00FE4BBE">
      <w:pPr>
        <w:rPr>
          <w:lang w:val="sr-Latn-CS"/>
        </w:rPr>
      </w:pPr>
    </w:p>
    <w:p w14:paraId="569A7AC1" w14:textId="1B87BE9F" w:rsidR="00FE4BBE" w:rsidRDefault="00FE4BBE" w:rsidP="00FE4BBE">
      <w:pPr>
        <w:tabs>
          <w:tab w:val="left" w:pos="4021"/>
        </w:tabs>
        <w:jc w:val="center"/>
        <w:rPr>
          <w:sz w:val="16"/>
          <w:szCs w:val="16"/>
          <w:lang w:val="sr-Latn-CS"/>
        </w:rPr>
      </w:pPr>
      <w:r>
        <w:rPr>
          <w:sz w:val="16"/>
          <w:szCs w:val="16"/>
          <w:lang w:val="sr-Latn-CS"/>
        </w:rPr>
        <w:t xml:space="preserve">Slika </w:t>
      </w:r>
      <w:r>
        <w:rPr>
          <w:sz w:val="16"/>
          <w:szCs w:val="16"/>
          <w:lang w:val="sr-Latn-CS"/>
        </w:rPr>
        <w:t>20</w:t>
      </w:r>
      <w:r>
        <w:rPr>
          <w:sz w:val="16"/>
          <w:szCs w:val="16"/>
          <w:lang w:val="sr-Latn-CS"/>
        </w:rPr>
        <w:t xml:space="preserve"> – </w:t>
      </w:r>
      <w:r>
        <w:rPr>
          <w:sz w:val="16"/>
          <w:szCs w:val="16"/>
          <w:lang w:val="sr-Latn-CS"/>
        </w:rPr>
        <w:t>Profile stranica</w:t>
      </w:r>
    </w:p>
    <w:p w14:paraId="41A88A3E" w14:textId="2D1AC60F" w:rsidR="00FE4BBE" w:rsidRDefault="00FE4BBE" w:rsidP="00FE4BBE">
      <w:pPr>
        <w:pStyle w:val="Heading2"/>
        <w:rPr>
          <w:lang w:val="sr-Latn-CS"/>
        </w:rPr>
      </w:pPr>
      <w:r>
        <w:rPr>
          <w:lang w:val="sr-Latn-CS"/>
        </w:rPr>
        <w:t>Promena imena</w:t>
      </w:r>
    </w:p>
    <w:p w14:paraId="772CF860" w14:textId="52DC0CD7" w:rsidR="00FE4BBE" w:rsidRDefault="00FE4BBE" w:rsidP="00FE4BBE">
      <w:pPr>
        <w:numPr>
          <w:ilvl w:val="0"/>
          <w:numId w:val="37"/>
        </w:numPr>
        <w:rPr>
          <w:lang w:val="sr-Latn-CS"/>
        </w:rPr>
      </w:pPr>
      <w:r>
        <w:rPr>
          <w:lang w:val="sr-Latn-CS"/>
        </w:rPr>
        <w:t>Odlazak na stranicu profile (klik na svoje ime u gornjem desnom uglu, a onda klik na Profile)</w:t>
      </w:r>
    </w:p>
    <w:p w14:paraId="32C4070A" w14:textId="3995FEED" w:rsidR="00FE4BBE" w:rsidRDefault="00FE4BBE" w:rsidP="00FE4BBE">
      <w:pPr>
        <w:numPr>
          <w:ilvl w:val="0"/>
          <w:numId w:val="37"/>
        </w:numPr>
        <w:rPr>
          <w:lang w:val="sr-Latn-CS"/>
        </w:rPr>
      </w:pPr>
      <w:r>
        <w:rPr>
          <w:lang w:val="sr-Latn-CS"/>
        </w:rPr>
        <w:t>Uvećanje sekcije Change Name</w:t>
      </w:r>
    </w:p>
    <w:p w14:paraId="4A61AD87" w14:textId="4CFCA624" w:rsidR="00FE4BBE" w:rsidRDefault="00FE4BBE" w:rsidP="00FE4BBE">
      <w:pPr>
        <w:numPr>
          <w:ilvl w:val="0"/>
          <w:numId w:val="37"/>
        </w:numPr>
        <w:rPr>
          <w:lang w:val="sr-Latn-CS"/>
        </w:rPr>
      </w:pPr>
      <w:r>
        <w:rPr>
          <w:lang w:val="sr-Latn-CS"/>
        </w:rPr>
        <w:t>Upis novog imena</w:t>
      </w:r>
    </w:p>
    <w:p w14:paraId="6D0A20C4" w14:textId="339A2046" w:rsidR="00FE4BBE" w:rsidRDefault="00FE4BBE" w:rsidP="00FE4BBE">
      <w:pPr>
        <w:numPr>
          <w:ilvl w:val="0"/>
          <w:numId w:val="37"/>
        </w:numPr>
        <w:rPr>
          <w:lang w:val="sr-Latn-CS"/>
        </w:rPr>
      </w:pPr>
      <w:r>
        <w:rPr>
          <w:lang w:val="sr-Latn-CS"/>
        </w:rPr>
        <w:t>Klik na dugme Change Name</w:t>
      </w:r>
    </w:p>
    <w:p w14:paraId="3AD4F6AC" w14:textId="77777777" w:rsidR="00FE4BBE" w:rsidRPr="00FE4BBE" w:rsidRDefault="00FE4BBE" w:rsidP="00FE4BBE">
      <w:pPr>
        <w:ind w:left="360"/>
        <w:rPr>
          <w:lang w:val="sr-Latn-CS"/>
        </w:rPr>
      </w:pPr>
    </w:p>
    <w:p w14:paraId="2EDD23EE" w14:textId="2DB25070" w:rsidR="00FE4BBE" w:rsidRDefault="00FE4BBE" w:rsidP="00FE4BBE">
      <w:pPr>
        <w:tabs>
          <w:tab w:val="left" w:pos="4048"/>
        </w:tabs>
        <w:rPr>
          <w:lang w:val="sr-Latn-CS"/>
        </w:rPr>
      </w:pPr>
      <w:r>
        <w:rPr>
          <w:lang w:val="sr-Latn-CS"/>
        </w:rPr>
        <w:pict w14:anchorId="25C83614">
          <v:shape id="_x0000_i1051" type="#_x0000_t75" style="width:468pt;height:233pt">
            <v:imagedata r:id="rId33" o:title=""/>
          </v:shape>
        </w:pict>
      </w:r>
    </w:p>
    <w:p w14:paraId="0F106D17" w14:textId="6AEEBB43" w:rsidR="00FE4BBE" w:rsidRDefault="00FE4BBE" w:rsidP="00FE4BBE">
      <w:pPr>
        <w:tabs>
          <w:tab w:val="left" w:pos="4021"/>
        </w:tabs>
        <w:jc w:val="center"/>
        <w:rPr>
          <w:sz w:val="16"/>
          <w:szCs w:val="16"/>
          <w:lang w:val="sr-Latn-CS"/>
        </w:rPr>
      </w:pPr>
      <w:r>
        <w:rPr>
          <w:sz w:val="16"/>
          <w:szCs w:val="16"/>
          <w:lang w:val="sr-Latn-CS"/>
        </w:rPr>
        <w:t>Slika 2</w:t>
      </w:r>
      <w:r>
        <w:rPr>
          <w:sz w:val="16"/>
          <w:szCs w:val="16"/>
          <w:lang w:val="sr-Latn-CS"/>
        </w:rPr>
        <w:t>1</w:t>
      </w:r>
      <w:r>
        <w:rPr>
          <w:sz w:val="16"/>
          <w:szCs w:val="16"/>
          <w:lang w:val="sr-Latn-CS"/>
        </w:rPr>
        <w:t xml:space="preserve"> – Pro</w:t>
      </w:r>
      <w:r>
        <w:rPr>
          <w:sz w:val="16"/>
          <w:szCs w:val="16"/>
          <w:lang w:val="sr-Latn-CS"/>
        </w:rPr>
        <w:t>mena imena</w:t>
      </w:r>
    </w:p>
    <w:p w14:paraId="6392F2CC" w14:textId="177966E3" w:rsidR="00FE4BBE" w:rsidRDefault="00FE4BBE" w:rsidP="00FE4BBE">
      <w:pPr>
        <w:tabs>
          <w:tab w:val="left" w:pos="4021"/>
        </w:tabs>
        <w:jc w:val="center"/>
        <w:rPr>
          <w:sz w:val="16"/>
          <w:szCs w:val="16"/>
          <w:lang w:val="sr-Latn-CS"/>
        </w:rPr>
      </w:pPr>
    </w:p>
    <w:p w14:paraId="276CBFB9" w14:textId="64024B37" w:rsidR="00FE4BBE" w:rsidRDefault="00FE4BBE" w:rsidP="00FE4BBE">
      <w:pPr>
        <w:pStyle w:val="Heading2"/>
        <w:rPr>
          <w:lang w:val="sr-Latn-CS"/>
        </w:rPr>
      </w:pPr>
      <w:r>
        <w:rPr>
          <w:lang w:val="sr-Latn-CS"/>
        </w:rPr>
        <w:lastRenderedPageBreak/>
        <w:t>Promena lozinke</w:t>
      </w:r>
    </w:p>
    <w:p w14:paraId="470C6E1F" w14:textId="7CAD2538" w:rsidR="00FE4BBE" w:rsidRDefault="00FE4BBE" w:rsidP="00A95222">
      <w:pPr>
        <w:numPr>
          <w:ilvl w:val="0"/>
          <w:numId w:val="38"/>
        </w:numPr>
        <w:rPr>
          <w:lang w:val="sr-Latn-CS"/>
        </w:rPr>
      </w:pPr>
      <w:r w:rsidRPr="00FE4BBE">
        <w:rPr>
          <w:lang w:val="sr-Latn-CS"/>
        </w:rPr>
        <w:t>Od</w:t>
      </w:r>
      <w:r>
        <w:rPr>
          <w:lang w:val="sr-Latn-CS"/>
        </w:rPr>
        <w:t>lazak na stranicu profile (klik na svoje ime u gornjem desnom uglu, a onda klik na Profile)</w:t>
      </w:r>
    </w:p>
    <w:p w14:paraId="1979DA32" w14:textId="052D6D99" w:rsidR="00FE4BBE" w:rsidRDefault="00FE4BBE" w:rsidP="00A95222">
      <w:pPr>
        <w:numPr>
          <w:ilvl w:val="0"/>
          <w:numId w:val="38"/>
        </w:numPr>
        <w:rPr>
          <w:lang w:val="sr-Latn-CS"/>
        </w:rPr>
      </w:pPr>
      <w:r>
        <w:rPr>
          <w:lang w:val="sr-Latn-CS"/>
        </w:rPr>
        <w:t>Uvećanje sekcije Change Password</w:t>
      </w:r>
    </w:p>
    <w:p w14:paraId="3AD23B68" w14:textId="5E1A97DA" w:rsidR="00FE4BBE" w:rsidRDefault="00FE4BBE" w:rsidP="00A95222">
      <w:pPr>
        <w:numPr>
          <w:ilvl w:val="0"/>
          <w:numId w:val="38"/>
        </w:numPr>
        <w:rPr>
          <w:lang w:val="sr-Latn-CS"/>
        </w:rPr>
      </w:pPr>
      <w:r>
        <w:rPr>
          <w:lang w:val="sr-Latn-CS"/>
        </w:rPr>
        <w:t>Upisivanje trenutne lozinke</w:t>
      </w:r>
    </w:p>
    <w:p w14:paraId="3D406787" w14:textId="22183874" w:rsidR="00FE4BBE" w:rsidRDefault="00FE4BBE" w:rsidP="00A95222">
      <w:pPr>
        <w:numPr>
          <w:ilvl w:val="0"/>
          <w:numId w:val="38"/>
        </w:numPr>
        <w:rPr>
          <w:lang w:val="sr-Latn-CS"/>
        </w:rPr>
      </w:pPr>
      <w:r>
        <w:rPr>
          <w:lang w:val="sr-Latn-CS"/>
        </w:rPr>
        <w:t>Upisivanje nove lozinke 2 puta</w:t>
      </w:r>
    </w:p>
    <w:p w14:paraId="163A8B37" w14:textId="51FB3587" w:rsidR="00FE4BBE" w:rsidRDefault="00FE4BBE" w:rsidP="00A95222">
      <w:pPr>
        <w:numPr>
          <w:ilvl w:val="0"/>
          <w:numId w:val="38"/>
        </w:numPr>
        <w:rPr>
          <w:lang w:val="sr-Latn-CS"/>
        </w:rPr>
      </w:pPr>
      <w:r>
        <w:rPr>
          <w:lang w:val="sr-Latn-CS"/>
        </w:rPr>
        <w:t>Klik na dugme Change Password</w:t>
      </w:r>
    </w:p>
    <w:p w14:paraId="2D415B6E" w14:textId="77777777" w:rsidR="00FE4BBE" w:rsidRDefault="00FE4BBE" w:rsidP="00FE4BBE">
      <w:pPr>
        <w:ind w:left="720"/>
        <w:rPr>
          <w:lang w:val="sr-Latn-CS"/>
        </w:rPr>
      </w:pPr>
    </w:p>
    <w:p w14:paraId="55D34BFA" w14:textId="1FEFEA46" w:rsidR="00FE4BBE" w:rsidRPr="00FE4BBE" w:rsidRDefault="00FE4BBE" w:rsidP="00FE4BBE">
      <w:pPr>
        <w:ind w:left="720"/>
        <w:rPr>
          <w:lang w:val="sr-Latn-CS"/>
        </w:rPr>
      </w:pPr>
      <w:r>
        <w:rPr>
          <w:lang w:val="sr-Latn-CS"/>
        </w:rPr>
        <w:pict w14:anchorId="5A2D3E7D">
          <v:shape id="_x0000_i1052" type="#_x0000_t75" style="width:468pt;height:231.6pt">
            <v:imagedata r:id="rId34" o:title=""/>
          </v:shape>
        </w:pict>
      </w:r>
    </w:p>
    <w:p w14:paraId="2CC4A591" w14:textId="7881713A" w:rsidR="00FE4BBE" w:rsidRDefault="00FE4BBE" w:rsidP="00FE4BBE">
      <w:pPr>
        <w:jc w:val="center"/>
        <w:rPr>
          <w:lang w:val="sr-Latn-CS"/>
        </w:rPr>
      </w:pPr>
    </w:p>
    <w:p w14:paraId="1D2FCC50" w14:textId="24E7DF52" w:rsidR="00FE4BBE" w:rsidRDefault="00FE4BBE" w:rsidP="00312767">
      <w:pPr>
        <w:tabs>
          <w:tab w:val="left" w:pos="4021"/>
        </w:tabs>
        <w:jc w:val="center"/>
        <w:rPr>
          <w:sz w:val="16"/>
          <w:szCs w:val="16"/>
          <w:lang w:val="sr-Latn-CS"/>
        </w:rPr>
      </w:pPr>
      <w:r>
        <w:rPr>
          <w:sz w:val="16"/>
          <w:szCs w:val="16"/>
          <w:lang w:val="sr-Latn-CS"/>
        </w:rPr>
        <w:t>Slika 2</w:t>
      </w:r>
      <w:r>
        <w:rPr>
          <w:sz w:val="16"/>
          <w:szCs w:val="16"/>
          <w:lang w:val="sr-Latn-CS"/>
        </w:rPr>
        <w:t>2</w:t>
      </w:r>
      <w:r>
        <w:rPr>
          <w:sz w:val="16"/>
          <w:szCs w:val="16"/>
          <w:lang w:val="sr-Latn-CS"/>
        </w:rPr>
        <w:t xml:space="preserve"> – Promena </w:t>
      </w:r>
      <w:r>
        <w:rPr>
          <w:sz w:val="16"/>
          <w:szCs w:val="16"/>
          <w:lang w:val="sr-Latn-CS"/>
        </w:rPr>
        <w:t>lozinke</w:t>
      </w:r>
    </w:p>
    <w:p w14:paraId="7FAFE7A3" w14:textId="49DB97E8" w:rsidR="00FE4BBE" w:rsidRDefault="00FE4BBE" w:rsidP="00FE4BBE">
      <w:pPr>
        <w:pStyle w:val="Heading2"/>
        <w:rPr>
          <w:lang w:val="sr-Latn-CS"/>
        </w:rPr>
      </w:pPr>
      <w:r>
        <w:rPr>
          <w:lang w:val="sr-Latn-CS"/>
        </w:rPr>
        <w:t>Brisanje naloga</w:t>
      </w:r>
    </w:p>
    <w:p w14:paraId="085F89FC" w14:textId="3AB96359" w:rsidR="00FE4BBE" w:rsidRDefault="00FE4BBE" w:rsidP="00FE4BBE">
      <w:pPr>
        <w:numPr>
          <w:ilvl w:val="0"/>
          <w:numId w:val="39"/>
        </w:numPr>
        <w:rPr>
          <w:lang w:val="sr-Latn-CS"/>
        </w:rPr>
      </w:pPr>
      <w:r w:rsidRPr="00FE4BBE">
        <w:rPr>
          <w:lang w:val="sr-Latn-CS"/>
        </w:rPr>
        <w:t>Odlazak na stranicu profile (klik na svoje ime u gornjem desnom uglu, a onda klik na Profile)</w:t>
      </w:r>
    </w:p>
    <w:p w14:paraId="75251AE1" w14:textId="58951BDF" w:rsidR="00FE4BBE" w:rsidRDefault="00FE4BBE" w:rsidP="00FE4BBE">
      <w:pPr>
        <w:numPr>
          <w:ilvl w:val="0"/>
          <w:numId w:val="39"/>
        </w:numPr>
        <w:rPr>
          <w:lang w:val="sr-Latn-CS"/>
        </w:rPr>
      </w:pPr>
      <w:r>
        <w:rPr>
          <w:lang w:val="sr-Latn-CS"/>
        </w:rPr>
        <w:t>Uvećanje sekcije Delete Account</w:t>
      </w:r>
    </w:p>
    <w:p w14:paraId="6B5B2502" w14:textId="3BA16E37" w:rsidR="00FE4BBE" w:rsidRDefault="00FE4BBE" w:rsidP="00FE4BBE">
      <w:pPr>
        <w:numPr>
          <w:ilvl w:val="0"/>
          <w:numId w:val="39"/>
        </w:numPr>
        <w:rPr>
          <w:lang w:val="sr-Latn-CS"/>
        </w:rPr>
      </w:pPr>
      <w:r>
        <w:rPr>
          <w:lang w:val="sr-Latn-CS"/>
        </w:rPr>
        <w:t>Upisivanje trenutne lozinke</w:t>
      </w:r>
    </w:p>
    <w:p w14:paraId="3B0E03DB" w14:textId="571B4126" w:rsidR="00FE4BBE" w:rsidRDefault="00FE4BBE" w:rsidP="00FE4BBE">
      <w:pPr>
        <w:numPr>
          <w:ilvl w:val="0"/>
          <w:numId w:val="39"/>
        </w:numPr>
        <w:rPr>
          <w:lang w:val="sr-Latn-CS"/>
        </w:rPr>
      </w:pPr>
      <w:r>
        <w:rPr>
          <w:lang w:val="sr-Latn-CS"/>
        </w:rPr>
        <w:t>Klik na dugme Delete</w:t>
      </w:r>
    </w:p>
    <w:p w14:paraId="4B9F45F1" w14:textId="23A2501B" w:rsidR="00FE4BBE" w:rsidRDefault="00312767" w:rsidP="00312767">
      <w:pPr>
        <w:ind w:left="360"/>
        <w:jc w:val="center"/>
        <w:rPr>
          <w:lang w:val="sr-Latn-CS"/>
        </w:rPr>
      </w:pPr>
      <w:r>
        <w:rPr>
          <w:lang w:val="sr-Latn-CS"/>
        </w:rPr>
        <w:pict w14:anchorId="5EA3F89D">
          <v:shape id="_x0000_i1058" type="#_x0000_t75" style="width:371.55pt;height:184.75pt">
            <v:imagedata r:id="rId35" o:title=""/>
          </v:shape>
        </w:pict>
      </w:r>
    </w:p>
    <w:p w14:paraId="06940CE4" w14:textId="78BF446B" w:rsidR="00CE767B" w:rsidRDefault="00CE767B" w:rsidP="00CE767B">
      <w:pPr>
        <w:rPr>
          <w:lang w:val="sr-Latn-CS"/>
        </w:rPr>
      </w:pPr>
    </w:p>
    <w:p w14:paraId="5CB0A28C" w14:textId="27DD58D8" w:rsidR="00CE767B" w:rsidRPr="00CE767B" w:rsidRDefault="00CE767B" w:rsidP="00CE767B">
      <w:pPr>
        <w:jc w:val="center"/>
        <w:rPr>
          <w:lang w:val="sr-Latn-CS"/>
        </w:rPr>
      </w:pPr>
      <w:r>
        <w:rPr>
          <w:sz w:val="16"/>
          <w:szCs w:val="16"/>
          <w:lang w:val="sr-Latn-CS"/>
        </w:rPr>
        <w:t>Slika 2</w:t>
      </w:r>
      <w:r>
        <w:rPr>
          <w:sz w:val="16"/>
          <w:szCs w:val="16"/>
          <w:lang w:val="sr-Latn-CS"/>
        </w:rPr>
        <w:t>3</w:t>
      </w:r>
      <w:r>
        <w:rPr>
          <w:sz w:val="16"/>
          <w:szCs w:val="16"/>
          <w:lang w:val="sr-Latn-CS"/>
        </w:rPr>
        <w:t xml:space="preserve"> – </w:t>
      </w:r>
      <w:r>
        <w:rPr>
          <w:sz w:val="16"/>
          <w:szCs w:val="16"/>
          <w:lang w:val="sr-Latn-CS"/>
        </w:rPr>
        <w:t>Brisanje naloga</w:t>
      </w:r>
    </w:p>
    <w:sectPr w:rsidR="00CE767B" w:rsidRPr="00CE767B">
      <w:headerReference w:type="default" r:id="rId36"/>
      <w:footerReference w:type="default" r:id="rId37"/>
      <w:pgSz w:w="12240" w:h="15840" w:code="1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891EA3D" w14:textId="77777777" w:rsidR="00716568" w:rsidRDefault="00716568">
      <w:pPr>
        <w:spacing w:line="240" w:lineRule="auto"/>
      </w:pPr>
      <w:r>
        <w:separator/>
      </w:r>
    </w:p>
  </w:endnote>
  <w:endnote w:type="continuationSeparator" w:id="0">
    <w:p w14:paraId="381DAD3C" w14:textId="77777777" w:rsidR="00716568" w:rsidRDefault="00716568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92F1EC8" w14:textId="77777777" w:rsidR="0025328C" w:rsidRDefault="0025328C">
    <w:pPr>
      <w:pStyle w:val="Foot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2FBCB008" w14:textId="77777777" w:rsidR="0025328C" w:rsidRDefault="0025328C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F5A7D71" w14:textId="77777777" w:rsidR="00604B49" w:rsidRDefault="00604B49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4AD610E" w14:textId="77777777" w:rsidR="00604B49" w:rsidRDefault="00604B49">
    <w:pPr>
      <w:pStyle w:val="Foo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Borders>
        <w:top w:val="single" w:sz="6" w:space="0" w:color="auto"/>
        <w:left w:val="single" w:sz="6" w:space="0" w:color="auto"/>
        <w:bottom w:val="single" w:sz="6" w:space="0" w:color="auto"/>
        <w:right w:val="single" w:sz="6" w:space="0" w:color="auto"/>
        <w:insideH w:val="single" w:sz="6" w:space="0" w:color="auto"/>
        <w:insideV w:val="single" w:sz="6" w:space="0" w:color="auto"/>
      </w:tblBorders>
      <w:tblLayout w:type="fixed"/>
      <w:tblLook w:val="0000" w:firstRow="0" w:lastRow="0" w:firstColumn="0" w:lastColumn="0" w:noHBand="0" w:noVBand="0"/>
    </w:tblPr>
    <w:tblGrid>
      <w:gridCol w:w="3162"/>
      <w:gridCol w:w="3162"/>
      <w:gridCol w:w="3162"/>
    </w:tblGrid>
    <w:tr w:rsidR="00FA3DF4" w14:paraId="1CFA8A5C" w14:textId="77777777">
      <w:tc>
        <w:tcPr>
          <w:tcW w:w="3162" w:type="dxa"/>
          <w:tcBorders>
            <w:top w:val="nil"/>
            <w:left w:val="nil"/>
            <w:bottom w:val="nil"/>
            <w:right w:val="nil"/>
          </w:tcBorders>
        </w:tcPr>
        <w:p w14:paraId="63B83F12" w14:textId="77777777" w:rsidR="008B62B5" w:rsidRDefault="008B62B5">
          <w:pPr>
            <w:ind w:right="360"/>
          </w:pPr>
        </w:p>
      </w:tc>
      <w:tc>
        <w:tcPr>
          <w:tcW w:w="3162" w:type="dxa"/>
          <w:tcBorders>
            <w:top w:val="nil"/>
            <w:left w:val="nil"/>
            <w:bottom w:val="nil"/>
            <w:right w:val="nil"/>
          </w:tcBorders>
        </w:tcPr>
        <w:p w14:paraId="2E5881A9" w14:textId="287FD019" w:rsidR="008B62B5" w:rsidRDefault="0090233E">
          <w:pPr>
            <w:jc w:val="center"/>
          </w:pPr>
          <w:r w:rsidRPr="00B73BC6">
            <w:rPr>
              <w:rFonts w:ascii="Symbol" w:hAnsi="Symbol"/>
              <w:lang w:val="sr-Latn-CS"/>
            </w:rPr>
            <w:sym w:font="Symbol" w:char="F0D3"/>
          </w:r>
          <w:r w:rsidR="00C416FF">
            <w:rPr>
              <w:lang w:val="sr-Latn-CS"/>
            </w:rPr>
            <w:t>EndlessMinds</w:t>
          </w:r>
          <w:r>
            <w:rPr>
              <w:lang w:val="sr-Latn-CS"/>
            </w:rPr>
            <w:t>, 20</w:t>
          </w:r>
          <w:r w:rsidR="00604B49">
            <w:rPr>
              <w:lang w:val="sr-Latn-CS"/>
            </w:rPr>
            <w:t>22</w:t>
          </w:r>
        </w:p>
      </w:tc>
      <w:tc>
        <w:tcPr>
          <w:tcW w:w="3162" w:type="dxa"/>
          <w:tcBorders>
            <w:top w:val="nil"/>
            <w:left w:val="nil"/>
            <w:bottom w:val="nil"/>
            <w:right w:val="nil"/>
          </w:tcBorders>
        </w:tcPr>
        <w:p w14:paraId="14730E5C" w14:textId="77777777" w:rsidR="008B62B5" w:rsidRDefault="00000000">
          <w:pPr>
            <w:jc w:val="right"/>
          </w:pPr>
          <w:r>
            <w:t xml:space="preserve">Strana </w:t>
          </w:r>
          <w:r>
            <w:rPr>
              <w:rStyle w:val="PageNumber"/>
            </w:rPr>
            <w:fldChar w:fldCharType="begin"/>
          </w:r>
          <w:r>
            <w:rPr>
              <w:rStyle w:val="PageNumber"/>
            </w:rPr>
            <w:instrText xml:space="preserve"> PAGE </w:instrText>
          </w:r>
          <w:r>
            <w:rPr>
              <w:rStyle w:val="PageNumber"/>
            </w:rPr>
            <w:fldChar w:fldCharType="separate"/>
          </w:r>
          <w:r w:rsidR="000968A8">
            <w:rPr>
              <w:rStyle w:val="PageNumber"/>
              <w:noProof/>
            </w:rPr>
            <w:t>14</w:t>
          </w:r>
          <w:r>
            <w:rPr>
              <w:rStyle w:val="PageNumber"/>
            </w:rPr>
            <w:fldChar w:fldCharType="end"/>
          </w:r>
          <w:r>
            <w:rPr>
              <w:rStyle w:val="PageNumber"/>
            </w:rPr>
            <w:t xml:space="preserve"> od </w:t>
          </w:r>
          <w:r>
            <w:rPr>
              <w:rStyle w:val="PageNumber"/>
            </w:rPr>
            <w:fldChar w:fldCharType="begin"/>
          </w:r>
          <w:r>
            <w:rPr>
              <w:rStyle w:val="PageNumber"/>
            </w:rPr>
            <w:instrText xml:space="preserve"> NUMPAGES  \* MERGEFORMAT </w:instrText>
          </w:r>
          <w:r>
            <w:rPr>
              <w:rStyle w:val="PageNumber"/>
            </w:rPr>
            <w:fldChar w:fldCharType="separate"/>
          </w:r>
          <w:r w:rsidR="000968A8">
            <w:rPr>
              <w:rStyle w:val="PageNumber"/>
              <w:noProof/>
            </w:rPr>
            <w:t>14</w:t>
          </w:r>
          <w:r>
            <w:rPr>
              <w:rStyle w:val="PageNumber"/>
            </w:rPr>
            <w:fldChar w:fldCharType="end"/>
          </w:r>
        </w:p>
      </w:tc>
    </w:tr>
  </w:tbl>
  <w:p w14:paraId="529AA1F8" w14:textId="77777777" w:rsidR="008B62B5" w:rsidRDefault="008B62B5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BB2FE85" w14:textId="77777777" w:rsidR="00716568" w:rsidRDefault="00716568">
      <w:pPr>
        <w:spacing w:line="240" w:lineRule="auto"/>
      </w:pPr>
      <w:r>
        <w:separator/>
      </w:r>
    </w:p>
  </w:footnote>
  <w:footnote w:type="continuationSeparator" w:id="0">
    <w:p w14:paraId="24F8488D" w14:textId="77777777" w:rsidR="00716568" w:rsidRDefault="00716568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977FE08" w14:textId="77777777" w:rsidR="00604B49" w:rsidRDefault="00604B49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CEF6693" w14:textId="77777777" w:rsidR="0025328C" w:rsidRDefault="0025328C">
    <w:pPr>
      <w:rPr>
        <w:sz w:val="24"/>
      </w:rPr>
    </w:pPr>
  </w:p>
  <w:p w14:paraId="073F0127" w14:textId="77777777" w:rsidR="0025328C" w:rsidRDefault="0025328C">
    <w:pPr>
      <w:pBdr>
        <w:top w:val="single" w:sz="6" w:space="1" w:color="auto"/>
      </w:pBdr>
      <w:rPr>
        <w:sz w:val="24"/>
      </w:rPr>
    </w:pPr>
  </w:p>
  <w:p w14:paraId="171BF070" w14:textId="77777777" w:rsidR="0025328C" w:rsidRDefault="0025328C">
    <w:pPr>
      <w:pBdr>
        <w:bottom w:val="single" w:sz="6" w:space="1" w:color="auto"/>
      </w:pBdr>
      <w:jc w:val="right"/>
      <w:rPr>
        <w:rFonts w:ascii="Arial" w:hAnsi="Arial"/>
        <w:b/>
        <w:sz w:val="36"/>
      </w:rPr>
    </w:pPr>
    <w:r>
      <w:rPr>
        <w:rFonts w:ascii="Arial" w:hAnsi="Arial"/>
        <w:b/>
        <w:sz w:val="36"/>
      </w:rPr>
      <w:t>Endless Minds</w:t>
    </w:r>
  </w:p>
  <w:p w14:paraId="25E3C62A" w14:textId="77777777" w:rsidR="0025328C" w:rsidRDefault="0025328C">
    <w:pPr>
      <w:pBdr>
        <w:bottom w:val="single" w:sz="6" w:space="1" w:color="auto"/>
      </w:pBdr>
      <w:jc w:val="right"/>
      <w:rPr>
        <w:sz w:val="24"/>
      </w:rPr>
    </w:pPr>
  </w:p>
  <w:p w14:paraId="2E360C0E" w14:textId="77777777" w:rsidR="0025328C" w:rsidRDefault="0025328C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241CFEA" w14:textId="77777777" w:rsidR="00604B49" w:rsidRDefault="00604B49">
    <w:pPr>
      <w:pStyle w:val="Header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Borders>
        <w:top w:val="single" w:sz="6" w:space="0" w:color="auto"/>
        <w:left w:val="single" w:sz="6" w:space="0" w:color="auto"/>
        <w:bottom w:val="single" w:sz="6" w:space="0" w:color="auto"/>
        <w:right w:val="single" w:sz="6" w:space="0" w:color="auto"/>
        <w:insideH w:val="single" w:sz="6" w:space="0" w:color="auto"/>
        <w:insideV w:val="single" w:sz="6" w:space="0" w:color="auto"/>
      </w:tblBorders>
      <w:tblLayout w:type="fixed"/>
      <w:tblLook w:val="0000" w:firstRow="0" w:lastRow="0" w:firstColumn="0" w:lastColumn="0" w:noHBand="0" w:noVBand="0"/>
    </w:tblPr>
    <w:tblGrid>
      <w:gridCol w:w="6379"/>
      <w:gridCol w:w="3179"/>
    </w:tblGrid>
    <w:tr w:rsidR="00B57B30" w:rsidRPr="004B65F5" w14:paraId="71195514" w14:textId="77777777" w:rsidTr="003975DE">
      <w:tc>
        <w:tcPr>
          <w:tcW w:w="6379" w:type="dxa"/>
        </w:tcPr>
        <w:p w14:paraId="309FE101" w14:textId="77777777" w:rsidR="00B57B30" w:rsidRPr="004B65F5" w:rsidRDefault="00B57B30" w:rsidP="00B57B30">
          <w:pPr>
            <w:rPr>
              <w:lang w:val="sr-Latn-CS"/>
            </w:rPr>
          </w:pPr>
          <w:r>
            <w:rPr>
              <w:lang w:val="sr-Latn-CS"/>
            </w:rPr>
            <w:t>Movlib</w:t>
          </w:r>
        </w:p>
      </w:tc>
      <w:tc>
        <w:tcPr>
          <w:tcW w:w="3179" w:type="dxa"/>
        </w:tcPr>
        <w:p w14:paraId="0087B437" w14:textId="77777777" w:rsidR="00B57B30" w:rsidRPr="004B65F5" w:rsidRDefault="00B57B30" w:rsidP="00B57B30">
          <w:pPr>
            <w:tabs>
              <w:tab w:val="left" w:pos="1135"/>
            </w:tabs>
            <w:spacing w:before="40"/>
            <w:ind w:right="68"/>
            <w:rPr>
              <w:lang w:val="sr-Latn-CS"/>
            </w:rPr>
          </w:pPr>
          <w:r w:rsidRPr="004B65F5">
            <w:rPr>
              <w:lang w:val="sr-Latn-CS"/>
            </w:rPr>
            <w:t xml:space="preserve">  Verzija:           1.0</w:t>
          </w:r>
        </w:p>
      </w:tc>
    </w:tr>
    <w:tr w:rsidR="00B57B30" w:rsidRPr="004B65F5" w14:paraId="331E49E7" w14:textId="77777777" w:rsidTr="003975DE">
      <w:tc>
        <w:tcPr>
          <w:tcW w:w="6379" w:type="dxa"/>
        </w:tcPr>
        <w:p w14:paraId="73E1DBD2" w14:textId="7916DF1F" w:rsidR="00B57B30" w:rsidRPr="004B65F5" w:rsidRDefault="00B57B30" w:rsidP="00B57B30">
          <w:pPr>
            <w:rPr>
              <w:lang w:val="sr-Latn-CS"/>
            </w:rPr>
          </w:pPr>
          <w:r>
            <w:rPr>
              <w:lang w:val="sr-Latn-CS"/>
            </w:rPr>
            <w:t>Korisničko uputstvo</w:t>
          </w:r>
        </w:p>
      </w:tc>
      <w:tc>
        <w:tcPr>
          <w:tcW w:w="3179" w:type="dxa"/>
        </w:tcPr>
        <w:p w14:paraId="3ABB00E6" w14:textId="18760142" w:rsidR="00B57B30" w:rsidRPr="004B65F5" w:rsidRDefault="00B57B30" w:rsidP="00B57B30">
          <w:pPr>
            <w:rPr>
              <w:lang w:val="sr-Latn-CS"/>
            </w:rPr>
          </w:pPr>
          <w:r w:rsidRPr="004B65F5">
            <w:rPr>
              <w:lang w:val="sr-Latn-CS"/>
            </w:rPr>
            <w:t xml:space="preserve">  Datum:  </w:t>
          </w:r>
          <w:r>
            <w:rPr>
              <w:lang w:val="sr-Latn-CS"/>
            </w:rPr>
            <w:t>15</w:t>
          </w:r>
          <w:r w:rsidRPr="004B65F5">
            <w:rPr>
              <w:lang w:val="sr-Latn-CS"/>
            </w:rPr>
            <w:t>.</w:t>
          </w:r>
          <w:r>
            <w:rPr>
              <w:lang w:val="sr-Latn-CS"/>
            </w:rPr>
            <w:t>12</w:t>
          </w:r>
          <w:r w:rsidRPr="004B65F5">
            <w:rPr>
              <w:lang w:val="sr-Latn-CS"/>
            </w:rPr>
            <w:t>.20</w:t>
          </w:r>
          <w:r>
            <w:rPr>
              <w:lang w:val="sr-Latn-CS"/>
            </w:rPr>
            <w:t>22</w:t>
          </w:r>
          <w:r w:rsidRPr="004B65F5">
            <w:rPr>
              <w:lang w:val="sr-Latn-CS"/>
            </w:rPr>
            <w:t>. godine</w:t>
          </w:r>
        </w:p>
      </w:tc>
    </w:tr>
    <w:tr w:rsidR="00B57B30" w:rsidRPr="004B65F5" w14:paraId="7A93A91B" w14:textId="77777777" w:rsidTr="003975DE">
      <w:tc>
        <w:tcPr>
          <w:tcW w:w="9558" w:type="dxa"/>
          <w:gridSpan w:val="2"/>
        </w:tcPr>
        <w:p w14:paraId="2C05EE4C" w14:textId="78B67C35" w:rsidR="00B57B30" w:rsidRPr="004B65F5" w:rsidRDefault="00B57B30" w:rsidP="00B57B30">
          <w:pPr>
            <w:rPr>
              <w:lang w:val="sr-Latn-CS"/>
            </w:rPr>
          </w:pPr>
          <w:r>
            <w:rPr>
              <w:lang w:val="sr-Latn-CS"/>
            </w:rPr>
            <w:t>EndlessMinds</w:t>
          </w:r>
          <w:r w:rsidRPr="004B65F5">
            <w:rPr>
              <w:lang w:val="sr-Latn-CS"/>
            </w:rPr>
            <w:t>-</w:t>
          </w:r>
          <w:r>
            <w:rPr>
              <w:lang w:val="sr-Latn-CS"/>
            </w:rPr>
            <w:t>Movlib</w:t>
          </w:r>
          <w:r w:rsidRPr="004B65F5">
            <w:rPr>
              <w:lang w:val="sr-Latn-CS"/>
            </w:rPr>
            <w:t>-0</w:t>
          </w:r>
          <w:r>
            <w:rPr>
              <w:lang w:val="sr-Latn-CS"/>
            </w:rPr>
            <w:t>9</w:t>
          </w:r>
        </w:p>
      </w:tc>
    </w:tr>
  </w:tbl>
  <w:p w14:paraId="5ABF3F74" w14:textId="77777777" w:rsidR="008B62B5" w:rsidRDefault="008B62B5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D62F9B"/>
    <w:multiLevelType w:val="hybridMultilevel"/>
    <w:tmpl w:val="D0AAAA1A"/>
    <w:lvl w:ilvl="0" w:tplc="55342B72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1" w:tplc="12FCA1E8">
      <w:start w:val="1"/>
      <w:numFmt w:val="lowerLetter"/>
      <w:lvlText w:val="%2."/>
      <w:lvlJc w:val="left"/>
      <w:pPr>
        <w:tabs>
          <w:tab w:val="num" w:pos="1298"/>
        </w:tabs>
        <w:ind w:left="1298" w:hanging="360"/>
      </w:pPr>
    </w:lvl>
    <w:lvl w:ilvl="2" w:tplc="E2E2ADE8" w:tentative="1">
      <w:start w:val="1"/>
      <w:numFmt w:val="lowerRoman"/>
      <w:lvlText w:val="%3."/>
      <w:lvlJc w:val="right"/>
      <w:pPr>
        <w:tabs>
          <w:tab w:val="num" w:pos="2018"/>
        </w:tabs>
        <w:ind w:left="2018" w:hanging="180"/>
      </w:pPr>
    </w:lvl>
    <w:lvl w:ilvl="3" w:tplc="19ECEE66" w:tentative="1">
      <w:start w:val="1"/>
      <w:numFmt w:val="decimal"/>
      <w:lvlText w:val="%4."/>
      <w:lvlJc w:val="left"/>
      <w:pPr>
        <w:tabs>
          <w:tab w:val="num" w:pos="2738"/>
        </w:tabs>
        <w:ind w:left="2738" w:hanging="360"/>
      </w:pPr>
    </w:lvl>
    <w:lvl w:ilvl="4" w:tplc="6B02A112" w:tentative="1">
      <w:start w:val="1"/>
      <w:numFmt w:val="lowerLetter"/>
      <w:lvlText w:val="%5."/>
      <w:lvlJc w:val="left"/>
      <w:pPr>
        <w:tabs>
          <w:tab w:val="num" w:pos="3458"/>
        </w:tabs>
        <w:ind w:left="3458" w:hanging="360"/>
      </w:pPr>
    </w:lvl>
    <w:lvl w:ilvl="5" w:tplc="A318563E" w:tentative="1">
      <w:start w:val="1"/>
      <w:numFmt w:val="lowerRoman"/>
      <w:lvlText w:val="%6."/>
      <w:lvlJc w:val="right"/>
      <w:pPr>
        <w:tabs>
          <w:tab w:val="num" w:pos="4178"/>
        </w:tabs>
        <w:ind w:left="4178" w:hanging="180"/>
      </w:pPr>
    </w:lvl>
    <w:lvl w:ilvl="6" w:tplc="E4F08F9A" w:tentative="1">
      <w:start w:val="1"/>
      <w:numFmt w:val="decimal"/>
      <w:lvlText w:val="%7."/>
      <w:lvlJc w:val="left"/>
      <w:pPr>
        <w:tabs>
          <w:tab w:val="num" w:pos="4898"/>
        </w:tabs>
        <w:ind w:left="4898" w:hanging="360"/>
      </w:pPr>
    </w:lvl>
    <w:lvl w:ilvl="7" w:tplc="9D5A05E8" w:tentative="1">
      <w:start w:val="1"/>
      <w:numFmt w:val="lowerLetter"/>
      <w:lvlText w:val="%8."/>
      <w:lvlJc w:val="left"/>
      <w:pPr>
        <w:tabs>
          <w:tab w:val="num" w:pos="5618"/>
        </w:tabs>
        <w:ind w:left="5618" w:hanging="360"/>
      </w:pPr>
    </w:lvl>
    <w:lvl w:ilvl="8" w:tplc="E6562150" w:tentative="1">
      <w:start w:val="1"/>
      <w:numFmt w:val="lowerRoman"/>
      <w:lvlText w:val="%9."/>
      <w:lvlJc w:val="right"/>
      <w:pPr>
        <w:tabs>
          <w:tab w:val="num" w:pos="6338"/>
        </w:tabs>
        <w:ind w:left="6338" w:hanging="180"/>
      </w:pPr>
    </w:lvl>
  </w:abstractNum>
  <w:abstractNum w:abstractNumId="1" w15:restartNumberingAfterBreak="0">
    <w:nsid w:val="01A94C8A"/>
    <w:multiLevelType w:val="hybridMultilevel"/>
    <w:tmpl w:val="CEC6210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2844400"/>
    <w:multiLevelType w:val="hybridMultilevel"/>
    <w:tmpl w:val="B7A495EA"/>
    <w:lvl w:ilvl="0" w:tplc="5870150E">
      <w:start w:val="1"/>
      <w:numFmt w:val="decimal"/>
      <w:lvlText w:val="%1."/>
      <w:lvlJc w:val="left"/>
      <w:pPr>
        <w:tabs>
          <w:tab w:val="num" w:pos="783"/>
        </w:tabs>
        <w:ind w:left="783" w:hanging="357"/>
      </w:pPr>
      <w:rPr>
        <w:rFonts w:hint="default"/>
      </w:rPr>
    </w:lvl>
    <w:lvl w:ilvl="1" w:tplc="119498FC" w:tentative="1">
      <w:start w:val="1"/>
      <w:numFmt w:val="lowerLetter"/>
      <w:lvlText w:val="%2."/>
      <w:lvlJc w:val="left"/>
      <w:pPr>
        <w:tabs>
          <w:tab w:val="num" w:pos="1866"/>
        </w:tabs>
        <w:ind w:left="1866" w:hanging="360"/>
      </w:pPr>
    </w:lvl>
    <w:lvl w:ilvl="2" w:tplc="76C86C88" w:tentative="1">
      <w:start w:val="1"/>
      <w:numFmt w:val="lowerRoman"/>
      <w:lvlText w:val="%3."/>
      <w:lvlJc w:val="right"/>
      <w:pPr>
        <w:tabs>
          <w:tab w:val="num" w:pos="2586"/>
        </w:tabs>
        <w:ind w:left="2586" w:hanging="180"/>
      </w:pPr>
    </w:lvl>
    <w:lvl w:ilvl="3" w:tplc="3376A3CA" w:tentative="1">
      <w:start w:val="1"/>
      <w:numFmt w:val="decimal"/>
      <w:lvlText w:val="%4."/>
      <w:lvlJc w:val="left"/>
      <w:pPr>
        <w:tabs>
          <w:tab w:val="num" w:pos="3306"/>
        </w:tabs>
        <w:ind w:left="3306" w:hanging="360"/>
      </w:pPr>
    </w:lvl>
    <w:lvl w:ilvl="4" w:tplc="29FAC6B8" w:tentative="1">
      <w:start w:val="1"/>
      <w:numFmt w:val="lowerLetter"/>
      <w:lvlText w:val="%5."/>
      <w:lvlJc w:val="left"/>
      <w:pPr>
        <w:tabs>
          <w:tab w:val="num" w:pos="4026"/>
        </w:tabs>
        <w:ind w:left="4026" w:hanging="360"/>
      </w:pPr>
    </w:lvl>
    <w:lvl w:ilvl="5" w:tplc="FFF4D886" w:tentative="1">
      <w:start w:val="1"/>
      <w:numFmt w:val="lowerRoman"/>
      <w:lvlText w:val="%6."/>
      <w:lvlJc w:val="right"/>
      <w:pPr>
        <w:tabs>
          <w:tab w:val="num" w:pos="4746"/>
        </w:tabs>
        <w:ind w:left="4746" w:hanging="180"/>
      </w:pPr>
    </w:lvl>
    <w:lvl w:ilvl="6" w:tplc="14D47146" w:tentative="1">
      <w:start w:val="1"/>
      <w:numFmt w:val="decimal"/>
      <w:lvlText w:val="%7."/>
      <w:lvlJc w:val="left"/>
      <w:pPr>
        <w:tabs>
          <w:tab w:val="num" w:pos="5466"/>
        </w:tabs>
        <w:ind w:left="5466" w:hanging="360"/>
      </w:pPr>
    </w:lvl>
    <w:lvl w:ilvl="7" w:tplc="138AE682" w:tentative="1">
      <w:start w:val="1"/>
      <w:numFmt w:val="lowerLetter"/>
      <w:lvlText w:val="%8."/>
      <w:lvlJc w:val="left"/>
      <w:pPr>
        <w:tabs>
          <w:tab w:val="num" w:pos="6186"/>
        </w:tabs>
        <w:ind w:left="6186" w:hanging="360"/>
      </w:pPr>
    </w:lvl>
    <w:lvl w:ilvl="8" w:tplc="AC92DC74" w:tentative="1">
      <w:start w:val="1"/>
      <w:numFmt w:val="lowerRoman"/>
      <w:lvlText w:val="%9."/>
      <w:lvlJc w:val="right"/>
      <w:pPr>
        <w:tabs>
          <w:tab w:val="num" w:pos="6906"/>
        </w:tabs>
        <w:ind w:left="6906" w:hanging="180"/>
      </w:pPr>
    </w:lvl>
  </w:abstractNum>
  <w:abstractNum w:abstractNumId="3" w15:restartNumberingAfterBreak="0">
    <w:nsid w:val="09EE0DB1"/>
    <w:multiLevelType w:val="multilevel"/>
    <w:tmpl w:val="04090025"/>
    <w:lvl w:ilvl="0">
      <w:start w:val="1"/>
      <w:numFmt w:val="decimal"/>
      <w:pStyle w:val="Heading1"/>
      <w:lvlText w:val="%1"/>
      <w:lvlJc w:val="left"/>
      <w:pPr>
        <w:tabs>
          <w:tab w:val="num" w:pos="432"/>
        </w:tabs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tabs>
          <w:tab w:val="num" w:pos="576"/>
        </w:tabs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tabs>
          <w:tab w:val="num" w:pos="720"/>
        </w:tabs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4" w15:restartNumberingAfterBreak="0">
    <w:nsid w:val="0C6C3B41"/>
    <w:multiLevelType w:val="hybridMultilevel"/>
    <w:tmpl w:val="C20A9A20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FE75127"/>
    <w:multiLevelType w:val="hybridMultilevel"/>
    <w:tmpl w:val="30988BA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05B2B3A"/>
    <w:multiLevelType w:val="hybridMultilevel"/>
    <w:tmpl w:val="0A6C4F4C"/>
    <w:lvl w:ilvl="0" w:tplc="738A137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2DF6B136">
      <w:start w:val="1"/>
      <w:numFmt w:val="lowerLetter"/>
      <w:lvlText w:val="%2."/>
      <w:lvlJc w:val="left"/>
      <w:pPr>
        <w:ind w:left="1440" w:hanging="360"/>
      </w:pPr>
    </w:lvl>
    <w:lvl w:ilvl="2" w:tplc="DD4675F4" w:tentative="1">
      <w:start w:val="1"/>
      <w:numFmt w:val="lowerRoman"/>
      <w:lvlText w:val="%3."/>
      <w:lvlJc w:val="right"/>
      <w:pPr>
        <w:ind w:left="2160" w:hanging="180"/>
      </w:pPr>
    </w:lvl>
    <w:lvl w:ilvl="3" w:tplc="A7CE225C" w:tentative="1">
      <w:start w:val="1"/>
      <w:numFmt w:val="decimal"/>
      <w:lvlText w:val="%4."/>
      <w:lvlJc w:val="left"/>
      <w:pPr>
        <w:ind w:left="2880" w:hanging="360"/>
      </w:pPr>
    </w:lvl>
    <w:lvl w:ilvl="4" w:tplc="71544234" w:tentative="1">
      <w:start w:val="1"/>
      <w:numFmt w:val="lowerLetter"/>
      <w:lvlText w:val="%5."/>
      <w:lvlJc w:val="left"/>
      <w:pPr>
        <w:ind w:left="3600" w:hanging="360"/>
      </w:pPr>
    </w:lvl>
    <w:lvl w:ilvl="5" w:tplc="2D0A4568" w:tentative="1">
      <w:start w:val="1"/>
      <w:numFmt w:val="lowerRoman"/>
      <w:lvlText w:val="%6."/>
      <w:lvlJc w:val="right"/>
      <w:pPr>
        <w:ind w:left="4320" w:hanging="180"/>
      </w:pPr>
    </w:lvl>
    <w:lvl w:ilvl="6" w:tplc="22765E38" w:tentative="1">
      <w:start w:val="1"/>
      <w:numFmt w:val="decimal"/>
      <w:lvlText w:val="%7."/>
      <w:lvlJc w:val="left"/>
      <w:pPr>
        <w:ind w:left="5040" w:hanging="360"/>
      </w:pPr>
    </w:lvl>
    <w:lvl w:ilvl="7" w:tplc="1C2ABC30" w:tentative="1">
      <w:start w:val="1"/>
      <w:numFmt w:val="lowerLetter"/>
      <w:lvlText w:val="%8."/>
      <w:lvlJc w:val="left"/>
      <w:pPr>
        <w:ind w:left="5760" w:hanging="360"/>
      </w:pPr>
    </w:lvl>
    <w:lvl w:ilvl="8" w:tplc="F44CB7D4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3694765"/>
    <w:multiLevelType w:val="hybridMultilevel"/>
    <w:tmpl w:val="791CC1FA"/>
    <w:lvl w:ilvl="0" w:tplc="32C2C174">
      <w:start w:val="1"/>
      <w:numFmt w:val="decimal"/>
      <w:lvlText w:val="%1."/>
      <w:lvlJc w:val="left"/>
      <w:pPr>
        <w:tabs>
          <w:tab w:val="num" w:pos="357"/>
        </w:tabs>
        <w:ind w:left="357" w:hanging="357"/>
      </w:pPr>
      <w:rPr>
        <w:rFonts w:hint="default"/>
      </w:rPr>
    </w:lvl>
    <w:lvl w:ilvl="1" w:tplc="382C6AA6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EDF09160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B748C024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CAA81BC6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E5B4AE58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F834957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37D6941A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199AA09A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8" w15:restartNumberingAfterBreak="0">
    <w:nsid w:val="138504F1"/>
    <w:multiLevelType w:val="hybridMultilevel"/>
    <w:tmpl w:val="179076F0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4D138C1"/>
    <w:multiLevelType w:val="hybridMultilevel"/>
    <w:tmpl w:val="EBEA0670"/>
    <w:lvl w:ilvl="0" w:tplc="0809000F">
      <w:start w:val="1"/>
      <w:numFmt w:val="decimal"/>
      <w:lvlText w:val="%1."/>
      <w:lvlJc w:val="left"/>
      <w:pPr>
        <w:ind w:left="1080" w:hanging="360"/>
      </w:p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1614435B"/>
    <w:multiLevelType w:val="hybridMultilevel"/>
    <w:tmpl w:val="0A6C4F4C"/>
    <w:lvl w:ilvl="0" w:tplc="3AC4E61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DDE657FA" w:tentative="1">
      <w:start w:val="1"/>
      <w:numFmt w:val="lowerLetter"/>
      <w:lvlText w:val="%2."/>
      <w:lvlJc w:val="left"/>
      <w:pPr>
        <w:ind w:left="1440" w:hanging="360"/>
      </w:pPr>
    </w:lvl>
    <w:lvl w:ilvl="2" w:tplc="7D244C76" w:tentative="1">
      <w:start w:val="1"/>
      <w:numFmt w:val="lowerRoman"/>
      <w:lvlText w:val="%3."/>
      <w:lvlJc w:val="right"/>
      <w:pPr>
        <w:ind w:left="2160" w:hanging="180"/>
      </w:pPr>
    </w:lvl>
    <w:lvl w:ilvl="3" w:tplc="E1609BD2" w:tentative="1">
      <w:start w:val="1"/>
      <w:numFmt w:val="decimal"/>
      <w:lvlText w:val="%4."/>
      <w:lvlJc w:val="left"/>
      <w:pPr>
        <w:ind w:left="2880" w:hanging="360"/>
      </w:pPr>
    </w:lvl>
    <w:lvl w:ilvl="4" w:tplc="37A66066" w:tentative="1">
      <w:start w:val="1"/>
      <w:numFmt w:val="lowerLetter"/>
      <w:lvlText w:val="%5."/>
      <w:lvlJc w:val="left"/>
      <w:pPr>
        <w:ind w:left="3600" w:hanging="360"/>
      </w:pPr>
    </w:lvl>
    <w:lvl w:ilvl="5" w:tplc="B2AE323E" w:tentative="1">
      <w:start w:val="1"/>
      <w:numFmt w:val="lowerRoman"/>
      <w:lvlText w:val="%6."/>
      <w:lvlJc w:val="right"/>
      <w:pPr>
        <w:ind w:left="4320" w:hanging="180"/>
      </w:pPr>
    </w:lvl>
    <w:lvl w:ilvl="6" w:tplc="C40811EC" w:tentative="1">
      <w:start w:val="1"/>
      <w:numFmt w:val="decimal"/>
      <w:lvlText w:val="%7."/>
      <w:lvlJc w:val="left"/>
      <w:pPr>
        <w:ind w:left="5040" w:hanging="360"/>
      </w:pPr>
    </w:lvl>
    <w:lvl w:ilvl="7" w:tplc="EAB82CD0" w:tentative="1">
      <w:start w:val="1"/>
      <w:numFmt w:val="lowerLetter"/>
      <w:lvlText w:val="%8."/>
      <w:lvlJc w:val="left"/>
      <w:pPr>
        <w:ind w:left="5760" w:hanging="360"/>
      </w:pPr>
    </w:lvl>
    <w:lvl w:ilvl="8" w:tplc="8BB88DA2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8E957B2"/>
    <w:multiLevelType w:val="hybridMultilevel"/>
    <w:tmpl w:val="CA20D63A"/>
    <w:lvl w:ilvl="0" w:tplc="9752B0D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CAC6B7B8" w:tentative="1">
      <w:start w:val="1"/>
      <w:numFmt w:val="lowerLetter"/>
      <w:lvlText w:val="%2."/>
      <w:lvlJc w:val="left"/>
      <w:pPr>
        <w:ind w:left="1440" w:hanging="360"/>
      </w:pPr>
    </w:lvl>
    <w:lvl w:ilvl="2" w:tplc="A14211D4" w:tentative="1">
      <w:start w:val="1"/>
      <w:numFmt w:val="lowerRoman"/>
      <w:lvlText w:val="%3."/>
      <w:lvlJc w:val="right"/>
      <w:pPr>
        <w:ind w:left="2160" w:hanging="180"/>
      </w:pPr>
    </w:lvl>
    <w:lvl w:ilvl="3" w:tplc="402AF008" w:tentative="1">
      <w:start w:val="1"/>
      <w:numFmt w:val="decimal"/>
      <w:lvlText w:val="%4."/>
      <w:lvlJc w:val="left"/>
      <w:pPr>
        <w:ind w:left="2880" w:hanging="360"/>
      </w:pPr>
    </w:lvl>
    <w:lvl w:ilvl="4" w:tplc="0832A70C" w:tentative="1">
      <w:start w:val="1"/>
      <w:numFmt w:val="lowerLetter"/>
      <w:lvlText w:val="%5."/>
      <w:lvlJc w:val="left"/>
      <w:pPr>
        <w:ind w:left="3600" w:hanging="360"/>
      </w:pPr>
    </w:lvl>
    <w:lvl w:ilvl="5" w:tplc="0DC21A5C" w:tentative="1">
      <w:start w:val="1"/>
      <w:numFmt w:val="lowerRoman"/>
      <w:lvlText w:val="%6."/>
      <w:lvlJc w:val="right"/>
      <w:pPr>
        <w:ind w:left="4320" w:hanging="180"/>
      </w:pPr>
    </w:lvl>
    <w:lvl w:ilvl="6" w:tplc="AFD282EC" w:tentative="1">
      <w:start w:val="1"/>
      <w:numFmt w:val="decimal"/>
      <w:lvlText w:val="%7."/>
      <w:lvlJc w:val="left"/>
      <w:pPr>
        <w:ind w:left="5040" w:hanging="360"/>
      </w:pPr>
    </w:lvl>
    <w:lvl w:ilvl="7" w:tplc="2822E47A" w:tentative="1">
      <w:start w:val="1"/>
      <w:numFmt w:val="lowerLetter"/>
      <w:lvlText w:val="%8."/>
      <w:lvlJc w:val="left"/>
      <w:pPr>
        <w:ind w:left="5760" w:hanging="360"/>
      </w:pPr>
    </w:lvl>
    <w:lvl w:ilvl="8" w:tplc="A8381724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B1948DE"/>
    <w:multiLevelType w:val="hybridMultilevel"/>
    <w:tmpl w:val="6B421ECC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1BF81D0B"/>
    <w:multiLevelType w:val="hybridMultilevel"/>
    <w:tmpl w:val="BD528B4A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0732476"/>
    <w:multiLevelType w:val="hybridMultilevel"/>
    <w:tmpl w:val="AAB439D0"/>
    <w:lvl w:ilvl="0" w:tplc="23EA23E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55410F8" w:tentative="1">
      <w:start w:val="1"/>
      <w:numFmt w:val="lowerLetter"/>
      <w:lvlText w:val="%2."/>
      <w:lvlJc w:val="left"/>
      <w:pPr>
        <w:ind w:left="1440" w:hanging="360"/>
      </w:pPr>
    </w:lvl>
    <w:lvl w:ilvl="2" w:tplc="62C6C958" w:tentative="1">
      <w:start w:val="1"/>
      <w:numFmt w:val="lowerRoman"/>
      <w:lvlText w:val="%3."/>
      <w:lvlJc w:val="right"/>
      <w:pPr>
        <w:ind w:left="2160" w:hanging="180"/>
      </w:pPr>
    </w:lvl>
    <w:lvl w:ilvl="3" w:tplc="B07E4932" w:tentative="1">
      <w:start w:val="1"/>
      <w:numFmt w:val="decimal"/>
      <w:lvlText w:val="%4."/>
      <w:lvlJc w:val="left"/>
      <w:pPr>
        <w:ind w:left="2880" w:hanging="360"/>
      </w:pPr>
    </w:lvl>
    <w:lvl w:ilvl="4" w:tplc="787A6E2E" w:tentative="1">
      <w:start w:val="1"/>
      <w:numFmt w:val="lowerLetter"/>
      <w:lvlText w:val="%5."/>
      <w:lvlJc w:val="left"/>
      <w:pPr>
        <w:ind w:left="3600" w:hanging="360"/>
      </w:pPr>
    </w:lvl>
    <w:lvl w:ilvl="5" w:tplc="6F98A6A4" w:tentative="1">
      <w:start w:val="1"/>
      <w:numFmt w:val="lowerRoman"/>
      <w:lvlText w:val="%6."/>
      <w:lvlJc w:val="right"/>
      <w:pPr>
        <w:ind w:left="4320" w:hanging="180"/>
      </w:pPr>
    </w:lvl>
    <w:lvl w:ilvl="6" w:tplc="792AE192" w:tentative="1">
      <w:start w:val="1"/>
      <w:numFmt w:val="decimal"/>
      <w:lvlText w:val="%7."/>
      <w:lvlJc w:val="left"/>
      <w:pPr>
        <w:ind w:left="5040" w:hanging="360"/>
      </w:pPr>
    </w:lvl>
    <w:lvl w:ilvl="7" w:tplc="3C3401CA" w:tentative="1">
      <w:start w:val="1"/>
      <w:numFmt w:val="lowerLetter"/>
      <w:lvlText w:val="%8."/>
      <w:lvlJc w:val="left"/>
      <w:pPr>
        <w:ind w:left="5760" w:hanging="360"/>
      </w:pPr>
    </w:lvl>
    <w:lvl w:ilvl="8" w:tplc="DBBE9F06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A2D33F4"/>
    <w:multiLevelType w:val="hybridMultilevel"/>
    <w:tmpl w:val="05341384"/>
    <w:lvl w:ilvl="0" w:tplc="9D96125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CE3C655A" w:tentative="1">
      <w:start w:val="1"/>
      <w:numFmt w:val="lowerLetter"/>
      <w:lvlText w:val="%2."/>
      <w:lvlJc w:val="left"/>
      <w:pPr>
        <w:ind w:left="1440" w:hanging="360"/>
      </w:pPr>
    </w:lvl>
    <w:lvl w:ilvl="2" w:tplc="B78280FC" w:tentative="1">
      <w:start w:val="1"/>
      <w:numFmt w:val="lowerRoman"/>
      <w:lvlText w:val="%3."/>
      <w:lvlJc w:val="right"/>
      <w:pPr>
        <w:ind w:left="2160" w:hanging="180"/>
      </w:pPr>
    </w:lvl>
    <w:lvl w:ilvl="3" w:tplc="ACF00542" w:tentative="1">
      <w:start w:val="1"/>
      <w:numFmt w:val="decimal"/>
      <w:lvlText w:val="%4."/>
      <w:lvlJc w:val="left"/>
      <w:pPr>
        <w:ind w:left="2880" w:hanging="360"/>
      </w:pPr>
    </w:lvl>
    <w:lvl w:ilvl="4" w:tplc="F5683392" w:tentative="1">
      <w:start w:val="1"/>
      <w:numFmt w:val="lowerLetter"/>
      <w:lvlText w:val="%5."/>
      <w:lvlJc w:val="left"/>
      <w:pPr>
        <w:ind w:left="3600" w:hanging="360"/>
      </w:pPr>
    </w:lvl>
    <w:lvl w:ilvl="5" w:tplc="EDB0266A" w:tentative="1">
      <w:start w:val="1"/>
      <w:numFmt w:val="lowerRoman"/>
      <w:lvlText w:val="%6."/>
      <w:lvlJc w:val="right"/>
      <w:pPr>
        <w:ind w:left="4320" w:hanging="180"/>
      </w:pPr>
    </w:lvl>
    <w:lvl w:ilvl="6" w:tplc="141CE640" w:tentative="1">
      <w:start w:val="1"/>
      <w:numFmt w:val="decimal"/>
      <w:lvlText w:val="%7."/>
      <w:lvlJc w:val="left"/>
      <w:pPr>
        <w:ind w:left="5040" w:hanging="360"/>
      </w:pPr>
    </w:lvl>
    <w:lvl w:ilvl="7" w:tplc="D700B848" w:tentative="1">
      <w:start w:val="1"/>
      <w:numFmt w:val="lowerLetter"/>
      <w:lvlText w:val="%8."/>
      <w:lvlJc w:val="left"/>
      <w:pPr>
        <w:ind w:left="5760" w:hanging="360"/>
      </w:pPr>
    </w:lvl>
    <w:lvl w:ilvl="8" w:tplc="35661088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D333BD4"/>
    <w:multiLevelType w:val="hybridMultilevel"/>
    <w:tmpl w:val="736A2590"/>
    <w:lvl w:ilvl="0" w:tplc="965A70C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C4A6AE04" w:tentative="1">
      <w:start w:val="1"/>
      <w:numFmt w:val="lowerLetter"/>
      <w:lvlText w:val="%2."/>
      <w:lvlJc w:val="left"/>
      <w:pPr>
        <w:ind w:left="1440" w:hanging="360"/>
      </w:pPr>
    </w:lvl>
    <w:lvl w:ilvl="2" w:tplc="673E233E" w:tentative="1">
      <w:start w:val="1"/>
      <w:numFmt w:val="lowerRoman"/>
      <w:lvlText w:val="%3."/>
      <w:lvlJc w:val="right"/>
      <w:pPr>
        <w:ind w:left="2160" w:hanging="180"/>
      </w:pPr>
    </w:lvl>
    <w:lvl w:ilvl="3" w:tplc="7BFE5286" w:tentative="1">
      <w:start w:val="1"/>
      <w:numFmt w:val="decimal"/>
      <w:lvlText w:val="%4."/>
      <w:lvlJc w:val="left"/>
      <w:pPr>
        <w:ind w:left="2880" w:hanging="360"/>
      </w:pPr>
    </w:lvl>
    <w:lvl w:ilvl="4" w:tplc="37DEC4DE" w:tentative="1">
      <w:start w:val="1"/>
      <w:numFmt w:val="lowerLetter"/>
      <w:lvlText w:val="%5."/>
      <w:lvlJc w:val="left"/>
      <w:pPr>
        <w:ind w:left="3600" w:hanging="360"/>
      </w:pPr>
    </w:lvl>
    <w:lvl w:ilvl="5" w:tplc="0FA69EC4" w:tentative="1">
      <w:start w:val="1"/>
      <w:numFmt w:val="lowerRoman"/>
      <w:lvlText w:val="%6."/>
      <w:lvlJc w:val="right"/>
      <w:pPr>
        <w:ind w:left="4320" w:hanging="180"/>
      </w:pPr>
    </w:lvl>
    <w:lvl w:ilvl="6" w:tplc="5A3C0138" w:tentative="1">
      <w:start w:val="1"/>
      <w:numFmt w:val="decimal"/>
      <w:lvlText w:val="%7."/>
      <w:lvlJc w:val="left"/>
      <w:pPr>
        <w:ind w:left="5040" w:hanging="360"/>
      </w:pPr>
    </w:lvl>
    <w:lvl w:ilvl="7" w:tplc="3522D5FC" w:tentative="1">
      <w:start w:val="1"/>
      <w:numFmt w:val="lowerLetter"/>
      <w:lvlText w:val="%8."/>
      <w:lvlJc w:val="left"/>
      <w:pPr>
        <w:ind w:left="5760" w:hanging="360"/>
      </w:pPr>
    </w:lvl>
    <w:lvl w:ilvl="8" w:tplc="DC7406D0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2453824"/>
    <w:multiLevelType w:val="hybridMultilevel"/>
    <w:tmpl w:val="CB504C80"/>
    <w:lvl w:ilvl="0" w:tplc="FF785ED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ECBEEE3E" w:tentative="1">
      <w:start w:val="1"/>
      <w:numFmt w:val="lowerLetter"/>
      <w:lvlText w:val="%2."/>
      <w:lvlJc w:val="left"/>
      <w:pPr>
        <w:ind w:left="1440" w:hanging="360"/>
      </w:pPr>
    </w:lvl>
    <w:lvl w:ilvl="2" w:tplc="8258FD58" w:tentative="1">
      <w:start w:val="1"/>
      <w:numFmt w:val="lowerRoman"/>
      <w:lvlText w:val="%3."/>
      <w:lvlJc w:val="right"/>
      <w:pPr>
        <w:ind w:left="2160" w:hanging="180"/>
      </w:pPr>
    </w:lvl>
    <w:lvl w:ilvl="3" w:tplc="DA464B0C" w:tentative="1">
      <w:start w:val="1"/>
      <w:numFmt w:val="decimal"/>
      <w:lvlText w:val="%4."/>
      <w:lvlJc w:val="left"/>
      <w:pPr>
        <w:ind w:left="2880" w:hanging="360"/>
      </w:pPr>
    </w:lvl>
    <w:lvl w:ilvl="4" w:tplc="74E02E7A" w:tentative="1">
      <w:start w:val="1"/>
      <w:numFmt w:val="lowerLetter"/>
      <w:lvlText w:val="%5."/>
      <w:lvlJc w:val="left"/>
      <w:pPr>
        <w:ind w:left="3600" w:hanging="360"/>
      </w:pPr>
    </w:lvl>
    <w:lvl w:ilvl="5" w:tplc="74207F66" w:tentative="1">
      <w:start w:val="1"/>
      <w:numFmt w:val="lowerRoman"/>
      <w:lvlText w:val="%6."/>
      <w:lvlJc w:val="right"/>
      <w:pPr>
        <w:ind w:left="4320" w:hanging="180"/>
      </w:pPr>
    </w:lvl>
    <w:lvl w:ilvl="6" w:tplc="F4FC1C40" w:tentative="1">
      <w:start w:val="1"/>
      <w:numFmt w:val="decimal"/>
      <w:lvlText w:val="%7."/>
      <w:lvlJc w:val="left"/>
      <w:pPr>
        <w:ind w:left="5040" w:hanging="360"/>
      </w:pPr>
    </w:lvl>
    <w:lvl w:ilvl="7" w:tplc="33D87536" w:tentative="1">
      <w:start w:val="1"/>
      <w:numFmt w:val="lowerLetter"/>
      <w:lvlText w:val="%8."/>
      <w:lvlJc w:val="left"/>
      <w:pPr>
        <w:ind w:left="5760" w:hanging="360"/>
      </w:pPr>
    </w:lvl>
    <w:lvl w:ilvl="8" w:tplc="FA6485B4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4667D8D"/>
    <w:multiLevelType w:val="hybridMultilevel"/>
    <w:tmpl w:val="7B8AFD7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9704AEF"/>
    <w:multiLevelType w:val="multilevel"/>
    <w:tmpl w:val="891A4970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600" w:hanging="72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540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7200" w:hanging="1440"/>
      </w:pPr>
      <w:rPr>
        <w:rFonts w:hint="default"/>
      </w:rPr>
    </w:lvl>
  </w:abstractNum>
  <w:abstractNum w:abstractNumId="20" w15:restartNumberingAfterBreak="0">
    <w:nsid w:val="39B9357E"/>
    <w:multiLevelType w:val="hybridMultilevel"/>
    <w:tmpl w:val="4BD21316"/>
    <w:lvl w:ilvl="0" w:tplc="4AC87304">
      <w:start w:val="1"/>
      <w:numFmt w:val="decimal"/>
      <w:lvlText w:val="%1."/>
      <w:lvlJc w:val="left"/>
      <w:pPr>
        <w:tabs>
          <w:tab w:val="num" w:pos="357"/>
        </w:tabs>
        <w:ind w:left="357" w:hanging="357"/>
      </w:pPr>
      <w:rPr>
        <w:rFonts w:hint="default"/>
      </w:rPr>
    </w:lvl>
    <w:lvl w:ilvl="1" w:tplc="D5965C86">
      <w:start w:val="6"/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ascii="Times New Roman" w:eastAsia="Times New Roman" w:hAnsi="Times New Roman" w:cs="Times New Roman" w:hint="default"/>
      </w:rPr>
    </w:lvl>
    <w:lvl w:ilvl="2" w:tplc="1E1ECC4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9718026C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429CEB66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60FAC9D8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DB2BD72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43FA2ED8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7E447FC8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1" w15:restartNumberingAfterBreak="0">
    <w:nsid w:val="3C3F7643"/>
    <w:multiLevelType w:val="hybridMultilevel"/>
    <w:tmpl w:val="761A3E0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16A3565"/>
    <w:multiLevelType w:val="hybridMultilevel"/>
    <w:tmpl w:val="D144C196"/>
    <w:lvl w:ilvl="0" w:tplc="0409000F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hint="default"/>
        <w:b w:val="0"/>
        <w:sz w:val="20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488B4E25"/>
    <w:multiLevelType w:val="hybridMultilevel"/>
    <w:tmpl w:val="E30E3EC6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4977125E"/>
    <w:multiLevelType w:val="hybridMultilevel"/>
    <w:tmpl w:val="BFB62D78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4AB42CFF"/>
    <w:multiLevelType w:val="hybridMultilevel"/>
    <w:tmpl w:val="6700E9B0"/>
    <w:lvl w:ilvl="0" w:tplc="D7D0C0D0">
      <w:start w:val="1"/>
      <w:numFmt w:val="decimal"/>
      <w:lvlText w:val="%1."/>
      <w:lvlJc w:val="left"/>
      <w:pPr>
        <w:ind w:left="1080" w:hanging="360"/>
      </w:pPr>
      <w:rPr>
        <w:rFonts w:ascii="Times New Roman" w:hAnsi="Times New Roman" w:hint="default"/>
        <w:b w:val="0"/>
        <w:sz w:val="20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6" w15:restartNumberingAfterBreak="0">
    <w:nsid w:val="4BA2545D"/>
    <w:multiLevelType w:val="hybridMultilevel"/>
    <w:tmpl w:val="AEF2257E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4C41177E"/>
    <w:multiLevelType w:val="hybridMultilevel"/>
    <w:tmpl w:val="14402640"/>
    <w:lvl w:ilvl="0" w:tplc="CC8CC472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C34E0782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57F6EE1C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27FA113A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46B87452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FD72A224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BD18B76C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25023632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9516D54C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8" w15:restartNumberingAfterBreak="0">
    <w:nsid w:val="54615E46"/>
    <w:multiLevelType w:val="hybridMultilevel"/>
    <w:tmpl w:val="1EE82CE2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55A30555"/>
    <w:multiLevelType w:val="hybridMultilevel"/>
    <w:tmpl w:val="7D2C6C3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58FD248B"/>
    <w:multiLevelType w:val="hybridMultilevel"/>
    <w:tmpl w:val="2FD69A3E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5A663EE8"/>
    <w:multiLevelType w:val="hybridMultilevel"/>
    <w:tmpl w:val="600620CA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5C8E07FE"/>
    <w:multiLevelType w:val="hybridMultilevel"/>
    <w:tmpl w:val="E8ACCD2A"/>
    <w:lvl w:ilvl="0" w:tplc="9036DAC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A9007B4" w:tentative="1">
      <w:start w:val="1"/>
      <w:numFmt w:val="lowerLetter"/>
      <w:lvlText w:val="%2."/>
      <w:lvlJc w:val="left"/>
      <w:pPr>
        <w:ind w:left="1440" w:hanging="360"/>
      </w:pPr>
    </w:lvl>
    <w:lvl w:ilvl="2" w:tplc="CFF45C72" w:tentative="1">
      <w:start w:val="1"/>
      <w:numFmt w:val="lowerRoman"/>
      <w:lvlText w:val="%3."/>
      <w:lvlJc w:val="right"/>
      <w:pPr>
        <w:ind w:left="2160" w:hanging="180"/>
      </w:pPr>
    </w:lvl>
    <w:lvl w:ilvl="3" w:tplc="F7701F70" w:tentative="1">
      <w:start w:val="1"/>
      <w:numFmt w:val="decimal"/>
      <w:lvlText w:val="%4."/>
      <w:lvlJc w:val="left"/>
      <w:pPr>
        <w:ind w:left="2880" w:hanging="360"/>
      </w:pPr>
    </w:lvl>
    <w:lvl w:ilvl="4" w:tplc="79FC18C8" w:tentative="1">
      <w:start w:val="1"/>
      <w:numFmt w:val="lowerLetter"/>
      <w:lvlText w:val="%5."/>
      <w:lvlJc w:val="left"/>
      <w:pPr>
        <w:ind w:left="3600" w:hanging="360"/>
      </w:pPr>
    </w:lvl>
    <w:lvl w:ilvl="5" w:tplc="134E15C8" w:tentative="1">
      <w:start w:val="1"/>
      <w:numFmt w:val="lowerRoman"/>
      <w:lvlText w:val="%6."/>
      <w:lvlJc w:val="right"/>
      <w:pPr>
        <w:ind w:left="4320" w:hanging="180"/>
      </w:pPr>
    </w:lvl>
    <w:lvl w:ilvl="6" w:tplc="D834CBEE" w:tentative="1">
      <w:start w:val="1"/>
      <w:numFmt w:val="decimal"/>
      <w:lvlText w:val="%7."/>
      <w:lvlJc w:val="left"/>
      <w:pPr>
        <w:ind w:left="5040" w:hanging="360"/>
      </w:pPr>
    </w:lvl>
    <w:lvl w:ilvl="7" w:tplc="0E82CD2E" w:tentative="1">
      <w:start w:val="1"/>
      <w:numFmt w:val="lowerLetter"/>
      <w:lvlText w:val="%8."/>
      <w:lvlJc w:val="left"/>
      <w:pPr>
        <w:ind w:left="5760" w:hanging="360"/>
      </w:pPr>
    </w:lvl>
    <w:lvl w:ilvl="8" w:tplc="10389DBE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692505BC"/>
    <w:multiLevelType w:val="hybridMultilevel"/>
    <w:tmpl w:val="6DDAABEC"/>
    <w:lvl w:ilvl="0" w:tplc="FD487AD2">
      <w:start w:val="1"/>
      <w:numFmt w:val="bullet"/>
      <w:lvlText w:val=""/>
      <w:lvlJc w:val="left"/>
      <w:pPr>
        <w:tabs>
          <w:tab w:val="num" w:pos="765"/>
        </w:tabs>
        <w:ind w:left="765" w:hanging="360"/>
      </w:pPr>
      <w:rPr>
        <w:rFonts w:ascii="Symbol" w:hAnsi="Symbol" w:hint="default"/>
      </w:rPr>
    </w:lvl>
    <w:lvl w:ilvl="1" w:tplc="5CD23A2E" w:tentative="1">
      <w:start w:val="1"/>
      <w:numFmt w:val="bullet"/>
      <w:lvlText w:val="o"/>
      <w:lvlJc w:val="left"/>
      <w:pPr>
        <w:tabs>
          <w:tab w:val="num" w:pos="1485"/>
        </w:tabs>
        <w:ind w:left="1485" w:hanging="360"/>
      </w:pPr>
      <w:rPr>
        <w:rFonts w:ascii="Courier New" w:hAnsi="Courier New" w:cs="Courier New" w:hint="default"/>
      </w:rPr>
    </w:lvl>
    <w:lvl w:ilvl="2" w:tplc="84D08A14" w:tentative="1">
      <w:start w:val="1"/>
      <w:numFmt w:val="bullet"/>
      <w:lvlText w:val=""/>
      <w:lvlJc w:val="left"/>
      <w:pPr>
        <w:tabs>
          <w:tab w:val="num" w:pos="2205"/>
        </w:tabs>
        <w:ind w:left="2205" w:hanging="360"/>
      </w:pPr>
      <w:rPr>
        <w:rFonts w:ascii="Wingdings" w:hAnsi="Wingdings" w:hint="default"/>
      </w:rPr>
    </w:lvl>
    <w:lvl w:ilvl="3" w:tplc="A9A4765E" w:tentative="1">
      <w:start w:val="1"/>
      <w:numFmt w:val="bullet"/>
      <w:lvlText w:val=""/>
      <w:lvlJc w:val="left"/>
      <w:pPr>
        <w:tabs>
          <w:tab w:val="num" w:pos="2925"/>
        </w:tabs>
        <w:ind w:left="2925" w:hanging="360"/>
      </w:pPr>
      <w:rPr>
        <w:rFonts w:ascii="Symbol" w:hAnsi="Symbol" w:hint="default"/>
      </w:rPr>
    </w:lvl>
    <w:lvl w:ilvl="4" w:tplc="53F2CC7E" w:tentative="1">
      <w:start w:val="1"/>
      <w:numFmt w:val="bullet"/>
      <w:lvlText w:val="o"/>
      <w:lvlJc w:val="left"/>
      <w:pPr>
        <w:tabs>
          <w:tab w:val="num" w:pos="3645"/>
        </w:tabs>
        <w:ind w:left="3645" w:hanging="360"/>
      </w:pPr>
      <w:rPr>
        <w:rFonts w:ascii="Courier New" w:hAnsi="Courier New" w:cs="Courier New" w:hint="default"/>
      </w:rPr>
    </w:lvl>
    <w:lvl w:ilvl="5" w:tplc="B9F439B4" w:tentative="1">
      <w:start w:val="1"/>
      <w:numFmt w:val="bullet"/>
      <w:lvlText w:val=""/>
      <w:lvlJc w:val="left"/>
      <w:pPr>
        <w:tabs>
          <w:tab w:val="num" w:pos="4365"/>
        </w:tabs>
        <w:ind w:left="4365" w:hanging="360"/>
      </w:pPr>
      <w:rPr>
        <w:rFonts w:ascii="Wingdings" w:hAnsi="Wingdings" w:hint="default"/>
      </w:rPr>
    </w:lvl>
    <w:lvl w:ilvl="6" w:tplc="3F9485C4" w:tentative="1">
      <w:start w:val="1"/>
      <w:numFmt w:val="bullet"/>
      <w:lvlText w:val=""/>
      <w:lvlJc w:val="left"/>
      <w:pPr>
        <w:tabs>
          <w:tab w:val="num" w:pos="5085"/>
        </w:tabs>
        <w:ind w:left="5085" w:hanging="360"/>
      </w:pPr>
      <w:rPr>
        <w:rFonts w:ascii="Symbol" w:hAnsi="Symbol" w:hint="default"/>
      </w:rPr>
    </w:lvl>
    <w:lvl w:ilvl="7" w:tplc="38463DD4" w:tentative="1">
      <w:start w:val="1"/>
      <w:numFmt w:val="bullet"/>
      <w:lvlText w:val="o"/>
      <w:lvlJc w:val="left"/>
      <w:pPr>
        <w:tabs>
          <w:tab w:val="num" w:pos="5805"/>
        </w:tabs>
        <w:ind w:left="5805" w:hanging="360"/>
      </w:pPr>
      <w:rPr>
        <w:rFonts w:ascii="Courier New" w:hAnsi="Courier New" w:cs="Courier New" w:hint="default"/>
      </w:rPr>
    </w:lvl>
    <w:lvl w:ilvl="8" w:tplc="3E163D78" w:tentative="1">
      <w:start w:val="1"/>
      <w:numFmt w:val="bullet"/>
      <w:lvlText w:val=""/>
      <w:lvlJc w:val="left"/>
      <w:pPr>
        <w:tabs>
          <w:tab w:val="num" w:pos="6525"/>
        </w:tabs>
        <w:ind w:left="6525" w:hanging="360"/>
      </w:pPr>
      <w:rPr>
        <w:rFonts w:ascii="Wingdings" w:hAnsi="Wingdings" w:hint="default"/>
      </w:rPr>
    </w:lvl>
  </w:abstractNum>
  <w:abstractNum w:abstractNumId="34" w15:restartNumberingAfterBreak="0">
    <w:nsid w:val="6FFE3839"/>
    <w:multiLevelType w:val="hybridMultilevel"/>
    <w:tmpl w:val="0808559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71646AEC"/>
    <w:multiLevelType w:val="hybridMultilevel"/>
    <w:tmpl w:val="8EC6D9E0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74B51FEF"/>
    <w:multiLevelType w:val="hybridMultilevel"/>
    <w:tmpl w:val="AF76F646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7ACB0FEC"/>
    <w:multiLevelType w:val="hybridMultilevel"/>
    <w:tmpl w:val="04C07368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7C0F1BFC"/>
    <w:multiLevelType w:val="hybridMultilevel"/>
    <w:tmpl w:val="836E732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883369561">
    <w:abstractNumId w:val="19"/>
  </w:num>
  <w:num w:numId="2" w16cid:durableId="702022954">
    <w:abstractNumId w:val="33"/>
  </w:num>
  <w:num w:numId="3" w16cid:durableId="544756539">
    <w:abstractNumId w:val="3"/>
  </w:num>
  <w:num w:numId="4" w16cid:durableId="1510680898">
    <w:abstractNumId w:val="0"/>
  </w:num>
  <w:num w:numId="5" w16cid:durableId="1190148381">
    <w:abstractNumId w:val="7"/>
  </w:num>
  <w:num w:numId="6" w16cid:durableId="1567958031">
    <w:abstractNumId w:val="20"/>
  </w:num>
  <w:num w:numId="7" w16cid:durableId="266277393">
    <w:abstractNumId w:val="2"/>
  </w:num>
  <w:num w:numId="8" w16cid:durableId="78410500">
    <w:abstractNumId w:val="27"/>
  </w:num>
  <w:num w:numId="9" w16cid:durableId="461382804">
    <w:abstractNumId w:val="11"/>
  </w:num>
  <w:num w:numId="10" w16cid:durableId="2119836454">
    <w:abstractNumId w:val="10"/>
  </w:num>
  <w:num w:numId="11" w16cid:durableId="650718166">
    <w:abstractNumId w:val="17"/>
  </w:num>
  <w:num w:numId="12" w16cid:durableId="445581787">
    <w:abstractNumId w:val="6"/>
  </w:num>
  <w:num w:numId="13" w16cid:durableId="1814521952">
    <w:abstractNumId w:val="15"/>
  </w:num>
  <w:num w:numId="14" w16cid:durableId="726729432">
    <w:abstractNumId w:val="14"/>
  </w:num>
  <w:num w:numId="15" w16cid:durableId="1383334288">
    <w:abstractNumId w:val="32"/>
  </w:num>
  <w:num w:numId="16" w16cid:durableId="1867671021">
    <w:abstractNumId w:val="16"/>
  </w:num>
  <w:num w:numId="17" w16cid:durableId="40524746">
    <w:abstractNumId w:val="31"/>
  </w:num>
  <w:num w:numId="18" w16cid:durableId="1600718835">
    <w:abstractNumId w:val="9"/>
  </w:num>
  <w:num w:numId="19" w16cid:durableId="973825900">
    <w:abstractNumId w:val="36"/>
  </w:num>
  <w:num w:numId="20" w16cid:durableId="731198447">
    <w:abstractNumId w:val="30"/>
  </w:num>
  <w:num w:numId="21" w16cid:durableId="2107604925">
    <w:abstractNumId w:val="26"/>
  </w:num>
  <w:num w:numId="22" w16cid:durableId="1069772086">
    <w:abstractNumId w:val="28"/>
  </w:num>
  <w:num w:numId="23" w16cid:durableId="682367563">
    <w:abstractNumId w:val="4"/>
  </w:num>
  <w:num w:numId="24" w16cid:durableId="275871687">
    <w:abstractNumId w:val="13"/>
  </w:num>
  <w:num w:numId="25" w16cid:durableId="308092182">
    <w:abstractNumId w:val="8"/>
  </w:num>
  <w:num w:numId="26" w16cid:durableId="455877866">
    <w:abstractNumId w:val="24"/>
  </w:num>
  <w:num w:numId="27" w16cid:durableId="96485397">
    <w:abstractNumId w:val="12"/>
  </w:num>
  <w:num w:numId="28" w16cid:durableId="21975115">
    <w:abstractNumId w:val="37"/>
  </w:num>
  <w:num w:numId="29" w16cid:durableId="2006787907">
    <w:abstractNumId w:val="23"/>
  </w:num>
  <w:num w:numId="30" w16cid:durableId="567033167">
    <w:abstractNumId w:val="35"/>
  </w:num>
  <w:num w:numId="31" w16cid:durableId="1770350958">
    <w:abstractNumId w:val="22"/>
  </w:num>
  <w:num w:numId="32" w16cid:durableId="1767578311">
    <w:abstractNumId w:val="25"/>
  </w:num>
  <w:num w:numId="33" w16cid:durableId="1182739093">
    <w:abstractNumId w:val="38"/>
  </w:num>
  <w:num w:numId="34" w16cid:durableId="1002271622">
    <w:abstractNumId w:val="29"/>
  </w:num>
  <w:num w:numId="35" w16cid:durableId="1458111358">
    <w:abstractNumId w:val="21"/>
  </w:num>
  <w:num w:numId="36" w16cid:durableId="1181818344">
    <w:abstractNumId w:val="34"/>
  </w:num>
  <w:num w:numId="37" w16cid:durableId="456074010">
    <w:abstractNumId w:val="1"/>
  </w:num>
  <w:num w:numId="38" w16cid:durableId="1443570177">
    <w:abstractNumId w:val="18"/>
  </w:num>
  <w:num w:numId="39" w16cid:durableId="150996191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embedSystemFonts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oNotTrackMoves/>
  <w:defaultTabStop w:val="720"/>
  <w:doNotHyphenateCaps/>
  <w:drawingGridHorizontalSpacing w:val="120"/>
  <w:drawingGridVerticalSpacing w:val="120"/>
  <w:displayHorizontalDrawingGridEvery w:val="0"/>
  <w:displayVerticalDrawingGridEvery w:val="3"/>
  <w:doNotUseMarginsForDrawingGridOrigin/>
  <w:characterSpacingControl w:val="compressPunctuation"/>
  <w:footnotePr>
    <w:footnote w:id="-1"/>
    <w:footnote w:id="0"/>
  </w:footnotePr>
  <w:endnotePr>
    <w:endnote w:id="-1"/>
    <w:endnote w:id="0"/>
  </w:endnotePr>
  <w:compat>
    <w:usePrinterMetrics/>
    <w:footnoteLayoutLikeWW8/>
    <w:shapeLayoutLikeWW8/>
    <w:alignTablesRowByRow/>
    <w:forgetLastTabAlignment/>
    <w:doNotUseHTMLParagraphAutoSpacing/>
    <w:layoutRawTableWidth/>
    <w:layoutTableRowsApart/>
    <w:useWord97LineBreakRules/>
    <w:doNotBreakWrappedTables/>
    <w:doNotSnapToGridInCell/>
    <w:selectFldWithFirstOrLastChar/>
    <w:doNotWrapTextWithPunct/>
    <w:doNotUseEastAsianBreakRules/>
    <w:useWord2002TableStyleRules/>
    <w:growAutofi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1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0B04BC"/>
    <w:rsid w:val="00010A9F"/>
    <w:rsid w:val="000111FD"/>
    <w:rsid w:val="000350B7"/>
    <w:rsid w:val="00035108"/>
    <w:rsid w:val="000471BA"/>
    <w:rsid w:val="00047C09"/>
    <w:rsid w:val="00047C77"/>
    <w:rsid w:val="0005564D"/>
    <w:rsid w:val="00066C68"/>
    <w:rsid w:val="000672C1"/>
    <w:rsid w:val="00070ED1"/>
    <w:rsid w:val="00074FFF"/>
    <w:rsid w:val="00085648"/>
    <w:rsid w:val="00086100"/>
    <w:rsid w:val="00090B09"/>
    <w:rsid w:val="0009257E"/>
    <w:rsid w:val="00093987"/>
    <w:rsid w:val="000968A8"/>
    <w:rsid w:val="00096920"/>
    <w:rsid w:val="000B04BC"/>
    <w:rsid w:val="000B748B"/>
    <w:rsid w:val="000B7882"/>
    <w:rsid w:val="000C7CEA"/>
    <w:rsid w:val="000D13F9"/>
    <w:rsid w:val="000D6274"/>
    <w:rsid w:val="000E037A"/>
    <w:rsid w:val="000E26A3"/>
    <w:rsid w:val="0011087E"/>
    <w:rsid w:val="0011110F"/>
    <w:rsid w:val="00117C08"/>
    <w:rsid w:val="00117D5B"/>
    <w:rsid w:val="00122DDD"/>
    <w:rsid w:val="00126DF8"/>
    <w:rsid w:val="00130CAF"/>
    <w:rsid w:val="00131930"/>
    <w:rsid w:val="00135B1C"/>
    <w:rsid w:val="00140B4C"/>
    <w:rsid w:val="00152A86"/>
    <w:rsid w:val="00153B42"/>
    <w:rsid w:val="001665BC"/>
    <w:rsid w:val="001670CE"/>
    <w:rsid w:val="00174998"/>
    <w:rsid w:val="00190AEA"/>
    <w:rsid w:val="00190FE8"/>
    <w:rsid w:val="00197AEF"/>
    <w:rsid w:val="001A48D0"/>
    <w:rsid w:val="001B3E3F"/>
    <w:rsid w:val="001B5F36"/>
    <w:rsid w:val="001C18EB"/>
    <w:rsid w:val="001C4796"/>
    <w:rsid w:val="001C62F1"/>
    <w:rsid w:val="001D059B"/>
    <w:rsid w:val="001D0D35"/>
    <w:rsid w:val="001D27BC"/>
    <w:rsid w:val="001D2FC4"/>
    <w:rsid w:val="001D3D27"/>
    <w:rsid w:val="001D50F3"/>
    <w:rsid w:val="001F024A"/>
    <w:rsid w:val="001F1516"/>
    <w:rsid w:val="001F47A5"/>
    <w:rsid w:val="00200C5A"/>
    <w:rsid w:val="00202E8F"/>
    <w:rsid w:val="00205819"/>
    <w:rsid w:val="002067AB"/>
    <w:rsid w:val="002072BC"/>
    <w:rsid w:val="00207B94"/>
    <w:rsid w:val="00210097"/>
    <w:rsid w:val="0021501F"/>
    <w:rsid w:val="0022058E"/>
    <w:rsid w:val="002219CB"/>
    <w:rsid w:val="00227054"/>
    <w:rsid w:val="0023017A"/>
    <w:rsid w:val="002524DF"/>
    <w:rsid w:val="002526B1"/>
    <w:rsid w:val="0025328C"/>
    <w:rsid w:val="00262344"/>
    <w:rsid w:val="002817A1"/>
    <w:rsid w:val="00283348"/>
    <w:rsid w:val="00295BB4"/>
    <w:rsid w:val="002A0910"/>
    <w:rsid w:val="002A451D"/>
    <w:rsid w:val="002B45E6"/>
    <w:rsid w:val="002B4CF4"/>
    <w:rsid w:val="002B6385"/>
    <w:rsid w:val="002C50EE"/>
    <w:rsid w:val="002D7D0A"/>
    <w:rsid w:val="002E43D3"/>
    <w:rsid w:val="002E6A45"/>
    <w:rsid w:val="002F060C"/>
    <w:rsid w:val="002F2152"/>
    <w:rsid w:val="00302D1A"/>
    <w:rsid w:val="00311007"/>
    <w:rsid w:val="00312767"/>
    <w:rsid w:val="00313472"/>
    <w:rsid w:val="003164AF"/>
    <w:rsid w:val="003307FF"/>
    <w:rsid w:val="00333D75"/>
    <w:rsid w:val="00334BBB"/>
    <w:rsid w:val="00340A64"/>
    <w:rsid w:val="00341390"/>
    <w:rsid w:val="00341CE9"/>
    <w:rsid w:val="00341F67"/>
    <w:rsid w:val="00343D64"/>
    <w:rsid w:val="00353643"/>
    <w:rsid w:val="00356A51"/>
    <w:rsid w:val="003619B9"/>
    <w:rsid w:val="00371214"/>
    <w:rsid w:val="00373276"/>
    <w:rsid w:val="0037609A"/>
    <w:rsid w:val="003762D9"/>
    <w:rsid w:val="003912EA"/>
    <w:rsid w:val="003A2A8D"/>
    <w:rsid w:val="003A7AA1"/>
    <w:rsid w:val="003B10CC"/>
    <w:rsid w:val="003B4867"/>
    <w:rsid w:val="003C490F"/>
    <w:rsid w:val="003D1537"/>
    <w:rsid w:val="003E72E6"/>
    <w:rsid w:val="003F233C"/>
    <w:rsid w:val="004054A7"/>
    <w:rsid w:val="00405DB0"/>
    <w:rsid w:val="00406427"/>
    <w:rsid w:val="00406790"/>
    <w:rsid w:val="0042691F"/>
    <w:rsid w:val="004301A6"/>
    <w:rsid w:val="0043576F"/>
    <w:rsid w:val="00437893"/>
    <w:rsid w:val="00440174"/>
    <w:rsid w:val="00441C4B"/>
    <w:rsid w:val="0044320A"/>
    <w:rsid w:val="004610CA"/>
    <w:rsid w:val="0046139A"/>
    <w:rsid w:val="0046178F"/>
    <w:rsid w:val="004759F6"/>
    <w:rsid w:val="0048490A"/>
    <w:rsid w:val="004856D7"/>
    <w:rsid w:val="00494F81"/>
    <w:rsid w:val="00497190"/>
    <w:rsid w:val="00497CA9"/>
    <w:rsid w:val="004A3986"/>
    <w:rsid w:val="004A5FB0"/>
    <w:rsid w:val="004A6B44"/>
    <w:rsid w:val="004B36F4"/>
    <w:rsid w:val="004B7833"/>
    <w:rsid w:val="004C0786"/>
    <w:rsid w:val="004D19FC"/>
    <w:rsid w:val="004D3B3D"/>
    <w:rsid w:val="004E6299"/>
    <w:rsid w:val="004E6CD5"/>
    <w:rsid w:val="004E71C2"/>
    <w:rsid w:val="004E7353"/>
    <w:rsid w:val="004F16FD"/>
    <w:rsid w:val="004F23FA"/>
    <w:rsid w:val="004F589C"/>
    <w:rsid w:val="0050264F"/>
    <w:rsid w:val="0050414E"/>
    <w:rsid w:val="005107C5"/>
    <w:rsid w:val="0051370F"/>
    <w:rsid w:val="00515017"/>
    <w:rsid w:val="00533479"/>
    <w:rsid w:val="00533BAC"/>
    <w:rsid w:val="00553196"/>
    <w:rsid w:val="005534EA"/>
    <w:rsid w:val="00554465"/>
    <w:rsid w:val="00563AD8"/>
    <w:rsid w:val="005641A3"/>
    <w:rsid w:val="0056596B"/>
    <w:rsid w:val="00570E5A"/>
    <w:rsid w:val="00574204"/>
    <w:rsid w:val="00576E3D"/>
    <w:rsid w:val="00586186"/>
    <w:rsid w:val="0059209C"/>
    <w:rsid w:val="0059438F"/>
    <w:rsid w:val="0059490E"/>
    <w:rsid w:val="005955BE"/>
    <w:rsid w:val="005A483D"/>
    <w:rsid w:val="005B6419"/>
    <w:rsid w:val="005C32DF"/>
    <w:rsid w:val="005C6006"/>
    <w:rsid w:val="005C7247"/>
    <w:rsid w:val="005D11E2"/>
    <w:rsid w:val="005D4389"/>
    <w:rsid w:val="005D7034"/>
    <w:rsid w:val="005E07FB"/>
    <w:rsid w:val="005E6A4C"/>
    <w:rsid w:val="005E762D"/>
    <w:rsid w:val="005F323C"/>
    <w:rsid w:val="006041E1"/>
    <w:rsid w:val="00604B49"/>
    <w:rsid w:val="00607AA6"/>
    <w:rsid w:val="00610281"/>
    <w:rsid w:val="00611D50"/>
    <w:rsid w:val="006129BA"/>
    <w:rsid w:val="00620E51"/>
    <w:rsid w:val="006240B9"/>
    <w:rsid w:val="00625301"/>
    <w:rsid w:val="00626ACF"/>
    <w:rsid w:val="00626AFE"/>
    <w:rsid w:val="00632C24"/>
    <w:rsid w:val="00636E2E"/>
    <w:rsid w:val="00651313"/>
    <w:rsid w:val="0065315B"/>
    <w:rsid w:val="00654C20"/>
    <w:rsid w:val="006612BC"/>
    <w:rsid w:val="00661FC5"/>
    <w:rsid w:val="006807B0"/>
    <w:rsid w:val="0068405F"/>
    <w:rsid w:val="00687291"/>
    <w:rsid w:val="00696B72"/>
    <w:rsid w:val="00697A77"/>
    <w:rsid w:val="006A13EE"/>
    <w:rsid w:val="006A3F92"/>
    <w:rsid w:val="006A46D1"/>
    <w:rsid w:val="006A5F4B"/>
    <w:rsid w:val="006B2A58"/>
    <w:rsid w:val="006B407A"/>
    <w:rsid w:val="006B77FD"/>
    <w:rsid w:val="006D2180"/>
    <w:rsid w:val="006D70BA"/>
    <w:rsid w:val="006E0933"/>
    <w:rsid w:val="006E34EE"/>
    <w:rsid w:val="006E52FA"/>
    <w:rsid w:val="006E759A"/>
    <w:rsid w:val="006F45DA"/>
    <w:rsid w:val="00703FFE"/>
    <w:rsid w:val="00716568"/>
    <w:rsid w:val="00716E6F"/>
    <w:rsid w:val="00734E5F"/>
    <w:rsid w:val="00735E77"/>
    <w:rsid w:val="0074159A"/>
    <w:rsid w:val="0074177F"/>
    <w:rsid w:val="00755D95"/>
    <w:rsid w:val="00757CEB"/>
    <w:rsid w:val="00760CED"/>
    <w:rsid w:val="00761F0D"/>
    <w:rsid w:val="007677EA"/>
    <w:rsid w:val="007677F6"/>
    <w:rsid w:val="00781ECF"/>
    <w:rsid w:val="00782964"/>
    <w:rsid w:val="00783025"/>
    <w:rsid w:val="007906C9"/>
    <w:rsid w:val="00792AA3"/>
    <w:rsid w:val="00793947"/>
    <w:rsid w:val="00796FEA"/>
    <w:rsid w:val="007973BE"/>
    <w:rsid w:val="007A550B"/>
    <w:rsid w:val="007B4D51"/>
    <w:rsid w:val="007B6FF5"/>
    <w:rsid w:val="007C07C6"/>
    <w:rsid w:val="007C16F9"/>
    <w:rsid w:val="007C1B49"/>
    <w:rsid w:val="007C5125"/>
    <w:rsid w:val="007C517B"/>
    <w:rsid w:val="007C71F3"/>
    <w:rsid w:val="007D05C2"/>
    <w:rsid w:val="007D40B6"/>
    <w:rsid w:val="007E4D10"/>
    <w:rsid w:val="007E4D71"/>
    <w:rsid w:val="008028FE"/>
    <w:rsid w:val="008032EF"/>
    <w:rsid w:val="0081181D"/>
    <w:rsid w:val="00815DFF"/>
    <w:rsid w:val="0082055B"/>
    <w:rsid w:val="008212E7"/>
    <w:rsid w:val="008213A9"/>
    <w:rsid w:val="00825B49"/>
    <w:rsid w:val="00833124"/>
    <w:rsid w:val="0083793D"/>
    <w:rsid w:val="00844925"/>
    <w:rsid w:val="00846377"/>
    <w:rsid w:val="00874C4D"/>
    <w:rsid w:val="008950FA"/>
    <w:rsid w:val="00896938"/>
    <w:rsid w:val="00896E05"/>
    <w:rsid w:val="008A1320"/>
    <w:rsid w:val="008A4853"/>
    <w:rsid w:val="008A663D"/>
    <w:rsid w:val="008B3BA5"/>
    <w:rsid w:val="008B50F5"/>
    <w:rsid w:val="008B62B5"/>
    <w:rsid w:val="008C0B98"/>
    <w:rsid w:val="008D16F3"/>
    <w:rsid w:val="008E6EBB"/>
    <w:rsid w:val="008E7C1B"/>
    <w:rsid w:val="008F2084"/>
    <w:rsid w:val="008F507E"/>
    <w:rsid w:val="0090233E"/>
    <w:rsid w:val="00904B9D"/>
    <w:rsid w:val="0090656C"/>
    <w:rsid w:val="009103DE"/>
    <w:rsid w:val="00915644"/>
    <w:rsid w:val="00923CD9"/>
    <w:rsid w:val="0092519E"/>
    <w:rsid w:val="00927059"/>
    <w:rsid w:val="0093100D"/>
    <w:rsid w:val="009401FE"/>
    <w:rsid w:val="009423AE"/>
    <w:rsid w:val="00947EBE"/>
    <w:rsid w:val="00956937"/>
    <w:rsid w:val="00956D18"/>
    <w:rsid w:val="009574B5"/>
    <w:rsid w:val="00960495"/>
    <w:rsid w:val="00961D7E"/>
    <w:rsid w:val="009652CD"/>
    <w:rsid w:val="009653A0"/>
    <w:rsid w:val="00967C6D"/>
    <w:rsid w:val="00980A84"/>
    <w:rsid w:val="00981379"/>
    <w:rsid w:val="00983043"/>
    <w:rsid w:val="00986815"/>
    <w:rsid w:val="009946B8"/>
    <w:rsid w:val="009972B0"/>
    <w:rsid w:val="009974FF"/>
    <w:rsid w:val="009B34D6"/>
    <w:rsid w:val="009B4BA5"/>
    <w:rsid w:val="009B5EC7"/>
    <w:rsid w:val="009C0B1A"/>
    <w:rsid w:val="009C6B85"/>
    <w:rsid w:val="009C7065"/>
    <w:rsid w:val="009E5FF2"/>
    <w:rsid w:val="009E6C6B"/>
    <w:rsid w:val="009F12E9"/>
    <w:rsid w:val="009F4D83"/>
    <w:rsid w:val="009F4E47"/>
    <w:rsid w:val="009F505B"/>
    <w:rsid w:val="009F5A3F"/>
    <w:rsid w:val="00A01056"/>
    <w:rsid w:val="00A15699"/>
    <w:rsid w:val="00A20A5C"/>
    <w:rsid w:val="00A24E44"/>
    <w:rsid w:val="00A300B8"/>
    <w:rsid w:val="00A31CD7"/>
    <w:rsid w:val="00A35554"/>
    <w:rsid w:val="00A377FC"/>
    <w:rsid w:val="00A46F53"/>
    <w:rsid w:val="00A53BC1"/>
    <w:rsid w:val="00A568C2"/>
    <w:rsid w:val="00A61D76"/>
    <w:rsid w:val="00A9056E"/>
    <w:rsid w:val="00A9261C"/>
    <w:rsid w:val="00A9372C"/>
    <w:rsid w:val="00AA0445"/>
    <w:rsid w:val="00AA16E7"/>
    <w:rsid w:val="00AA4871"/>
    <w:rsid w:val="00AA6D13"/>
    <w:rsid w:val="00AA7BF0"/>
    <w:rsid w:val="00AB0176"/>
    <w:rsid w:val="00AB2669"/>
    <w:rsid w:val="00AC3BD0"/>
    <w:rsid w:val="00AC5598"/>
    <w:rsid w:val="00AD0B9F"/>
    <w:rsid w:val="00AD406E"/>
    <w:rsid w:val="00AE02F3"/>
    <w:rsid w:val="00AF1ADC"/>
    <w:rsid w:val="00AF31DD"/>
    <w:rsid w:val="00AF3BBD"/>
    <w:rsid w:val="00AF516B"/>
    <w:rsid w:val="00B03EBC"/>
    <w:rsid w:val="00B07491"/>
    <w:rsid w:val="00B23500"/>
    <w:rsid w:val="00B254DF"/>
    <w:rsid w:val="00B300FD"/>
    <w:rsid w:val="00B33B4F"/>
    <w:rsid w:val="00B43EF5"/>
    <w:rsid w:val="00B446AD"/>
    <w:rsid w:val="00B448D7"/>
    <w:rsid w:val="00B47147"/>
    <w:rsid w:val="00B50247"/>
    <w:rsid w:val="00B531F5"/>
    <w:rsid w:val="00B557C8"/>
    <w:rsid w:val="00B57B30"/>
    <w:rsid w:val="00B65C3C"/>
    <w:rsid w:val="00B73BC6"/>
    <w:rsid w:val="00B80605"/>
    <w:rsid w:val="00B819EC"/>
    <w:rsid w:val="00B85A8A"/>
    <w:rsid w:val="00B927B8"/>
    <w:rsid w:val="00B94209"/>
    <w:rsid w:val="00B950D2"/>
    <w:rsid w:val="00B963D8"/>
    <w:rsid w:val="00BA1743"/>
    <w:rsid w:val="00BB113F"/>
    <w:rsid w:val="00BB717F"/>
    <w:rsid w:val="00BC2F28"/>
    <w:rsid w:val="00BC58C3"/>
    <w:rsid w:val="00BD198C"/>
    <w:rsid w:val="00BD201E"/>
    <w:rsid w:val="00BD31BD"/>
    <w:rsid w:val="00BE3B09"/>
    <w:rsid w:val="00BE4B5A"/>
    <w:rsid w:val="00BF1F02"/>
    <w:rsid w:val="00BF2A22"/>
    <w:rsid w:val="00BF4783"/>
    <w:rsid w:val="00BF695D"/>
    <w:rsid w:val="00BF6F82"/>
    <w:rsid w:val="00C0056F"/>
    <w:rsid w:val="00C04C20"/>
    <w:rsid w:val="00C07D61"/>
    <w:rsid w:val="00C13A1E"/>
    <w:rsid w:val="00C146B8"/>
    <w:rsid w:val="00C14B6F"/>
    <w:rsid w:val="00C15265"/>
    <w:rsid w:val="00C16A91"/>
    <w:rsid w:val="00C3093C"/>
    <w:rsid w:val="00C416FF"/>
    <w:rsid w:val="00C430E1"/>
    <w:rsid w:val="00C44635"/>
    <w:rsid w:val="00C631D8"/>
    <w:rsid w:val="00C64089"/>
    <w:rsid w:val="00C65CCA"/>
    <w:rsid w:val="00C660C9"/>
    <w:rsid w:val="00C73F99"/>
    <w:rsid w:val="00C81DF9"/>
    <w:rsid w:val="00C85F2D"/>
    <w:rsid w:val="00C90377"/>
    <w:rsid w:val="00C93281"/>
    <w:rsid w:val="00CA4CDC"/>
    <w:rsid w:val="00CA6ED1"/>
    <w:rsid w:val="00CB1E68"/>
    <w:rsid w:val="00CB42B6"/>
    <w:rsid w:val="00CC307A"/>
    <w:rsid w:val="00CC3C16"/>
    <w:rsid w:val="00CC7631"/>
    <w:rsid w:val="00CD03B0"/>
    <w:rsid w:val="00CE767B"/>
    <w:rsid w:val="00CF179C"/>
    <w:rsid w:val="00CF2365"/>
    <w:rsid w:val="00D0170C"/>
    <w:rsid w:val="00D102C4"/>
    <w:rsid w:val="00D10E9E"/>
    <w:rsid w:val="00D20EB2"/>
    <w:rsid w:val="00D32F41"/>
    <w:rsid w:val="00D409D2"/>
    <w:rsid w:val="00D41151"/>
    <w:rsid w:val="00D42F16"/>
    <w:rsid w:val="00D63394"/>
    <w:rsid w:val="00D65AE9"/>
    <w:rsid w:val="00D70C6D"/>
    <w:rsid w:val="00D8018C"/>
    <w:rsid w:val="00D8035E"/>
    <w:rsid w:val="00D86B43"/>
    <w:rsid w:val="00DA026F"/>
    <w:rsid w:val="00DA6E0E"/>
    <w:rsid w:val="00DB1928"/>
    <w:rsid w:val="00DB1AD9"/>
    <w:rsid w:val="00DB3490"/>
    <w:rsid w:val="00DC0615"/>
    <w:rsid w:val="00DC0BD0"/>
    <w:rsid w:val="00DC4A22"/>
    <w:rsid w:val="00DC6735"/>
    <w:rsid w:val="00DE5984"/>
    <w:rsid w:val="00DE6253"/>
    <w:rsid w:val="00DE74FB"/>
    <w:rsid w:val="00DF2A13"/>
    <w:rsid w:val="00DF4816"/>
    <w:rsid w:val="00DF7E72"/>
    <w:rsid w:val="00E041D4"/>
    <w:rsid w:val="00E11607"/>
    <w:rsid w:val="00E12149"/>
    <w:rsid w:val="00E145A9"/>
    <w:rsid w:val="00E15E00"/>
    <w:rsid w:val="00E17267"/>
    <w:rsid w:val="00E1782D"/>
    <w:rsid w:val="00E256F5"/>
    <w:rsid w:val="00E31841"/>
    <w:rsid w:val="00E3466D"/>
    <w:rsid w:val="00E361FF"/>
    <w:rsid w:val="00E55B33"/>
    <w:rsid w:val="00E57B0B"/>
    <w:rsid w:val="00E73800"/>
    <w:rsid w:val="00E83D10"/>
    <w:rsid w:val="00E91116"/>
    <w:rsid w:val="00E91542"/>
    <w:rsid w:val="00EA14B1"/>
    <w:rsid w:val="00EA6B1F"/>
    <w:rsid w:val="00EB6BC6"/>
    <w:rsid w:val="00EC25D8"/>
    <w:rsid w:val="00EC4ACE"/>
    <w:rsid w:val="00ED29FF"/>
    <w:rsid w:val="00ED4390"/>
    <w:rsid w:val="00ED5EE6"/>
    <w:rsid w:val="00EE324C"/>
    <w:rsid w:val="00EE37C2"/>
    <w:rsid w:val="00EE665C"/>
    <w:rsid w:val="00F02412"/>
    <w:rsid w:val="00F0630F"/>
    <w:rsid w:val="00F06D4B"/>
    <w:rsid w:val="00F131F5"/>
    <w:rsid w:val="00F15D51"/>
    <w:rsid w:val="00F17836"/>
    <w:rsid w:val="00F305D1"/>
    <w:rsid w:val="00F30F9F"/>
    <w:rsid w:val="00F35618"/>
    <w:rsid w:val="00F3615E"/>
    <w:rsid w:val="00F462ED"/>
    <w:rsid w:val="00F4764C"/>
    <w:rsid w:val="00F50406"/>
    <w:rsid w:val="00F5154F"/>
    <w:rsid w:val="00F638CE"/>
    <w:rsid w:val="00F66EAE"/>
    <w:rsid w:val="00F6746B"/>
    <w:rsid w:val="00F70098"/>
    <w:rsid w:val="00F740EB"/>
    <w:rsid w:val="00F7428C"/>
    <w:rsid w:val="00F8198E"/>
    <w:rsid w:val="00F877E8"/>
    <w:rsid w:val="00F87F82"/>
    <w:rsid w:val="00F90094"/>
    <w:rsid w:val="00F94027"/>
    <w:rsid w:val="00F94867"/>
    <w:rsid w:val="00FA3C4D"/>
    <w:rsid w:val="00FA3DF4"/>
    <w:rsid w:val="00FB275E"/>
    <w:rsid w:val="00FC220C"/>
    <w:rsid w:val="00FC3BD2"/>
    <w:rsid w:val="00FC5511"/>
    <w:rsid w:val="00FD11EB"/>
    <w:rsid w:val="00FD15C7"/>
    <w:rsid w:val="00FD3A66"/>
    <w:rsid w:val="00FD3B17"/>
    <w:rsid w:val="00FD74DF"/>
    <w:rsid w:val="00FE4BBE"/>
    <w:rsid w:val="00FE62CD"/>
    <w:rsid w:val="00FF10DD"/>
    <w:rsid w:val="00FF2158"/>
    <w:rsid w:val="00FF25BA"/>
    <w:rsid w:val="00FF4A27"/>
    <w:rsid w:val="00FF5517"/>
    <w:rsid w:val="00FF6B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41"/>
    <o:shapelayout v:ext="edit">
      <o:idmap v:ext="edit" data="1"/>
    </o:shapelayout>
  </w:shapeDefaults>
  <w:decimalSymbol w:val="."/>
  <w:listSeparator w:val=","/>
  <w14:docId w14:val="3601109A"/>
  <w15:docId w15:val="{0860F7B3-518F-4CC1-8154-C85F84F596B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n-GB" w:eastAsia="en-GB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macro" w:semiHidden="1" w:unhideWhenUsed="1"/>
    <w:lsdException w:name="toa heading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FE4BBE"/>
    <w:pPr>
      <w:widowControl w:val="0"/>
      <w:autoSpaceDE w:val="0"/>
      <w:autoSpaceDN w:val="0"/>
      <w:spacing w:line="240" w:lineRule="atLeast"/>
    </w:pPr>
    <w:rPr>
      <w:lang w:val="en-US" w:eastAsia="en-US"/>
    </w:rPr>
  </w:style>
  <w:style w:type="paragraph" w:styleId="Heading1">
    <w:name w:val="heading 1"/>
    <w:basedOn w:val="Normal"/>
    <w:next w:val="Normal"/>
    <w:qFormat/>
    <w:rsid w:val="006F45DA"/>
    <w:pPr>
      <w:keepNext/>
      <w:numPr>
        <w:numId w:val="3"/>
      </w:numPr>
      <w:spacing w:before="120" w:after="60"/>
      <w:outlineLvl w:val="0"/>
    </w:pPr>
    <w:rPr>
      <w:rFonts w:ascii="Arial" w:hAnsi="Arial"/>
      <w:b/>
      <w:bCs/>
      <w:sz w:val="28"/>
      <w:szCs w:val="24"/>
    </w:rPr>
  </w:style>
  <w:style w:type="paragraph" w:styleId="Heading2">
    <w:name w:val="heading 2"/>
    <w:basedOn w:val="Heading1"/>
    <w:next w:val="Normal"/>
    <w:link w:val="Heading2Char"/>
    <w:qFormat/>
    <w:rsid w:val="006F45DA"/>
    <w:pPr>
      <w:numPr>
        <w:ilvl w:val="1"/>
      </w:numPr>
      <w:outlineLvl w:val="1"/>
    </w:pPr>
    <w:rPr>
      <w:sz w:val="24"/>
      <w:szCs w:val="20"/>
    </w:rPr>
  </w:style>
  <w:style w:type="paragraph" w:styleId="Heading3">
    <w:name w:val="heading 3"/>
    <w:basedOn w:val="Heading1"/>
    <w:next w:val="Normal"/>
    <w:qFormat/>
    <w:pPr>
      <w:numPr>
        <w:ilvl w:val="2"/>
      </w:numPr>
      <w:outlineLvl w:val="2"/>
    </w:pPr>
    <w:rPr>
      <w:b w:val="0"/>
      <w:bCs w:val="0"/>
      <w:i/>
      <w:iCs/>
      <w:szCs w:val="20"/>
    </w:rPr>
  </w:style>
  <w:style w:type="paragraph" w:styleId="Heading4">
    <w:name w:val="heading 4"/>
    <w:basedOn w:val="Heading1"/>
    <w:next w:val="Normal"/>
    <w:qFormat/>
    <w:pPr>
      <w:numPr>
        <w:ilvl w:val="3"/>
      </w:numPr>
      <w:outlineLvl w:val="3"/>
    </w:pPr>
    <w:rPr>
      <w:b w:val="0"/>
      <w:bCs w:val="0"/>
      <w:szCs w:val="20"/>
    </w:rPr>
  </w:style>
  <w:style w:type="paragraph" w:styleId="Heading5">
    <w:name w:val="heading 5"/>
    <w:basedOn w:val="Normal"/>
    <w:next w:val="Normal"/>
    <w:qFormat/>
    <w:pPr>
      <w:numPr>
        <w:ilvl w:val="4"/>
        <w:numId w:val="3"/>
      </w:numPr>
      <w:spacing w:before="240" w:after="60"/>
      <w:outlineLvl w:val="4"/>
    </w:pPr>
    <w:rPr>
      <w:sz w:val="22"/>
      <w:szCs w:val="22"/>
    </w:rPr>
  </w:style>
  <w:style w:type="paragraph" w:styleId="Heading6">
    <w:name w:val="heading 6"/>
    <w:basedOn w:val="Normal"/>
    <w:next w:val="Normal"/>
    <w:qFormat/>
    <w:pPr>
      <w:numPr>
        <w:ilvl w:val="5"/>
        <w:numId w:val="3"/>
      </w:numPr>
      <w:spacing w:before="240" w:after="60"/>
      <w:outlineLvl w:val="5"/>
    </w:pPr>
    <w:rPr>
      <w:i/>
      <w:iCs/>
      <w:sz w:val="22"/>
      <w:szCs w:val="22"/>
    </w:rPr>
  </w:style>
  <w:style w:type="paragraph" w:styleId="Heading7">
    <w:name w:val="heading 7"/>
    <w:basedOn w:val="Normal"/>
    <w:next w:val="Normal"/>
    <w:qFormat/>
    <w:pPr>
      <w:numPr>
        <w:ilvl w:val="6"/>
        <w:numId w:val="3"/>
      </w:numPr>
      <w:spacing w:before="240" w:after="60"/>
      <w:outlineLvl w:val="6"/>
    </w:pPr>
  </w:style>
  <w:style w:type="paragraph" w:styleId="Heading8">
    <w:name w:val="heading 8"/>
    <w:basedOn w:val="Normal"/>
    <w:next w:val="Normal"/>
    <w:qFormat/>
    <w:pPr>
      <w:numPr>
        <w:ilvl w:val="7"/>
        <w:numId w:val="3"/>
      </w:numPr>
      <w:spacing w:before="240" w:after="60"/>
      <w:outlineLvl w:val="7"/>
    </w:pPr>
    <w:rPr>
      <w:i/>
      <w:iCs/>
    </w:rPr>
  </w:style>
  <w:style w:type="paragraph" w:styleId="Heading9">
    <w:name w:val="heading 9"/>
    <w:basedOn w:val="Normal"/>
    <w:next w:val="Normal"/>
    <w:qFormat/>
    <w:pPr>
      <w:numPr>
        <w:ilvl w:val="8"/>
        <w:numId w:val="3"/>
      </w:numPr>
      <w:spacing w:before="240" w:after="60"/>
      <w:outlineLvl w:val="8"/>
    </w:pPr>
    <w:rPr>
      <w:b/>
      <w:bCs/>
      <w:i/>
      <w:iCs/>
      <w:sz w:val="18"/>
      <w:szCs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Paragraph2">
    <w:name w:val="Paragraph2"/>
    <w:basedOn w:val="Normal"/>
    <w:pPr>
      <w:spacing w:before="80"/>
      <w:ind w:left="720"/>
      <w:jc w:val="both"/>
    </w:pPr>
    <w:rPr>
      <w:color w:val="000000"/>
      <w:lang w:val="en-AU"/>
    </w:rPr>
  </w:style>
  <w:style w:type="paragraph" w:styleId="Title">
    <w:name w:val="Title"/>
    <w:basedOn w:val="Normal"/>
    <w:next w:val="Normal"/>
    <w:link w:val="TitleChar"/>
    <w:qFormat/>
    <w:pPr>
      <w:spacing w:line="240" w:lineRule="auto"/>
      <w:jc w:val="center"/>
    </w:pPr>
    <w:rPr>
      <w:rFonts w:ascii="Arial" w:hAnsi="Arial"/>
      <w:b/>
      <w:bCs/>
      <w:sz w:val="36"/>
      <w:szCs w:val="36"/>
    </w:rPr>
  </w:style>
  <w:style w:type="paragraph" w:styleId="Subtitle">
    <w:name w:val="Subtitle"/>
    <w:basedOn w:val="Normal"/>
    <w:qFormat/>
    <w:pPr>
      <w:spacing w:after="60"/>
      <w:jc w:val="center"/>
    </w:pPr>
    <w:rPr>
      <w:rFonts w:ascii="Arial" w:hAnsi="Arial"/>
      <w:i/>
      <w:iCs/>
      <w:sz w:val="36"/>
      <w:szCs w:val="36"/>
      <w:lang w:val="en-AU"/>
    </w:rPr>
  </w:style>
  <w:style w:type="paragraph" w:styleId="NormalIndent">
    <w:name w:val="Normal Indent"/>
    <w:basedOn w:val="Normal"/>
    <w:pPr>
      <w:ind w:left="900" w:hanging="900"/>
    </w:pPr>
  </w:style>
  <w:style w:type="paragraph" w:styleId="TOC1">
    <w:name w:val="toc 1"/>
    <w:basedOn w:val="Normal"/>
    <w:next w:val="Normal"/>
    <w:autoRedefine/>
    <w:semiHidden/>
    <w:pPr>
      <w:tabs>
        <w:tab w:val="right" w:pos="9360"/>
      </w:tabs>
      <w:spacing w:before="240" w:after="60"/>
      <w:ind w:right="720"/>
    </w:pPr>
  </w:style>
  <w:style w:type="paragraph" w:styleId="TOC2">
    <w:name w:val="toc 2"/>
    <w:basedOn w:val="Normal"/>
    <w:next w:val="Normal"/>
    <w:autoRedefine/>
    <w:semiHidden/>
    <w:rsid w:val="002F2152"/>
    <w:pPr>
      <w:tabs>
        <w:tab w:val="left" w:pos="960"/>
        <w:tab w:val="right" w:pos="9360"/>
      </w:tabs>
      <w:ind w:left="432" w:right="720"/>
    </w:pPr>
    <w:rPr>
      <w:noProof/>
      <w:lang w:val="sr-Latn-CS"/>
    </w:rPr>
  </w:style>
  <w:style w:type="paragraph" w:styleId="TOC3">
    <w:name w:val="toc 3"/>
    <w:basedOn w:val="Normal"/>
    <w:next w:val="Normal"/>
    <w:autoRedefine/>
    <w:semiHidden/>
    <w:pPr>
      <w:tabs>
        <w:tab w:val="right" w:pos="9360"/>
      </w:tabs>
      <w:ind w:left="864"/>
    </w:pPr>
  </w:style>
  <w:style w:type="paragraph" w:styleId="Header">
    <w:name w:val="header"/>
    <w:basedOn w:val="Normal"/>
    <w:link w:val="HeaderChar"/>
    <w:pPr>
      <w:tabs>
        <w:tab w:val="center" w:pos="4320"/>
        <w:tab w:val="right" w:pos="8640"/>
      </w:tabs>
    </w:pPr>
  </w:style>
  <w:style w:type="paragraph" w:styleId="Footer">
    <w:name w:val="footer"/>
    <w:basedOn w:val="Normal"/>
    <w:link w:val="FooterChar"/>
    <w:pPr>
      <w:tabs>
        <w:tab w:val="center" w:pos="4320"/>
        <w:tab w:val="right" w:pos="8640"/>
      </w:tabs>
    </w:pPr>
  </w:style>
  <w:style w:type="character" w:styleId="PageNumber">
    <w:name w:val="page number"/>
    <w:basedOn w:val="DefaultParagraphFont"/>
  </w:style>
  <w:style w:type="character" w:styleId="CommentReference">
    <w:name w:val="annotation reference"/>
    <w:semiHidden/>
    <w:rPr>
      <w:color w:val="FF00FF"/>
      <w:sz w:val="16"/>
      <w:szCs w:val="16"/>
      <w:shd w:val="clear" w:color="auto" w:fill="FFFF99"/>
    </w:rPr>
  </w:style>
  <w:style w:type="paragraph" w:styleId="CommentText">
    <w:name w:val="annotation text"/>
    <w:basedOn w:val="Normal"/>
    <w:semiHidden/>
    <w:pPr>
      <w:spacing w:line="240" w:lineRule="auto"/>
    </w:pPr>
  </w:style>
  <w:style w:type="paragraph" w:customStyle="1" w:styleId="Tabletext">
    <w:name w:val="Tabletext"/>
    <w:basedOn w:val="Normal"/>
    <w:pPr>
      <w:keepLines/>
      <w:spacing w:after="120"/>
    </w:pPr>
  </w:style>
  <w:style w:type="paragraph" w:styleId="BodyText">
    <w:name w:val="Body Text"/>
    <w:basedOn w:val="Normal"/>
    <w:link w:val="BodyTextChar"/>
    <w:pPr>
      <w:keepLines/>
      <w:spacing w:after="120"/>
      <w:ind w:left="720"/>
    </w:pPr>
  </w:style>
  <w:style w:type="character" w:customStyle="1" w:styleId="SoDAField">
    <w:name w:val="SoDA Field"/>
    <w:rPr>
      <w:color w:val="0000FF"/>
    </w:rPr>
  </w:style>
  <w:style w:type="paragraph" w:customStyle="1" w:styleId="NormalIndent0">
    <w:name w:val="NormalIndent"/>
    <w:basedOn w:val="Normal"/>
    <w:pPr>
      <w:tabs>
        <w:tab w:val="left" w:pos="2835"/>
      </w:tabs>
      <w:spacing w:line="240" w:lineRule="auto"/>
      <w:ind w:left="567"/>
    </w:pPr>
  </w:style>
  <w:style w:type="paragraph" w:styleId="Caption">
    <w:name w:val="caption"/>
    <w:basedOn w:val="Normal"/>
    <w:next w:val="Normal"/>
    <w:qFormat/>
    <w:pPr>
      <w:spacing w:before="120" w:after="120" w:line="240" w:lineRule="auto"/>
    </w:pPr>
    <w:rPr>
      <w:rFonts w:ascii="Arial" w:hAnsi="Arial"/>
    </w:rPr>
  </w:style>
  <w:style w:type="paragraph" w:styleId="BodyTextIndent">
    <w:name w:val="Body Text Indent"/>
    <w:basedOn w:val="Normal"/>
    <w:pPr>
      <w:spacing w:line="240" w:lineRule="auto"/>
      <w:ind w:left="270"/>
    </w:pPr>
    <w:rPr>
      <w:kern w:val="28"/>
    </w:rPr>
  </w:style>
  <w:style w:type="paragraph" w:customStyle="1" w:styleId="SectionTitle">
    <w:name w:val="Section Title"/>
    <w:basedOn w:val="Normal"/>
    <w:next w:val="Normal"/>
    <w:pPr>
      <w:spacing w:before="240" w:after="60" w:line="240" w:lineRule="auto"/>
    </w:pPr>
    <w:rPr>
      <w:rFonts w:ascii="Arial" w:hAnsi="Arial"/>
      <w:kern w:val="28"/>
      <w:szCs w:val="24"/>
    </w:rPr>
  </w:style>
  <w:style w:type="paragraph" w:customStyle="1" w:styleId="ReportTitle">
    <w:name w:val="Report Title"/>
    <w:basedOn w:val="Normal"/>
    <w:pPr>
      <w:spacing w:after="240" w:line="240" w:lineRule="auto"/>
      <w:jc w:val="center"/>
    </w:pPr>
    <w:rPr>
      <w:rFonts w:ascii="Arial" w:hAnsi="Arial"/>
      <w:b/>
      <w:bCs/>
      <w:sz w:val="32"/>
      <w:szCs w:val="32"/>
    </w:rPr>
  </w:style>
  <w:style w:type="paragraph" w:customStyle="1" w:styleId="Documentation">
    <w:name w:val="Documentation"/>
    <w:basedOn w:val="Normal"/>
    <w:pPr>
      <w:spacing w:after="120" w:line="240" w:lineRule="auto"/>
      <w:ind w:left="720"/>
    </w:pPr>
    <w:rPr>
      <w:color w:val="000000"/>
    </w:rPr>
  </w:style>
  <w:style w:type="paragraph" w:styleId="BalloonText">
    <w:name w:val="Balloon Text"/>
    <w:basedOn w:val="Normal"/>
    <w:semiHidden/>
    <w:rsid w:val="000B04BC"/>
    <w:rPr>
      <w:rFonts w:ascii="Tahoma" w:hAnsi="Tahoma" w:cs="Tahoma"/>
      <w:sz w:val="16"/>
      <w:szCs w:val="16"/>
    </w:rPr>
  </w:style>
  <w:style w:type="character" w:customStyle="1" w:styleId="StilReferencakomentaraArial">
    <w:name w:val="Stil Referenca komentara + Arial"/>
    <w:rsid w:val="00F5154F"/>
    <w:rPr>
      <w:rFonts w:ascii="Arial" w:hAnsi="Arial"/>
      <w:color w:val="auto"/>
      <w:sz w:val="16"/>
      <w:szCs w:val="16"/>
      <w:shd w:val="clear" w:color="auto" w:fill="FFFF99"/>
    </w:rPr>
  </w:style>
  <w:style w:type="character" w:customStyle="1" w:styleId="TitleChar">
    <w:name w:val="Title Char"/>
    <w:link w:val="Title"/>
    <w:rsid w:val="0025328C"/>
    <w:rPr>
      <w:rFonts w:ascii="Arial" w:hAnsi="Arial"/>
      <w:b/>
      <w:bCs/>
      <w:sz w:val="36"/>
      <w:szCs w:val="36"/>
    </w:rPr>
  </w:style>
  <w:style w:type="character" w:customStyle="1" w:styleId="HeaderChar">
    <w:name w:val="Header Char"/>
    <w:link w:val="Header"/>
    <w:rsid w:val="0025328C"/>
  </w:style>
  <w:style w:type="character" w:customStyle="1" w:styleId="FooterChar">
    <w:name w:val="Footer Char"/>
    <w:link w:val="Footer"/>
    <w:rsid w:val="0025328C"/>
  </w:style>
  <w:style w:type="paragraph" w:styleId="ListParagraph">
    <w:name w:val="List Paragraph"/>
    <w:basedOn w:val="Normal"/>
    <w:uiPriority w:val="34"/>
    <w:qFormat/>
    <w:rsid w:val="00904B9D"/>
    <w:pPr>
      <w:ind w:left="720"/>
    </w:pPr>
  </w:style>
  <w:style w:type="character" w:customStyle="1" w:styleId="Heading2Char">
    <w:name w:val="Heading 2 Char"/>
    <w:link w:val="Heading2"/>
    <w:rsid w:val="009F4D83"/>
    <w:rPr>
      <w:rFonts w:ascii="Arial" w:hAnsi="Arial"/>
      <w:b/>
      <w:bCs/>
      <w:sz w:val="24"/>
    </w:rPr>
  </w:style>
  <w:style w:type="character" w:customStyle="1" w:styleId="BodyTextChar">
    <w:name w:val="Body Text Char"/>
    <w:basedOn w:val="DefaultParagraphFont"/>
    <w:link w:val="BodyText"/>
    <w:rsid w:val="009F4D8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58571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487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937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971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2.xml"/><Relationship Id="rId13" Type="http://schemas.openxmlformats.org/officeDocument/2006/relationships/image" Target="media/image1.png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9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9.png"/><Relationship Id="rId34" Type="http://schemas.openxmlformats.org/officeDocument/2006/relationships/image" Target="media/image22.png"/><Relationship Id="rId7" Type="http://schemas.openxmlformats.org/officeDocument/2006/relationships/header" Target="header1.xml"/><Relationship Id="rId12" Type="http://schemas.openxmlformats.org/officeDocument/2006/relationships/footer" Target="footer3.xm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4.png"/><Relationship Id="rId20" Type="http://schemas.openxmlformats.org/officeDocument/2006/relationships/image" Target="media/image8.png"/><Relationship Id="rId29" Type="http://schemas.openxmlformats.org/officeDocument/2006/relationships/image" Target="media/image17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eader" Target="header3.xml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footer" Target="footer4.xml"/><Relationship Id="rId5" Type="http://schemas.openxmlformats.org/officeDocument/2006/relationships/footnotes" Target="footnotes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header" Target="header4.xml"/><Relationship Id="rId10" Type="http://schemas.openxmlformats.org/officeDocument/2006/relationships/footer" Target="footer2.xml"/><Relationship Id="rId19" Type="http://schemas.openxmlformats.org/officeDocument/2006/relationships/image" Target="media/image7.png"/><Relationship Id="rId31" Type="http://schemas.openxmlformats.org/officeDocument/2006/relationships/image" Target="media/image19.png"/><Relationship Id="rId4" Type="http://schemas.openxmlformats.org/officeDocument/2006/relationships/webSettings" Target="webSettings.xml"/><Relationship Id="rId9" Type="http://schemas.openxmlformats.org/officeDocument/2006/relationships/footer" Target="footer1.xml"/><Relationship Id="rId14" Type="http://schemas.openxmlformats.org/officeDocument/2006/relationships/image" Target="media/image2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D:\Program%20Files\Microsoft%20Office\Templates\1033\SoDA.do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SoDA.dot</Template>
  <TotalTime>76</TotalTime>
  <Pages>17</Pages>
  <Words>966</Words>
  <Characters>5511</Characters>
  <Application>Microsoft Office Word</Application>
  <DocSecurity>0</DocSecurity>
  <Lines>45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Rational Unified Process Use-Case Model Survey</vt:lpstr>
    </vt:vector>
  </TitlesOfParts>
  <Company>Rational Software Corp.</Company>
  <LinksUpToDate>false</LinksUpToDate>
  <CharactersWithSpaces>6465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Rational Unified Process Use-Case Model Survey</dc:title>
  <dc:subject>Project Name</dc:subject>
  <cp:lastModifiedBy>Ensar Hamzic</cp:lastModifiedBy>
  <cp:revision>59</cp:revision>
  <dcterms:created xsi:type="dcterms:W3CDTF">2008-06-04T13:28:00Z</dcterms:created>
  <dcterms:modified xsi:type="dcterms:W3CDTF">2022-12-27T16:49:00Z</dcterms:modified>
</cp:coreProperties>
</file>