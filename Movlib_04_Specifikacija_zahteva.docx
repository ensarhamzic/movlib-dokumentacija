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57F3" w14:textId="77777777" w:rsidR="003372D3" w:rsidRPr="003372D3" w:rsidRDefault="004A763C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53D2E94E" w14:textId="77777777" w:rsidR="003372D3" w:rsidRPr="004A763C" w:rsidRDefault="004A763C" w:rsidP="003372D3">
      <w:pPr>
        <w:pStyle w:val="Title"/>
        <w:jc w:val="right"/>
      </w:pPr>
      <w:r>
        <w:rPr>
          <w:lang w:val="sr-Latn-CS"/>
        </w:rPr>
        <w:t>Web a</w:t>
      </w:r>
      <w:r>
        <w:t>plikacija za pretraživanje i organizaciju filmova</w:t>
      </w:r>
    </w:p>
    <w:p w14:paraId="5D4D420E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7EC026D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4260CA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2C042A7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14C9CE4C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CFBF3F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466A5C3" w14:textId="77777777">
        <w:tc>
          <w:tcPr>
            <w:tcW w:w="2304" w:type="dxa"/>
          </w:tcPr>
          <w:p w14:paraId="08CBAAC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862FF1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E0DFA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5F21D9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7AD3B7A0" w14:textId="77777777">
        <w:tc>
          <w:tcPr>
            <w:tcW w:w="2304" w:type="dxa"/>
          </w:tcPr>
          <w:p w14:paraId="20F21D9B" w14:textId="77777777" w:rsidR="003372D3" w:rsidRPr="003372D3" w:rsidRDefault="00A813E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03668F37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1090E489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19C0E0C" w14:textId="77777777" w:rsidR="003372D3" w:rsidRPr="003372D3" w:rsidRDefault="00A813E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322F0321" w14:textId="77777777">
        <w:tc>
          <w:tcPr>
            <w:tcW w:w="2304" w:type="dxa"/>
          </w:tcPr>
          <w:p w14:paraId="27386A1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14:paraId="3A4ABCA9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0348419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59BC91B7" w14:textId="77777777" w:rsidR="003372D3" w:rsidRPr="003372D3" w:rsidRDefault="00A813E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Ensar Hamzić</w:t>
            </w:r>
          </w:p>
        </w:tc>
      </w:tr>
      <w:tr w:rsidR="003372D3" w:rsidRPr="003372D3" w14:paraId="2D8B750D" w14:textId="77777777">
        <w:tc>
          <w:tcPr>
            <w:tcW w:w="2304" w:type="dxa"/>
          </w:tcPr>
          <w:p w14:paraId="5097E72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8C692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BAC26F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60759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3F309EB" w14:textId="77777777">
        <w:tc>
          <w:tcPr>
            <w:tcW w:w="2304" w:type="dxa"/>
          </w:tcPr>
          <w:p w14:paraId="5A1635B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118481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9339B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A199EF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DD06711" w14:textId="77777777" w:rsidR="00206E1F" w:rsidRPr="003372D3" w:rsidRDefault="00206E1F">
      <w:pPr>
        <w:rPr>
          <w:lang w:val="sr-Latn-CS"/>
        </w:rPr>
      </w:pPr>
    </w:p>
    <w:p w14:paraId="3F0EEA31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B6EF9D3" w14:textId="63A748EF" w:rsidR="0082400E" w:rsidRDefault="00206E1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82400E" w:rsidRPr="00AF4339">
        <w:rPr>
          <w:noProof/>
          <w:lang w:val="sr-Latn-CS"/>
        </w:rPr>
        <w:t>1.</w:t>
      </w:r>
      <w:r w:rsidR="0082400E">
        <w:rPr>
          <w:rFonts w:ascii="Calibri" w:hAnsi="Calibri"/>
          <w:noProof/>
          <w:sz w:val="22"/>
          <w:szCs w:val="22"/>
          <w:lang w:val="en-US" w:eastAsia="en-US"/>
        </w:rPr>
        <w:tab/>
      </w:r>
      <w:r w:rsidR="0082400E" w:rsidRPr="00AF4339">
        <w:rPr>
          <w:noProof/>
          <w:lang w:val="sr-Latn-CS"/>
        </w:rPr>
        <w:t>Cilj dokumenta</w:t>
      </w:r>
      <w:r w:rsidR="0082400E">
        <w:rPr>
          <w:noProof/>
        </w:rPr>
        <w:tab/>
      </w:r>
      <w:r w:rsidR="0082400E">
        <w:rPr>
          <w:noProof/>
        </w:rPr>
        <w:fldChar w:fldCharType="begin"/>
      </w:r>
      <w:r w:rsidR="0082400E">
        <w:rPr>
          <w:noProof/>
        </w:rPr>
        <w:instrText xml:space="preserve"> PAGEREF _Toc119441660 \h </w:instrText>
      </w:r>
      <w:r w:rsidR="0082400E">
        <w:rPr>
          <w:noProof/>
        </w:rPr>
      </w:r>
      <w:r w:rsidR="0082400E">
        <w:rPr>
          <w:noProof/>
        </w:rPr>
        <w:fldChar w:fldCharType="separate"/>
      </w:r>
      <w:r w:rsidR="0082400E">
        <w:rPr>
          <w:noProof/>
        </w:rPr>
        <w:t>4</w:t>
      </w:r>
      <w:r w:rsidR="0082400E">
        <w:rPr>
          <w:noProof/>
        </w:rPr>
        <w:fldChar w:fldCharType="end"/>
      </w:r>
    </w:p>
    <w:p w14:paraId="1B730DCA" w14:textId="3BA3C68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E4B4DC" w14:textId="7D80562F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B116D" w14:textId="7639CEA0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82A3C" w14:textId="4CC5FBBA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D91D02" w14:textId="2CCB547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Neregistrovani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AAE12" w14:textId="379F0B7A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5.2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4A1EF" w14:textId="786D27E6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352CE8" w14:textId="481C441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Registrovanje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08AD61" w14:textId="4E42A915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F027B2" w14:textId="3FE3085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Deljenje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2FC01E" w14:textId="30E0D40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Pregled deljenih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E9FA51" w14:textId="51D2EBE9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Kreiranje novih kolekcija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34D0D7" w14:textId="43A080DC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 u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3C92A9" w14:textId="68AB5322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D32CF8" w14:textId="024EED87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kolekcije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70FC30" w14:textId="4D6AF41F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omiljenih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878BF6" w14:textId="5850738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6.10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Dodavanje filmova u omiljene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1143FF" w14:textId="6A170090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Brisanje filmova iz omiljenih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6A4933" w14:textId="228E854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godini izlaska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87393E" w14:textId="43727AB1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rejtingu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ABC1FB" w14:textId="7EBD8F64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Statistika po žanru filmova u kolekciji / kolekcijama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3DBECF" w14:textId="1CB5F2DD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Prikaz filmova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CDD227" w14:textId="5D076FF3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ključnim rečima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422E6" w14:textId="3AB1BC3E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6.17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Pretraga filmova po žanrovima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BB876E" w14:textId="424F0DF9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6.18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475171" w14:textId="496F3A55" w:rsidR="0082400E" w:rsidRDefault="0082400E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6.19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0C24A9" w14:textId="232F2DA4" w:rsidR="0082400E" w:rsidRDefault="0082400E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E71B3E" w14:textId="2464CA51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7.1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D0D0E0A" w14:textId="2266466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7.2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E05A6B" w14:textId="35817248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7.3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F98AF7" w14:textId="1DD72B54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7.4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552C9B" w14:textId="39A0BC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7.5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79CE7FD" w14:textId="72977570" w:rsidR="0082400E" w:rsidRDefault="0082400E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AF4339">
        <w:rPr>
          <w:noProof/>
          <w:lang w:val="sr-Latn-CS"/>
        </w:rPr>
        <w:t>7.6</w:t>
      </w:r>
      <w:r>
        <w:rPr>
          <w:rFonts w:ascii="Calibri" w:hAnsi="Calibri"/>
          <w:noProof/>
          <w:sz w:val="22"/>
          <w:szCs w:val="22"/>
          <w:lang w:val="en-US" w:eastAsia="en-US"/>
        </w:rPr>
        <w:tab/>
      </w:r>
      <w:r w:rsidRPr="00AF4339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_Toc119441693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E05355" w14:textId="797C98CB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67E9CFA0" w14:textId="77777777" w:rsidR="00206E1F" w:rsidRPr="003372D3" w:rsidRDefault="003372D3">
      <w:pPr>
        <w:pStyle w:val="Heading1"/>
        <w:rPr>
          <w:lang w:val="sr-Latn-CS"/>
        </w:rPr>
      </w:pPr>
      <w:bookmarkStart w:id="0" w:name="_Toc11944166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FCF0EC3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7B81">
        <w:rPr>
          <w:lang w:val="sr-Latn-CS"/>
        </w:rPr>
        <w:t>Movlib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575F5F5" w14:textId="77777777" w:rsidR="00206E1F" w:rsidRPr="003372D3" w:rsidRDefault="003372D3">
      <w:pPr>
        <w:pStyle w:val="Heading1"/>
        <w:rPr>
          <w:lang w:val="sr-Latn-CS"/>
        </w:rPr>
      </w:pPr>
      <w:bookmarkStart w:id="1" w:name="_Toc11944166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6969646F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365CD">
        <w:rPr>
          <w:lang w:val="sr-Latn-CS"/>
        </w:rPr>
        <w:t>Movlib web aplikaciju koja</w:t>
      </w:r>
      <w:r>
        <w:rPr>
          <w:lang w:val="sr-Latn-CS"/>
        </w:rPr>
        <w:t xml:space="preserve"> će biti razvijen</w:t>
      </w:r>
      <w:r w:rsidR="00F365CD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F365CD">
        <w:rPr>
          <w:lang w:val="sr-Latn-CS"/>
        </w:rPr>
        <w:t>Endless Minds</w:t>
      </w:r>
      <w:r>
        <w:rPr>
          <w:lang w:val="sr-Latn-CS"/>
        </w:rPr>
        <w:t xml:space="preserve">-a. </w:t>
      </w:r>
      <w:r w:rsidR="00F365CD">
        <w:rPr>
          <w:lang w:val="sr-Latn-CS"/>
        </w:rPr>
        <w:t>Movlib</w:t>
      </w:r>
      <w:r>
        <w:rPr>
          <w:lang w:val="sr-Latn-CS"/>
        </w:rPr>
        <w:t xml:space="preserve"> predstavlja skraćenicu za </w:t>
      </w:r>
      <w:r w:rsidR="00F365CD">
        <w:rPr>
          <w:lang w:val="sr-Latn-CS"/>
        </w:rPr>
        <w:t>„biblioteku filmova“ (movie library)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</w:t>
      </w:r>
      <w:r w:rsidR="00F365CD">
        <w:rPr>
          <w:lang w:val="sr-Latn-CS"/>
        </w:rPr>
        <w:t>a pretraga, organizacija i deljenje filmova i kolekcija filmova</w:t>
      </w:r>
      <w:r w:rsidR="00DE518F">
        <w:rPr>
          <w:lang w:val="sr-Latn-CS"/>
        </w:rPr>
        <w:t>.</w:t>
      </w:r>
    </w:p>
    <w:p w14:paraId="0B3EEB84" w14:textId="77777777" w:rsidR="00206E1F" w:rsidRPr="003372D3" w:rsidRDefault="003372D3">
      <w:pPr>
        <w:pStyle w:val="Heading1"/>
        <w:rPr>
          <w:lang w:val="sr-Latn-CS"/>
        </w:rPr>
      </w:pPr>
      <w:bookmarkStart w:id="2" w:name="_Toc119441662"/>
      <w:r>
        <w:rPr>
          <w:lang w:val="sr-Latn-CS"/>
        </w:rPr>
        <w:t>Reference</w:t>
      </w:r>
      <w:bookmarkEnd w:id="2"/>
    </w:p>
    <w:p w14:paraId="07DDDDB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58FF9F1" w14:textId="097D95ED" w:rsidR="00DE518F" w:rsidRDefault="0082400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>
        <w:rPr>
          <w:lang w:val="sr-Latn-CS"/>
        </w:rPr>
        <w:t>-</w:t>
      </w:r>
      <w:r w:rsidR="00B77428">
        <w:rPr>
          <w:lang w:val="sr-Latn-CS"/>
        </w:rPr>
        <w:t>Movlib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 w:rsidR="00B77428"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 w:rsidR="00B77428">
        <w:rPr>
          <w:lang w:val="sr-Latn-CS"/>
        </w:rPr>
        <w:t>EndlessMinds</w:t>
      </w:r>
      <w:r w:rsidR="00DE518F" w:rsidRPr="006F61C6">
        <w:rPr>
          <w:lang w:val="sr-Latn-CS"/>
        </w:rPr>
        <w:t>.</w:t>
      </w:r>
    </w:p>
    <w:p w14:paraId="5F74766E" w14:textId="77777777" w:rsidR="00DE518F" w:rsidRPr="006F61C6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11F038AC" w14:textId="77777777" w:rsidR="00DE518F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DE518F">
        <w:rPr>
          <w:lang w:val="sr-Latn-CS"/>
        </w:rPr>
        <w:t>.</w:t>
      </w:r>
    </w:p>
    <w:p w14:paraId="47BAE8BD" w14:textId="77777777" w:rsidR="00397DD2" w:rsidRDefault="00B7742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Movlib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EndlessMinds</w:t>
      </w:r>
      <w:r w:rsidR="00397DD2">
        <w:rPr>
          <w:lang w:val="sr-Latn-CS"/>
        </w:rPr>
        <w:t>.</w:t>
      </w:r>
    </w:p>
    <w:p w14:paraId="687F74B9" w14:textId="77777777" w:rsidR="00206E1F" w:rsidRDefault="006E5E1D" w:rsidP="006E5E1D">
      <w:pPr>
        <w:pStyle w:val="Heading1"/>
        <w:rPr>
          <w:lang w:val="sr-Latn-CS"/>
        </w:rPr>
      </w:pPr>
      <w:bookmarkStart w:id="3" w:name="_Toc11944166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CADC3C8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FEF">
        <w:rPr>
          <w:lang w:val="sr-Latn-CS"/>
        </w:rPr>
        <w:t>Movlib</w:t>
      </w:r>
      <w:r w:rsidR="00E177E4">
        <w:rPr>
          <w:lang w:val="sr-Latn-CS"/>
        </w:rPr>
        <w:t xml:space="preserve"> </w:t>
      </w:r>
      <w:r w:rsidR="00812FEF">
        <w:rPr>
          <w:lang w:val="sr-Latn-CS"/>
        </w:rPr>
        <w:t>web aplikacije</w:t>
      </w:r>
      <w:r w:rsidR="00E177E4">
        <w:rPr>
          <w:lang w:val="sr-Latn-CS"/>
        </w:rPr>
        <w:t xml:space="preserve"> prikazan je na sledećoj slici:</w:t>
      </w:r>
    </w:p>
    <w:p w14:paraId="313CC30C" w14:textId="77777777" w:rsidR="0020422A" w:rsidRDefault="005A21D2" w:rsidP="0020422A">
      <w:pPr>
        <w:pStyle w:val="BodyText"/>
        <w:rPr>
          <w:lang w:val="sr-Latn-CS"/>
        </w:rPr>
      </w:pPr>
      <w:r>
        <w:pict w14:anchorId="5B550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274.8pt">
            <v:imagedata r:id="rId10" o:title=""/>
          </v:shape>
        </w:pict>
      </w:r>
    </w:p>
    <w:p w14:paraId="031372B6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86CBD">
        <w:rPr>
          <w:i/>
          <w:iCs/>
          <w:lang w:val="sr-Latn-CS"/>
        </w:rPr>
        <w:t>unos\prikaz\ažuriranje podataka o kolekcijama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C24714F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086CBD">
        <w:rPr>
          <w:i/>
          <w:iCs/>
          <w:lang w:val="sr-Latn-CS"/>
        </w:rPr>
        <w:t>unos\prikaz\ažuriranje podataka o kolekcijama</w:t>
      </w:r>
      <w:r w:rsidR="00086CBD">
        <w:rPr>
          <w:lang w:val="sr-Latn-CS"/>
        </w:rPr>
        <w:t xml:space="preserve">  </w:t>
      </w:r>
      <w:r>
        <w:rPr>
          <w:lang w:val="sr-Latn-CS"/>
        </w:rPr>
        <w:t>je prikazan na sledećoj slici:</w:t>
      </w:r>
    </w:p>
    <w:p w14:paraId="3D1B983A" w14:textId="77777777" w:rsidR="00962138" w:rsidRDefault="005A21D2" w:rsidP="004E4574">
      <w:pPr>
        <w:pStyle w:val="BodyText"/>
        <w:rPr>
          <w:lang w:val="sr-Latn-CS"/>
        </w:rPr>
      </w:pPr>
      <w:r>
        <w:pict w14:anchorId="693F5698">
          <v:shape id="_x0000_i1026" type="#_x0000_t75" style="width:389.4pt;height:219pt">
            <v:imagedata r:id="rId11" o:title=""/>
          </v:shape>
        </w:pict>
      </w:r>
    </w:p>
    <w:p w14:paraId="66ABC036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A2A8A">
        <w:rPr>
          <w:i/>
          <w:iCs/>
          <w:lang w:val="sr-Latn-CS"/>
        </w:rPr>
        <w:t>unos\prikaz\ažuriranje podataka o omiljenim filmovima</w:t>
      </w:r>
      <w:r w:rsidR="009A2A8A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65F9BAF8" w14:textId="77777777" w:rsidR="006E5E1D" w:rsidRDefault="005A21D2" w:rsidP="004E4574">
      <w:pPr>
        <w:pStyle w:val="BodyText"/>
        <w:rPr>
          <w:lang w:val="sr-Latn-CS"/>
        </w:rPr>
      </w:pPr>
      <w:r>
        <w:pict w14:anchorId="3DE9E38E">
          <v:shape id="_x0000_i1027" type="#_x0000_t75" style="width:439.8pt;height:208.8pt">
            <v:imagedata r:id="rId12" o:title=""/>
          </v:shape>
        </w:pict>
      </w:r>
    </w:p>
    <w:p w14:paraId="3886B6C1" w14:textId="77777777" w:rsidR="00C51E19" w:rsidRDefault="00C51E19" w:rsidP="009458D3">
      <w:pPr>
        <w:pStyle w:val="BodyText"/>
        <w:rPr>
          <w:lang w:val="sr-Latn-CS"/>
        </w:rPr>
      </w:pPr>
    </w:p>
    <w:p w14:paraId="231DCADA" w14:textId="77777777" w:rsidR="00C51E19" w:rsidRDefault="00C51E19" w:rsidP="009458D3">
      <w:pPr>
        <w:pStyle w:val="BodyText"/>
        <w:rPr>
          <w:lang w:val="sr-Latn-CS"/>
        </w:rPr>
      </w:pPr>
    </w:p>
    <w:p w14:paraId="48FBE4A3" w14:textId="77777777" w:rsidR="00C51E19" w:rsidRDefault="00C51E19" w:rsidP="009458D3">
      <w:pPr>
        <w:pStyle w:val="BodyText"/>
        <w:rPr>
          <w:lang w:val="sr-Latn-CS"/>
        </w:rPr>
      </w:pPr>
    </w:p>
    <w:p w14:paraId="027F1A15" w14:textId="77777777" w:rsidR="00C51E19" w:rsidRDefault="00C51E19" w:rsidP="009458D3">
      <w:pPr>
        <w:pStyle w:val="BodyText"/>
        <w:rPr>
          <w:lang w:val="sr-Latn-CS"/>
        </w:rPr>
      </w:pPr>
    </w:p>
    <w:p w14:paraId="61185B70" w14:textId="77777777" w:rsidR="00C51E19" w:rsidRDefault="00C51E19" w:rsidP="009458D3">
      <w:pPr>
        <w:pStyle w:val="BodyText"/>
        <w:rPr>
          <w:lang w:val="sr-Latn-CS"/>
        </w:rPr>
      </w:pPr>
    </w:p>
    <w:p w14:paraId="7E78C049" w14:textId="77777777" w:rsidR="00C51E19" w:rsidRDefault="00C51E19" w:rsidP="009458D3">
      <w:pPr>
        <w:pStyle w:val="BodyText"/>
        <w:rPr>
          <w:lang w:val="sr-Latn-CS"/>
        </w:rPr>
      </w:pPr>
    </w:p>
    <w:p w14:paraId="7975B73D" w14:textId="77777777" w:rsidR="00C51E19" w:rsidRDefault="00C51E19" w:rsidP="009458D3">
      <w:pPr>
        <w:pStyle w:val="BodyText"/>
        <w:rPr>
          <w:lang w:val="sr-Latn-CS"/>
        </w:rPr>
      </w:pPr>
    </w:p>
    <w:p w14:paraId="34038FC7" w14:textId="77777777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7748F2">
        <w:rPr>
          <w:i/>
          <w:iCs/>
          <w:lang w:val="sr-Latn-CS"/>
        </w:rPr>
        <w:t>centralizovani pregled statistika o filmovima i kolekcijama</w:t>
      </w:r>
      <w:r>
        <w:rPr>
          <w:lang w:val="sr-Latn-CS"/>
        </w:rPr>
        <w:t xml:space="preserve"> je prikazan na sledećoj slici:</w:t>
      </w:r>
    </w:p>
    <w:p w14:paraId="07AF9F6F" w14:textId="48AB294E" w:rsidR="00472916" w:rsidRDefault="005A21D2" w:rsidP="00472916">
      <w:pPr>
        <w:pStyle w:val="BodyText"/>
        <w:rPr>
          <w:lang w:val="sr-Latn-CS"/>
        </w:rPr>
      </w:pPr>
      <w:r>
        <w:pict w14:anchorId="7E08C14F">
          <v:shape id="_x0000_i1032" type="#_x0000_t75" style="width:391.8pt;height:255.6pt">
            <v:imagedata r:id="rId13" o:title=""/>
          </v:shape>
        </w:pict>
      </w:r>
      <w:r w:rsidR="00472916">
        <w:rPr>
          <w:lang w:val="sr-Latn-CS"/>
        </w:rPr>
        <w:t xml:space="preserve">Detaljni UML dijagram za slučaj korišćenja </w:t>
      </w:r>
      <w:r w:rsidR="00472916">
        <w:rPr>
          <w:i/>
          <w:iCs/>
          <w:lang w:val="sr-Latn-CS"/>
        </w:rPr>
        <w:t>prikaz i napredna pretraga filmova</w:t>
      </w:r>
      <w:r w:rsidR="00472916">
        <w:rPr>
          <w:lang w:val="sr-Latn-CS"/>
        </w:rPr>
        <w:t xml:space="preserve"> je prikazan na sledećoj slici:</w:t>
      </w:r>
    </w:p>
    <w:p w14:paraId="77842C81" w14:textId="77777777" w:rsidR="009458D3" w:rsidRDefault="00000000" w:rsidP="004E4574">
      <w:pPr>
        <w:pStyle w:val="BodyText"/>
        <w:rPr>
          <w:lang w:val="sr-Latn-CS"/>
        </w:rPr>
      </w:pPr>
      <w:r>
        <w:pict w14:anchorId="2BD49418">
          <v:shape id="_x0000_i1028" type="#_x0000_t75" style="width:405.6pt;height:188.4pt">
            <v:imagedata r:id="rId14" o:title=""/>
          </v:shape>
        </w:pict>
      </w:r>
    </w:p>
    <w:p w14:paraId="24AC4022" w14:textId="77777777" w:rsidR="00472916" w:rsidRDefault="00472916" w:rsidP="00472916">
      <w:pPr>
        <w:pStyle w:val="BodyText"/>
        <w:rPr>
          <w:lang w:val="sr-Latn-CS"/>
        </w:rPr>
      </w:pPr>
    </w:p>
    <w:p w14:paraId="7F252826" w14:textId="77777777" w:rsidR="00472916" w:rsidRDefault="00472916" w:rsidP="00472916">
      <w:pPr>
        <w:pStyle w:val="BodyText"/>
        <w:rPr>
          <w:lang w:val="sr-Latn-CS"/>
        </w:rPr>
      </w:pPr>
    </w:p>
    <w:p w14:paraId="4F8224CD" w14:textId="77777777" w:rsidR="00472916" w:rsidRDefault="00472916" w:rsidP="00472916">
      <w:pPr>
        <w:pStyle w:val="BodyText"/>
        <w:rPr>
          <w:lang w:val="sr-Latn-CS"/>
        </w:rPr>
      </w:pPr>
    </w:p>
    <w:p w14:paraId="4ECAB4FF" w14:textId="77777777" w:rsidR="00472916" w:rsidRDefault="00472916" w:rsidP="00472916">
      <w:pPr>
        <w:pStyle w:val="BodyText"/>
        <w:rPr>
          <w:lang w:val="sr-Latn-CS"/>
        </w:rPr>
      </w:pPr>
    </w:p>
    <w:p w14:paraId="518E8363" w14:textId="77777777" w:rsidR="00472916" w:rsidRDefault="00472916" w:rsidP="00472916">
      <w:pPr>
        <w:pStyle w:val="BodyText"/>
        <w:rPr>
          <w:lang w:val="sr-Latn-CS"/>
        </w:rPr>
      </w:pPr>
    </w:p>
    <w:p w14:paraId="63534441" w14:textId="77777777" w:rsidR="00472916" w:rsidRDefault="00472916" w:rsidP="00472916">
      <w:pPr>
        <w:pStyle w:val="BodyText"/>
        <w:rPr>
          <w:lang w:val="sr-Latn-CS"/>
        </w:rPr>
      </w:pPr>
    </w:p>
    <w:p w14:paraId="0C6E62E9" w14:textId="77777777" w:rsidR="00472916" w:rsidRDefault="00472916" w:rsidP="00472916">
      <w:pPr>
        <w:pStyle w:val="BodyText"/>
        <w:rPr>
          <w:lang w:val="sr-Latn-CS"/>
        </w:rPr>
      </w:pPr>
    </w:p>
    <w:p w14:paraId="01D52A56" w14:textId="77777777" w:rsidR="00472916" w:rsidRDefault="00472916" w:rsidP="0047291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mogućnost promene informacija korisničkog naloga</w:t>
      </w:r>
      <w:r>
        <w:rPr>
          <w:lang w:val="sr-Latn-CS"/>
        </w:rPr>
        <w:t xml:space="preserve"> je prikazan na sledećoj slici:</w:t>
      </w:r>
    </w:p>
    <w:p w14:paraId="69C5E6BA" w14:textId="77777777" w:rsidR="00472916" w:rsidRDefault="00000000" w:rsidP="00472916">
      <w:pPr>
        <w:pStyle w:val="BodyText"/>
        <w:rPr>
          <w:lang w:val="sr-Latn-CS"/>
        </w:rPr>
      </w:pPr>
      <w:r>
        <w:pict w14:anchorId="15421B10">
          <v:shape id="_x0000_i1029" type="#_x0000_t75" style="width:375pt;height:171pt">
            <v:imagedata r:id="rId15" o:title=""/>
          </v:shape>
        </w:pict>
      </w:r>
    </w:p>
    <w:p w14:paraId="68316455" w14:textId="77777777" w:rsidR="00472916" w:rsidRDefault="00472916" w:rsidP="004E4574">
      <w:pPr>
        <w:pStyle w:val="BodyText"/>
        <w:rPr>
          <w:lang w:val="sr-Latn-CS"/>
        </w:rPr>
      </w:pPr>
    </w:p>
    <w:p w14:paraId="49E2FDE6" w14:textId="77777777" w:rsidR="006E5E1D" w:rsidRDefault="006E5E1D" w:rsidP="006E5E1D">
      <w:pPr>
        <w:pStyle w:val="Heading1"/>
        <w:rPr>
          <w:lang w:val="sr-Latn-CS"/>
        </w:rPr>
      </w:pPr>
      <w:bookmarkStart w:id="4" w:name="_Toc119441664"/>
      <w:r>
        <w:rPr>
          <w:lang w:val="sr-Latn-CS"/>
        </w:rPr>
        <w:t>Profili korisnika</w:t>
      </w:r>
      <w:bookmarkEnd w:id="4"/>
    </w:p>
    <w:p w14:paraId="24334569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835C41">
        <w:rPr>
          <w:lang w:val="sr-Latn-CS"/>
        </w:rPr>
        <w:t xml:space="preserve">web aplikacije </w:t>
      </w:r>
      <w:r w:rsidR="00E37CF3">
        <w:rPr>
          <w:lang w:val="sr-Latn-CS"/>
        </w:rPr>
        <w:t>M</w:t>
      </w:r>
      <w:r w:rsidR="00835C41">
        <w:rPr>
          <w:lang w:val="sr-Latn-CS"/>
        </w:rPr>
        <w:t>ovlib</w:t>
      </w:r>
      <w:r>
        <w:rPr>
          <w:lang w:val="sr-Latn-CS"/>
        </w:rPr>
        <w:t>:</w:t>
      </w:r>
    </w:p>
    <w:p w14:paraId="5DFA935A" w14:textId="77777777" w:rsidR="006E5E1D" w:rsidRPr="003372D3" w:rsidRDefault="00135727" w:rsidP="006E5E1D">
      <w:pPr>
        <w:pStyle w:val="Heading2"/>
        <w:rPr>
          <w:lang w:val="sr-Latn-CS"/>
        </w:rPr>
      </w:pPr>
      <w:bookmarkStart w:id="5" w:name="_Toc119441665"/>
      <w:r>
        <w:rPr>
          <w:lang w:val="sr-Latn-CS"/>
        </w:rPr>
        <w:t>Ner</w:t>
      </w:r>
      <w:r w:rsidR="00E37CF3">
        <w:rPr>
          <w:lang w:val="sr-Latn-CS"/>
        </w:rPr>
        <w:t>egistrovani korisnik</w:t>
      </w:r>
      <w:bookmarkEnd w:id="5"/>
    </w:p>
    <w:p w14:paraId="70F3C519" w14:textId="77777777" w:rsidR="0020422A" w:rsidRDefault="00240C5C" w:rsidP="006E5E1D">
      <w:pPr>
        <w:pStyle w:val="BodyText"/>
        <w:rPr>
          <w:lang w:val="sr-Latn-CS"/>
        </w:rPr>
      </w:pPr>
      <w:r>
        <w:rPr>
          <w:lang w:val="sr-Latn-CS"/>
        </w:rPr>
        <w:t xml:space="preserve">Neregistrovani korisnik je tip </w:t>
      </w:r>
      <w:r w:rsidR="0020422A">
        <w:rPr>
          <w:lang w:val="sr-Latn-CS"/>
        </w:rPr>
        <w:t xml:space="preserve">korisnika </w:t>
      </w:r>
      <w:r w:rsidR="00885A38">
        <w:rPr>
          <w:lang w:val="sr-Latn-CS"/>
        </w:rPr>
        <w:t xml:space="preserve">sa </w:t>
      </w:r>
      <w:r>
        <w:rPr>
          <w:lang w:val="sr-Latn-CS"/>
        </w:rPr>
        <w:t>m</w:t>
      </w:r>
      <w:r w:rsidR="00885A38">
        <w:rPr>
          <w:lang w:val="sr-Latn-CS"/>
        </w:rPr>
        <w:t>anjim skupom funkcionalnosti na raspolaganju.</w:t>
      </w:r>
      <w:r w:rsidR="00D27246">
        <w:rPr>
          <w:lang w:val="sr-Latn-CS"/>
        </w:rPr>
        <w:t xml:space="preserve"> Korisnici ovog tipa pristupaju portalu u cilju pregleda </w:t>
      </w:r>
      <w:r>
        <w:rPr>
          <w:lang w:val="sr-Latn-CS"/>
        </w:rPr>
        <w:t>filmova u deljenim kolekcijama, kao i u cilju registrovanja na sistem</w:t>
      </w:r>
      <w:r w:rsidR="00D27246">
        <w:rPr>
          <w:lang w:val="sr-Latn-CS"/>
        </w:rPr>
        <w:t>. Pristup portalu u ulozi posetioca je slobodan, tj. ne zahteva prethodno prijavljivanje na portal.</w:t>
      </w:r>
    </w:p>
    <w:p w14:paraId="52DD5561" w14:textId="77777777" w:rsidR="006E5E1D" w:rsidRPr="003372D3" w:rsidRDefault="00135727" w:rsidP="006E5E1D">
      <w:pPr>
        <w:pStyle w:val="Heading2"/>
        <w:rPr>
          <w:lang w:val="sr-Latn-CS"/>
        </w:rPr>
      </w:pPr>
      <w:bookmarkStart w:id="6" w:name="_Toc119441666"/>
      <w:r>
        <w:rPr>
          <w:lang w:val="sr-Latn-CS"/>
        </w:rPr>
        <w:t>R</w:t>
      </w:r>
      <w:r w:rsidR="00E37CF3">
        <w:rPr>
          <w:lang w:val="sr-Latn-CS"/>
        </w:rPr>
        <w:t>egistrovani korisnik</w:t>
      </w:r>
      <w:bookmarkEnd w:id="6"/>
    </w:p>
    <w:p w14:paraId="1021497A" w14:textId="77777777" w:rsidR="0020422A" w:rsidRPr="00E37CF3" w:rsidRDefault="00711A27" w:rsidP="00E37CF3">
      <w:pPr>
        <w:pStyle w:val="BodyText"/>
        <w:rPr>
          <w:lang w:val="sr-Latn-CS"/>
        </w:rPr>
      </w:pPr>
      <w:r>
        <w:rPr>
          <w:lang w:val="sr-Latn-CS"/>
        </w:rPr>
        <w:t>Registrovani korisnik ima sve funkci</w:t>
      </w:r>
      <w:r w:rsidR="00544164">
        <w:rPr>
          <w:lang w:val="sr-Latn-CS"/>
        </w:rPr>
        <w:t xml:space="preserve">onalnosti sistema na raspolaganju. </w:t>
      </w:r>
      <w:r w:rsidR="000F6505">
        <w:rPr>
          <w:lang w:val="sr-Latn-CS"/>
        </w:rPr>
        <w:t>On može praviti nove kolekcije, dodavati filmove u njih, dodavati filmove kao omiljene, deliti kolekcije, pregledavati statistike u kolekcijama i tako dalje.</w:t>
      </w:r>
    </w:p>
    <w:p w14:paraId="680C7BA0" w14:textId="77777777" w:rsidR="00397DD2" w:rsidRDefault="006E5E1D" w:rsidP="00397DD2">
      <w:pPr>
        <w:pStyle w:val="Heading1"/>
        <w:rPr>
          <w:lang w:val="sr-Latn-CS"/>
        </w:rPr>
      </w:pPr>
      <w:bookmarkStart w:id="7" w:name="_Toc119441667"/>
      <w:r>
        <w:rPr>
          <w:lang w:val="sr-Latn-CS"/>
        </w:rPr>
        <w:t>Opis slučajeva korišćenja</w:t>
      </w:r>
      <w:bookmarkEnd w:id="7"/>
    </w:p>
    <w:p w14:paraId="41EF8CB4" w14:textId="77777777" w:rsidR="00786068" w:rsidRPr="003372D3" w:rsidRDefault="0095002E" w:rsidP="00786068">
      <w:pPr>
        <w:pStyle w:val="Heading2"/>
        <w:rPr>
          <w:lang w:val="sr-Latn-CS"/>
        </w:rPr>
      </w:pPr>
      <w:bookmarkStart w:id="8" w:name="_Toc119441668"/>
      <w:r>
        <w:rPr>
          <w:lang w:val="sr-Latn-CS"/>
        </w:rPr>
        <w:t>Registrovanje na sistem</w:t>
      </w:r>
      <w:bookmarkEnd w:id="8"/>
    </w:p>
    <w:p w14:paraId="1DF5BE98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779D8197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 xml:space="preserve">Registrovanje na sistem radi otključavanja svih </w:t>
      </w:r>
      <w:r w:rsidR="002D2D20">
        <w:rPr>
          <w:lang w:val="sr-Latn-CS"/>
        </w:rPr>
        <w:t>funkcionalnosti</w:t>
      </w:r>
      <w:r>
        <w:rPr>
          <w:lang w:val="sr-Latn-CS"/>
        </w:rPr>
        <w:t xml:space="preserve"> portala i korišćenja svih mogućnosti aplikacije</w:t>
      </w:r>
    </w:p>
    <w:p w14:paraId="70817CC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329CF978" w14:textId="77777777" w:rsidR="000366F2" w:rsidRDefault="008B73EC" w:rsidP="00EB10DF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C57623">
        <w:rPr>
          <w:lang w:val="sr-Latn-CS"/>
        </w:rPr>
        <w:t>k</w:t>
      </w:r>
    </w:p>
    <w:p w14:paraId="4B1B5153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20BCA1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54FEF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5CC63A7F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E0760">
        <w:rPr>
          <w:lang w:val="sr-Latn-CS"/>
        </w:rPr>
        <w:t>ulazi na stranicu Register</w:t>
      </w:r>
    </w:p>
    <w:p w14:paraId="3BBF0223" w14:textId="77777777" w:rsidR="00946092" w:rsidRDefault="00CE0760" w:rsidP="00CE0760">
      <w:pPr>
        <w:pStyle w:val="BodyText"/>
        <w:numPr>
          <w:ilvl w:val="0"/>
          <w:numId w:val="3"/>
        </w:numPr>
        <w:ind w:left="2160" w:hanging="1080"/>
        <w:rPr>
          <w:lang w:val="sr-Latn-CS"/>
        </w:rPr>
      </w:pPr>
      <w:r>
        <w:rPr>
          <w:lang w:val="sr-Latn-CS"/>
        </w:rPr>
        <w:t>Korisnik ispunjava formu sa ispravnim podacima</w:t>
      </w:r>
    </w:p>
    <w:p w14:paraId="29C1D70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</w:t>
      </w:r>
      <w:r w:rsidR="000366F2" w:rsidRPr="007E0B43">
        <w:rPr>
          <w:b/>
          <w:bCs/>
          <w:lang w:val="sr-Latn-CS"/>
        </w:rPr>
        <w:t>:</w:t>
      </w:r>
    </w:p>
    <w:p w14:paraId="0C63DB80" w14:textId="77777777" w:rsidR="00E82553" w:rsidRDefault="00E82553" w:rsidP="00EB10DF">
      <w:pPr>
        <w:pStyle w:val="BodyText"/>
      </w:pPr>
      <w:r>
        <w:t xml:space="preserve">[Email je </w:t>
      </w:r>
      <w:r w:rsidRPr="0065539B">
        <w:rPr>
          <w:i/>
          <w:iCs/>
        </w:rPr>
        <w:t>zauzet</w:t>
      </w:r>
      <w:r>
        <w:t>] pokazuje se obaveštenje u gornjem desnom uglu</w:t>
      </w:r>
    </w:p>
    <w:p w14:paraId="6DE885CE" w14:textId="77777777" w:rsidR="000366F2" w:rsidRPr="00E82553" w:rsidRDefault="00E82553" w:rsidP="00EB10DF">
      <w:pPr>
        <w:pStyle w:val="BodyText"/>
      </w:pPr>
      <w:r>
        <w:rPr>
          <w:lang w:val="en-US"/>
        </w:rPr>
        <w:t>[</w:t>
      </w:r>
      <w:r w:rsidRPr="0065539B">
        <w:rPr>
          <w:i/>
          <w:iCs/>
          <w:lang w:val="en-US"/>
        </w:rPr>
        <w:t>Lozinke se ne poklapaju</w:t>
      </w:r>
      <w:r>
        <w:rPr>
          <w:lang w:val="en-US"/>
        </w:rPr>
        <w:t>]</w:t>
      </w:r>
      <w:r>
        <w:t xml:space="preserve"> pokazuje se obaveštenje u gornjem desnom uglu </w:t>
      </w:r>
    </w:p>
    <w:p w14:paraId="0C62148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9BAD0C5" w14:textId="77777777" w:rsidR="000366F2" w:rsidRDefault="008F1D80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</w:p>
    <w:p w14:paraId="337CCC84" w14:textId="77777777" w:rsidR="00786068" w:rsidRPr="003372D3" w:rsidRDefault="00786068" w:rsidP="00786068">
      <w:pPr>
        <w:pStyle w:val="Heading2"/>
        <w:rPr>
          <w:lang w:val="sr-Latn-CS"/>
        </w:rPr>
      </w:pPr>
      <w:bookmarkStart w:id="9" w:name="_Toc119441669"/>
      <w:r>
        <w:rPr>
          <w:lang w:val="sr-Latn-CS"/>
        </w:rPr>
        <w:t>Pr</w:t>
      </w:r>
      <w:r w:rsidR="004E5D83">
        <w:rPr>
          <w:lang w:val="sr-Latn-CS"/>
        </w:rPr>
        <w:t>ijavljivanje na sistem</w:t>
      </w:r>
      <w:bookmarkEnd w:id="9"/>
    </w:p>
    <w:p w14:paraId="55BEBB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2ACA6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4E5D83">
        <w:rPr>
          <w:lang w:val="sr-Latn-CS"/>
        </w:rPr>
        <w:t>rijavljivanje na sistem radi pristupa sačuvanim kolekcijama, omiljenim filmovima i svim ostalim sačuvanim podacima</w:t>
      </w:r>
    </w:p>
    <w:p w14:paraId="31A49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0D248" w14:textId="77777777" w:rsidR="007E0B43" w:rsidRDefault="001418CC" w:rsidP="007E0B43">
      <w:pPr>
        <w:pStyle w:val="BodyText"/>
        <w:rPr>
          <w:lang w:val="sr-Latn-CS"/>
        </w:rPr>
      </w:pPr>
      <w:r>
        <w:rPr>
          <w:lang w:val="sr-Latn-CS"/>
        </w:rPr>
        <w:t>Registro</w:t>
      </w:r>
      <w:r w:rsidR="00D44A6D">
        <w:rPr>
          <w:lang w:val="sr-Latn-CS"/>
        </w:rPr>
        <w:t>v</w:t>
      </w:r>
      <w:r>
        <w:rPr>
          <w:lang w:val="sr-Latn-CS"/>
        </w:rPr>
        <w:t>ani korisnik</w:t>
      </w:r>
    </w:p>
    <w:p w14:paraId="38CFD9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EAA3D7" w14:textId="77777777" w:rsidR="007E0B43" w:rsidRDefault="004D5179" w:rsidP="007E0B43">
      <w:pPr>
        <w:pStyle w:val="BodyText"/>
        <w:rPr>
          <w:lang w:val="sr-Latn-CS"/>
        </w:rPr>
      </w:pPr>
      <w:r>
        <w:rPr>
          <w:lang w:val="sr-Latn-CS"/>
        </w:rPr>
        <w:t>Korisnik mora biti registrovan</w:t>
      </w:r>
      <w:r w:rsidR="00D44A6D">
        <w:rPr>
          <w:lang w:val="sr-Latn-CS"/>
        </w:rPr>
        <w:t>, ali ne prijavljen, i nalazi se na stranici Login</w:t>
      </w:r>
    </w:p>
    <w:p w14:paraId="7C9C3C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C17372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0EAC">
        <w:rPr>
          <w:lang w:val="sr-Latn-CS"/>
        </w:rPr>
        <w:t>bira stranicu Login</w:t>
      </w:r>
    </w:p>
    <w:p w14:paraId="6876956F" w14:textId="77777777" w:rsidR="00D270AF" w:rsidRDefault="00BF0EA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upisuje ispravne podatke</w:t>
      </w:r>
    </w:p>
    <w:p w14:paraId="284FA5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29D76CD" w14:textId="77777777" w:rsidR="007E0B43" w:rsidRPr="00BF0EAC" w:rsidRDefault="00BF0EAC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podaci netačni</w:t>
      </w:r>
      <w:r>
        <w:rPr>
          <w:lang w:val="en-US"/>
        </w:rPr>
        <w:t>] pojavljuje se obaveštenje u gorjem desnom uglu</w:t>
      </w:r>
    </w:p>
    <w:p w14:paraId="3DE35A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02C525" w14:textId="77777777" w:rsidR="007E0B43" w:rsidRDefault="008C2EE8" w:rsidP="00D270AF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2A99536C" w14:textId="77777777" w:rsidR="00786068" w:rsidRPr="003372D3" w:rsidRDefault="004341FD" w:rsidP="00786068">
      <w:pPr>
        <w:pStyle w:val="Heading2"/>
        <w:rPr>
          <w:lang w:val="sr-Latn-CS"/>
        </w:rPr>
      </w:pPr>
      <w:bookmarkStart w:id="10" w:name="_Toc119441670"/>
      <w:r>
        <w:rPr>
          <w:lang w:val="sr-Latn-CS"/>
        </w:rPr>
        <w:t>Deljenje kolekcija</w:t>
      </w:r>
      <w:bookmarkEnd w:id="10"/>
    </w:p>
    <w:p w14:paraId="57220F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C7122F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Izbor kolekcija koje korisnik želi podeliti sa drugima</w:t>
      </w:r>
    </w:p>
    <w:p w14:paraId="001175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E14CC8" w14:textId="77777777" w:rsidR="007E0B43" w:rsidRDefault="004341FD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64B72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761677" w14:textId="77777777" w:rsidR="007E0B43" w:rsidRDefault="009E6C6A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</w:p>
    <w:p w14:paraId="584890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CECF21" w14:textId="77777777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C36A4C">
        <w:rPr>
          <w:lang w:val="sr-Latn-CS"/>
        </w:rPr>
        <w:t>sranicu za deljenje kolekcija (publish)</w:t>
      </w:r>
    </w:p>
    <w:p w14:paraId="02ED1037" w14:textId="77777777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C36A4C">
        <w:rPr>
          <w:lang w:val="sr-Latn-CS"/>
        </w:rPr>
        <w:t>na kojoj bira kolekcije koje hoće da podeli i custom url na kojem želi da podeljene kolekcije budu vidljive</w:t>
      </w:r>
    </w:p>
    <w:p w14:paraId="5B93BEC2" w14:textId="77777777" w:rsidR="00C36A4C" w:rsidRDefault="00C36A4C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popunjava podatke</w:t>
      </w:r>
    </w:p>
    <w:p w14:paraId="4E09FB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00F05AC" w14:textId="77777777" w:rsidR="007E0B43" w:rsidRPr="00C36A4C" w:rsidRDefault="00C36A4C" w:rsidP="007E0B43">
      <w:pPr>
        <w:pStyle w:val="BodyText"/>
        <w:rPr>
          <w:lang w:val="en-US"/>
        </w:rPr>
      </w:pPr>
      <w:r>
        <w:rPr>
          <w:lang w:val="en-US"/>
        </w:rPr>
        <w:t xml:space="preserve">[custom </w:t>
      </w:r>
      <w:r>
        <w:rPr>
          <w:i/>
          <w:iCs/>
        </w:rPr>
        <w:t>URL već postoji (drugi korisnik već koristi isti url)</w:t>
      </w:r>
      <w:r>
        <w:rPr>
          <w:lang w:val="en-US"/>
        </w:rPr>
        <w:t>] prikazuje se obaveštenje u gornjem desnom uglu</w:t>
      </w:r>
    </w:p>
    <w:p w14:paraId="0B599BE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7BE0572" w14:textId="77777777" w:rsidR="007E0B43" w:rsidRDefault="007A7C03" w:rsidP="003A60C6">
      <w:pPr>
        <w:pStyle w:val="BodyText"/>
        <w:rPr>
          <w:lang w:val="sr-Latn-CS"/>
        </w:rPr>
      </w:pPr>
      <w:r>
        <w:rPr>
          <w:lang w:val="sr-Latn-CS"/>
        </w:rPr>
        <w:t>Izabrane kolekcije su podeljene javno i dostupne su na izabranom linku</w:t>
      </w:r>
    </w:p>
    <w:p w14:paraId="34FC6241" w14:textId="77777777" w:rsidR="00786068" w:rsidRPr="003372D3" w:rsidRDefault="00786068" w:rsidP="00786068">
      <w:pPr>
        <w:pStyle w:val="Heading2"/>
        <w:rPr>
          <w:lang w:val="sr-Latn-CS"/>
        </w:rPr>
      </w:pPr>
      <w:bookmarkStart w:id="11" w:name="_Toc119441671"/>
      <w:r>
        <w:rPr>
          <w:lang w:val="sr-Latn-CS"/>
        </w:rPr>
        <w:t xml:space="preserve">Pregled </w:t>
      </w:r>
      <w:r w:rsidR="008420B1">
        <w:rPr>
          <w:lang w:val="sr-Latn-CS"/>
        </w:rPr>
        <w:t>deljenih kolekcija</w:t>
      </w:r>
      <w:bookmarkEnd w:id="11"/>
    </w:p>
    <w:p w14:paraId="51521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3223F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8420B1">
        <w:rPr>
          <w:lang w:val="sr-Latn-CS"/>
        </w:rPr>
        <w:t>na kojoj se nalaze sve podeljene kolekcije do kojih vodi trenutni URL</w:t>
      </w:r>
    </w:p>
    <w:p w14:paraId="5C9B82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4F19BB6" w14:textId="77777777" w:rsidR="007E0B43" w:rsidRDefault="00163049" w:rsidP="007E0B43">
      <w:pPr>
        <w:pStyle w:val="BodyText"/>
        <w:rPr>
          <w:lang w:val="sr-Latn-CS"/>
        </w:rPr>
      </w:pPr>
      <w:r>
        <w:rPr>
          <w:lang w:val="sr-Latn-CS"/>
        </w:rPr>
        <w:t>Neregistrovani korisni</w:t>
      </w:r>
      <w:r w:rsidR="002C1C6A">
        <w:rPr>
          <w:lang w:val="sr-Latn-CS"/>
        </w:rPr>
        <w:t>k</w:t>
      </w:r>
      <w:r>
        <w:rPr>
          <w:lang w:val="sr-Latn-CS"/>
        </w:rPr>
        <w:t>, registrovani korisni</w:t>
      </w:r>
      <w:r w:rsidR="002C1C6A">
        <w:rPr>
          <w:lang w:val="sr-Latn-CS"/>
        </w:rPr>
        <w:t>k</w:t>
      </w:r>
    </w:p>
    <w:p w14:paraId="53EF86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F5D6D8" w14:textId="77777777" w:rsidR="007E0B43" w:rsidRDefault="00556883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03FF2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494CD6" w14:textId="77777777" w:rsidR="007E0B43" w:rsidRDefault="007D1323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Pristup URL-u na kojoj se nalaze podeljene kolekcije</w:t>
      </w:r>
    </w:p>
    <w:p w14:paraId="4715955E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D1323">
        <w:rPr>
          <w:lang w:val="sr-Latn-CS"/>
        </w:rPr>
        <w:t>informacijama o kolekcijama i filmovima u njima</w:t>
      </w:r>
    </w:p>
    <w:p w14:paraId="221019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E9EFD9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7458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E7C0E7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F235B0">
        <w:rPr>
          <w:lang w:val="sr-Latn-CS"/>
        </w:rPr>
        <w:t xml:space="preserve"> podacima o kolekcijama i filmovima u njima</w:t>
      </w:r>
    </w:p>
    <w:p w14:paraId="696451A2" w14:textId="77777777" w:rsidR="00786068" w:rsidRPr="003372D3" w:rsidRDefault="00B274B8" w:rsidP="00786068">
      <w:pPr>
        <w:pStyle w:val="Heading2"/>
        <w:rPr>
          <w:lang w:val="sr-Latn-CS"/>
        </w:rPr>
      </w:pPr>
      <w:bookmarkStart w:id="12" w:name="_Toc119441672"/>
      <w:r>
        <w:rPr>
          <w:lang w:val="sr-Latn-CS"/>
        </w:rPr>
        <w:t>Kreiranje novih kolekcija</w:t>
      </w:r>
      <w:bookmarkEnd w:id="12"/>
    </w:p>
    <w:p w14:paraId="489C98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AA0DDB4" w14:textId="77777777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</w:t>
      </w:r>
      <w:r w:rsidR="00B274B8">
        <w:rPr>
          <w:lang w:val="sr-Latn-CS"/>
        </w:rPr>
        <w:t>na kojoj je forma za kreiranje nove kolekcije</w:t>
      </w:r>
    </w:p>
    <w:p w14:paraId="48661B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03BF646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B274B8">
        <w:rPr>
          <w:lang w:val="sr-Latn-CS"/>
        </w:rPr>
        <w:t>egistrovani korisnik</w:t>
      </w:r>
    </w:p>
    <w:p w14:paraId="67638D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2C0EED" w14:textId="77777777" w:rsidR="007E0B43" w:rsidRPr="00B274B8" w:rsidRDefault="00B274B8" w:rsidP="007E0B43">
      <w:pPr>
        <w:pStyle w:val="BodyText"/>
      </w:pPr>
      <w:r>
        <w:rPr>
          <w:lang w:val="sr-Latn-CS"/>
        </w:rPr>
        <w:t>Treku</w:t>
      </w:r>
      <w:r>
        <w:t>ća stranica je stranica za kreiranje nove kolekcije</w:t>
      </w:r>
    </w:p>
    <w:p w14:paraId="4245858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21119F" w14:textId="77777777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274B8">
        <w:rPr>
          <w:lang w:val="sr-Latn-CS"/>
        </w:rPr>
        <w:t>u formi upisuje naziv kolekcije</w:t>
      </w:r>
    </w:p>
    <w:p w14:paraId="0FADB85D" w14:textId="77777777" w:rsidR="00373231" w:rsidRDefault="00B274B8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pritiska dugme koje dodaje novu kolekciju</w:t>
      </w:r>
    </w:p>
    <w:p w14:paraId="168672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EEBE81F" w14:textId="77777777" w:rsidR="007E0B43" w:rsidRDefault="00B274B8" w:rsidP="007E0B43">
      <w:pPr>
        <w:pStyle w:val="BodyText"/>
        <w:rPr>
          <w:lang w:val="en-US"/>
        </w:rPr>
      </w:pPr>
      <w:r>
        <w:rPr>
          <w:lang w:val="en-US"/>
        </w:rPr>
        <w:t>[Već postoji kolekcija sa upisanim nazivom] Pojavljuje se obaveštenje u gornjem desnom uglu</w:t>
      </w:r>
    </w:p>
    <w:p w14:paraId="7B34D324" w14:textId="77777777" w:rsidR="00B274B8" w:rsidRPr="00B274B8" w:rsidRDefault="00B274B8" w:rsidP="00B274B8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Naziv kolekcije nije upisan</w:t>
      </w:r>
      <w:r>
        <w:rPr>
          <w:lang w:val="en-US"/>
        </w:rPr>
        <w:t>] Pojavljuje se obaveštenje u gornjem desnom uglu</w:t>
      </w:r>
    </w:p>
    <w:p w14:paraId="349515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60C82E" w14:textId="77777777" w:rsidR="007E0B43" w:rsidRDefault="00D71EA5" w:rsidP="00B40836">
      <w:pPr>
        <w:pStyle w:val="BodyText"/>
        <w:rPr>
          <w:lang w:val="sr-Latn-CS"/>
        </w:rPr>
      </w:pPr>
      <w:r>
        <w:rPr>
          <w:lang w:val="sr-Latn-CS"/>
        </w:rPr>
        <w:t>Nova kolekcija kreirana</w:t>
      </w:r>
    </w:p>
    <w:p w14:paraId="14FA1921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119441673"/>
      <w:r>
        <w:rPr>
          <w:lang w:val="sr-Latn-CS"/>
        </w:rPr>
        <w:t>Pr</w:t>
      </w:r>
      <w:r w:rsidR="00640C26">
        <w:rPr>
          <w:lang w:val="sr-Latn-CS"/>
        </w:rPr>
        <w:t>ikaz filmova u kolekcijama</w:t>
      </w:r>
      <w:bookmarkEnd w:id="13"/>
    </w:p>
    <w:p w14:paraId="59A2D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928DF7" w14:textId="77777777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C57623">
        <w:rPr>
          <w:lang w:val="sr-Latn-CS"/>
        </w:rPr>
        <w:t xml:space="preserve"> sa koje se mogu birati kolekcije nakon čega se učitivaju svi filmovi u njima</w:t>
      </w:r>
    </w:p>
    <w:p w14:paraId="4F5D23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314DB3E" w14:textId="77777777" w:rsidR="007E0B43" w:rsidRDefault="00C57623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22BB9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72BE1D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F4212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A874A4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86296A">
        <w:rPr>
          <w:lang w:val="sr-Latn-CS"/>
        </w:rPr>
        <w:t>opciju za prikaz filmova u kolekcijama</w:t>
      </w:r>
    </w:p>
    <w:p w14:paraId="6F8F7624" w14:textId="77777777" w:rsidR="00F93061" w:rsidRDefault="0086296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kolekciju za koju želi da prikaže filmove</w:t>
      </w:r>
    </w:p>
    <w:p w14:paraId="6DB4369D" w14:textId="77777777" w:rsidR="00F93061" w:rsidRPr="0086296A" w:rsidRDefault="0086296A" w:rsidP="0086296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35A028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C4B60B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C98D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942116B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</w:t>
      </w:r>
      <w:r w:rsidR="0086296A">
        <w:rPr>
          <w:lang w:val="sr-Latn-CS"/>
        </w:rPr>
        <w:t xml:space="preserve"> je stranica na kojoj su prikazani filmovi u izabranoj kolekciji</w:t>
      </w:r>
    </w:p>
    <w:p w14:paraId="57B38586" w14:textId="77777777" w:rsidR="00786068" w:rsidRPr="003372D3" w:rsidRDefault="00293673" w:rsidP="00786068">
      <w:pPr>
        <w:pStyle w:val="Heading2"/>
        <w:rPr>
          <w:lang w:val="sr-Latn-CS"/>
        </w:rPr>
      </w:pPr>
      <w:bookmarkStart w:id="14" w:name="_Toc119441674"/>
      <w:r>
        <w:rPr>
          <w:lang w:val="sr-Latn-CS"/>
        </w:rPr>
        <w:t>Dodavanje filmova u kolekcije</w:t>
      </w:r>
      <w:bookmarkEnd w:id="14"/>
    </w:p>
    <w:p w14:paraId="1D163AE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8DD6B0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C62760">
        <w:rPr>
          <w:lang w:val="sr-Latn-CS"/>
        </w:rPr>
        <w:t>sa koje je moguće dodati film u kolekcije</w:t>
      </w:r>
    </w:p>
    <w:p w14:paraId="615EF81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5FF4B4" w14:textId="77777777" w:rsidR="00DD4C2E" w:rsidRDefault="00C62760" w:rsidP="00DD4C2E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633B644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2A4D2" w14:textId="77777777" w:rsidR="00DD4C2E" w:rsidRDefault="00A12E3A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za dodavanje filmova u kolekcije</w:t>
      </w:r>
    </w:p>
    <w:p w14:paraId="46FA12D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2B26475" w14:textId="77777777" w:rsidR="00DD4C2E" w:rsidRDefault="00DD4C2E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</w:t>
      </w:r>
      <w:r w:rsidR="00A12E3A">
        <w:rPr>
          <w:lang w:val="sr-Latn-CS"/>
        </w:rPr>
        <w:t>snik bira u koju kolekciju želi dodati film</w:t>
      </w:r>
    </w:p>
    <w:p w14:paraId="10C48A83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upisuje ključnu reč / ključne reči za pretragu filma</w:t>
      </w:r>
    </w:p>
    <w:p w14:paraId="5F028B4C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po potrebi dodaje filtere pretrage poput žanra filmova</w:t>
      </w:r>
    </w:p>
    <w:p w14:paraId="7FA6CCEE" w14:textId="77777777" w:rsid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pretražuje fimove klikom na dugme za pretragu</w:t>
      </w:r>
    </w:p>
    <w:p w14:paraId="3D10BCFF" w14:textId="77777777" w:rsidR="00A12E3A" w:rsidRPr="00A12E3A" w:rsidRDefault="00A12E3A" w:rsidP="00A12E3A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klikom na dugme za dodavanje ispod filma dodaje ga u kolekciju</w:t>
      </w:r>
    </w:p>
    <w:p w14:paraId="462F6A4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40C6E33" w14:textId="77777777" w:rsidR="00DD4C2E" w:rsidRPr="0060346C" w:rsidRDefault="0060346C" w:rsidP="0060346C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Kolekcija nije izabrana</w:t>
      </w:r>
      <w:r>
        <w:rPr>
          <w:lang w:val="en-US"/>
        </w:rPr>
        <w:t>] Pojavljuje se obaveštenje u gornjem desnom uglu</w:t>
      </w:r>
    </w:p>
    <w:p w14:paraId="0BEC568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C0FF4C" w14:textId="77777777" w:rsidR="00DD4C2E" w:rsidRDefault="00B0282D" w:rsidP="00DD4C2E">
      <w:pPr>
        <w:pStyle w:val="BodyText"/>
        <w:rPr>
          <w:lang w:val="sr-Latn-CS"/>
        </w:rPr>
      </w:pPr>
      <w:r>
        <w:rPr>
          <w:lang w:val="sr-Latn-CS"/>
        </w:rPr>
        <w:t>Film je dodat u kolekciju</w:t>
      </w:r>
    </w:p>
    <w:p w14:paraId="7B0EB03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D8A40BB" w14:textId="0AF4C13E" w:rsidR="00DD4C2E" w:rsidRDefault="00000000" w:rsidP="00DD4C2E">
      <w:pPr>
        <w:pStyle w:val="BodyText"/>
        <w:rPr>
          <w:lang w:val="sr-Latn-CS"/>
        </w:rPr>
      </w:pPr>
      <w:r>
        <w:pict w14:anchorId="7617D04A">
          <v:shape id="_x0000_i1030" type="#_x0000_t75" style="width:413.4pt;height:336.6pt">
            <v:imagedata r:id="rId16" o:title=""/>
          </v:shape>
        </w:pict>
      </w:r>
    </w:p>
    <w:p w14:paraId="3BE24CBB" w14:textId="77777777" w:rsidR="00786068" w:rsidRPr="003372D3" w:rsidRDefault="00311FDD" w:rsidP="00785A86">
      <w:pPr>
        <w:pStyle w:val="Heading2"/>
        <w:rPr>
          <w:lang w:val="sr-Latn-CS"/>
        </w:rPr>
      </w:pPr>
      <w:bookmarkStart w:id="15" w:name="_Toc119441675"/>
      <w:r>
        <w:rPr>
          <w:lang w:val="sr-Latn-CS"/>
        </w:rPr>
        <w:t>Brisanje filmova iz kolekcije</w:t>
      </w:r>
      <w:bookmarkEnd w:id="15"/>
    </w:p>
    <w:p w14:paraId="73A6731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99BB9A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Klikom na dugme za brisanje filma on se uklanja iz trenutno izabrane kolekcije</w:t>
      </w:r>
    </w:p>
    <w:p w14:paraId="4BBEEE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C3BEAF" w14:textId="77777777" w:rsidR="007E0B43" w:rsidRDefault="009D744C" w:rsidP="007E0B43">
      <w:pPr>
        <w:pStyle w:val="BodyText"/>
        <w:rPr>
          <w:lang w:val="sr-Latn-CS"/>
        </w:rPr>
      </w:pPr>
      <w:r>
        <w:rPr>
          <w:lang w:val="sr-Latn-CS"/>
        </w:rPr>
        <w:t>R</w:t>
      </w:r>
      <w:r w:rsidR="00E57890">
        <w:rPr>
          <w:lang w:val="sr-Latn-CS"/>
        </w:rPr>
        <w:t>egistrovani korisnik</w:t>
      </w:r>
    </w:p>
    <w:p w14:paraId="4E7742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3842A4" w14:textId="77777777" w:rsidR="007E0B43" w:rsidRDefault="00E57890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na kojoj su prikazani filmovi u kolekcijama</w:t>
      </w:r>
    </w:p>
    <w:p w14:paraId="19617B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BC30345" w14:textId="77777777" w:rsidR="00C549E0" w:rsidRDefault="00C549E0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</w:t>
      </w:r>
      <w:r w:rsidR="00146A37">
        <w:rPr>
          <w:lang w:val="sr-Latn-CS"/>
        </w:rPr>
        <w:t>ju za Edit filmova</w:t>
      </w:r>
    </w:p>
    <w:p w14:paraId="13615BEA" w14:textId="77777777" w:rsid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Pojavljuju se dugmad za brisanje filma pored svakog filma</w:t>
      </w:r>
    </w:p>
    <w:p w14:paraId="190FDE6D" w14:textId="77777777" w:rsidR="00146A37" w:rsidRPr="00146A37" w:rsidRDefault="00146A37" w:rsidP="00146A3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bri</w:t>
      </w:r>
      <w:r w:rsidR="00E84591">
        <w:rPr>
          <w:lang w:val="sr-Latn-CS"/>
        </w:rPr>
        <w:t>še</w:t>
      </w:r>
      <w:r>
        <w:rPr>
          <w:lang w:val="sr-Latn-CS"/>
        </w:rPr>
        <w:t xml:space="preserve"> se odgovarajući film</w:t>
      </w:r>
    </w:p>
    <w:p w14:paraId="10D4BA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C108945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6EFA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91AECF" w14:textId="77777777" w:rsidR="007E0B43" w:rsidRDefault="005D7376" w:rsidP="00C549E0">
      <w:pPr>
        <w:pStyle w:val="BodyText"/>
        <w:rPr>
          <w:lang w:val="sr-Latn-CS"/>
        </w:rPr>
      </w:pPr>
      <w:r>
        <w:rPr>
          <w:lang w:val="sr-Latn-CS"/>
        </w:rPr>
        <w:t>Film je izbrisan i</w:t>
      </w:r>
      <w:r w:rsidR="00ED6A3B">
        <w:rPr>
          <w:lang w:val="sr-Latn-CS"/>
        </w:rPr>
        <w:t xml:space="preserve">z </w:t>
      </w:r>
      <w:r>
        <w:rPr>
          <w:lang w:val="sr-Latn-CS"/>
        </w:rPr>
        <w:t>kolekcije</w:t>
      </w:r>
    </w:p>
    <w:p w14:paraId="3370695A" w14:textId="77777777" w:rsidR="00786068" w:rsidRPr="003372D3" w:rsidRDefault="00785A86" w:rsidP="00786068">
      <w:pPr>
        <w:pStyle w:val="Heading2"/>
        <w:rPr>
          <w:lang w:val="sr-Latn-CS"/>
        </w:rPr>
      </w:pPr>
      <w:bookmarkStart w:id="16" w:name="_Toc119441676"/>
      <w:r>
        <w:rPr>
          <w:lang w:val="sr-Latn-CS"/>
        </w:rPr>
        <w:lastRenderedPageBreak/>
        <w:t>P</w:t>
      </w:r>
      <w:r w:rsidR="00A421D4">
        <w:rPr>
          <w:lang w:val="sr-Latn-CS"/>
        </w:rPr>
        <w:t>rikaz omiljenih filmova</w:t>
      </w:r>
      <w:bookmarkEnd w:id="16"/>
    </w:p>
    <w:p w14:paraId="7A8673E3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18D5A3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</w:t>
      </w:r>
      <w:r w:rsidR="00705796">
        <w:rPr>
          <w:lang w:val="sr-Latn-CS"/>
        </w:rPr>
        <w:t>ranice na kojoj se mogu videti korisnikovi omiljeni filmovi</w:t>
      </w:r>
    </w:p>
    <w:p w14:paraId="3AC87F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D3B898" w14:textId="77777777" w:rsidR="007E0B43" w:rsidRDefault="00705796" w:rsidP="007E0B43">
      <w:pPr>
        <w:pStyle w:val="BodyText"/>
        <w:rPr>
          <w:lang w:val="sr-Latn-CS"/>
        </w:rPr>
      </w:pPr>
      <w:r>
        <w:rPr>
          <w:lang w:val="sr-Latn-CS"/>
        </w:rPr>
        <w:t>Reg</w:t>
      </w:r>
      <w:r w:rsidR="002B1A50">
        <w:rPr>
          <w:lang w:val="sr-Latn-CS"/>
        </w:rPr>
        <w:t>is</w:t>
      </w:r>
      <w:r>
        <w:rPr>
          <w:lang w:val="sr-Latn-CS"/>
        </w:rPr>
        <w:t>trovani korisnik</w:t>
      </w:r>
    </w:p>
    <w:p w14:paraId="2D5D78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44660" w14:textId="77777777" w:rsidR="007E0B43" w:rsidRDefault="002B1A5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73CD8D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58B090" w14:textId="77777777" w:rsidR="00255A41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stranicu za prikaz omiljenih filmova</w:t>
      </w:r>
    </w:p>
    <w:p w14:paraId="497A5E14" w14:textId="77777777" w:rsidR="002B1A50" w:rsidRPr="002B1A50" w:rsidRDefault="002B1A50" w:rsidP="002B1A5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Filmovi se učitavaju i prikazuju korisniku</w:t>
      </w:r>
    </w:p>
    <w:p w14:paraId="7677EFF7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723DDA9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9F83A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DC063E" w14:textId="77777777" w:rsidR="007E0B43" w:rsidRDefault="005361D2" w:rsidP="00255A41">
      <w:pPr>
        <w:pStyle w:val="BodyText"/>
        <w:rPr>
          <w:lang w:val="sr-Latn-CS"/>
        </w:rPr>
      </w:pPr>
      <w:r>
        <w:rPr>
          <w:lang w:val="sr-Latn-CS"/>
        </w:rPr>
        <w:t>Korisnikovi omiljeni filmovi su prikazani</w:t>
      </w:r>
    </w:p>
    <w:p w14:paraId="2EC492E3" w14:textId="77777777" w:rsidR="00786068" w:rsidRPr="003372D3" w:rsidRDefault="000E43C1" w:rsidP="003D60F1">
      <w:pPr>
        <w:pStyle w:val="Heading2"/>
        <w:rPr>
          <w:lang w:val="sr-Latn-CS"/>
        </w:rPr>
      </w:pPr>
      <w:bookmarkStart w:id="17" w:name="_Toc119441677"/>
      <w:r>
        <w:rPr>
          <w:lang w:val="sr-Latn-CS"/>
        </w:rPr>
        <w:t>Dodavanje filmova u omiljene</w:t>
      </w:r>
      <w:bookmarkEnd w:id="17"/>
    </w:p>
    <w:p w14:paraId="4643D48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33CEC27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Stanice sa koje se mogu dodavati filmovi u omiljene</w:t>
      </w:r>
    </w:p>
    <w:p w14:paraId="433C54F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94FF97" w14:textId="77777777" w:rsidR="007E0B43" w:rsidRDefault="001306C1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1E3EF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624DFD" w14:textId="77777777" w:rsidR="007E0B43" w:rsidRDefault="001306C1" w:rsidP="00CF2AB8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2056CF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D5143DE" w14:textId="77777777" w:rsidR="007E0B43" w:rsidRDefault="001306C1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F5AF4">
        <w:rPr>
          <w:lang w:val="sr-Latn-CS"/>
        </w:rPr>
        <w:t xml:space="preserve">pretrazuje filmove </w:t>
      </w:r>
    </w:p>
    <w:p w14:paraId="71A56CF1" w14:textId="77777777" w:rsidR="00BF5AF4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Nakon učitavanja filmova, ispod svakog filma prikazuje se dugme za dodavanje filma u omiljene</w:t>
      </w:r>
    </w:p>
    <w:p w14:paraId="72515CD3" w14:textId="77777777" w:rsidR="00BF5AF4" w:rsidRPr="001306C1" w:rsidRDefault="00BF5AF4" w:rsidP="001306C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dugme, film se dodaje u omiljene</w:t>
      </w:r>
    </w:p>
    <w:p w14:paraId="3662ED7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BF5AF4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14:paraId="0C3D7801" w14:textId="77777777" w:rsidR="007E0B43" w:rsidRDefault="00BF5AF4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D317C8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842448" w14:textId="77777777" w:rsidR="007E0B43" w:rsidRPr="00CF2AB8" w:rsidRDefault="00BF5AF4" w:rsidP="007E0B43">
      <w:pPr>
        <w:pStyle w:val="BodyText"/>
        <w:rPr>
          <w:lang w:val="sr-Latn-CS"/>
        </w:rPr>
      </w:pPr>
      <w:r>
        <w:rPr>
          <w:lang w:val="sr-Latn-CS"/>
        </w:rPr>
        <w:t>Film je dodat u omiljene</w:t>
      </w:r>
    </w:p>
    <w:p w14:paraId="6CB80DFD" w14:textId="77777777" w:rsidR="00786068" w:rsidRPr="003372D3" w:rsidRDefault="000E43C1" w:rsidP="007061AB">
      <w:pPr>
        <w:pStyle w:val="Heading2"/>
        <w:rPr>
          <w:lang w:val="sr-Latn-CS"/>
        </w:rPr>
      </w:pPr>
      <w:bookmarkStart w:id="18" w:name="_Toc119441678"/>
      <w:r>
        <w:rPr>
          <w:lang w:val="sr-Latn-CS"/>
        </w:rPr>
        <w:t>Brisanje filmova iz omiljenih</w:t>
      </w:r>
      <w:bookmarkEnd w:id="18"/>
    </w:p>
    <w:p w14:paraId="6BFD9CA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702C67" w14:textId="77777777" w:rsidR="009D5ECD" w:rsidRPr="009D5ECD" w:rsidRDefault="00985F27" w:rsidP="009D5ECD">
      <w:pPr>
        <w:pStyle w:val="BodyText"/>
        <w:rPr>
          <w:lang w:val="sr-Latn-CS"/>
        </w:rPr>
      </w:pPr>
      <w:r>
        <w:rPr>
          <w:lang w:val="sr-Latn-CS"/>
        </w:rPr>
        <w:t>Klikom na dugme za brisanje pored filma, taj film se uklanja iz omiljenih filmova</w:t>
      </w:r>
    </w:p>
    <w:p w14:paraId="196454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1D6B91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38B464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B845A5C" w14:textId="77777777" w:rsidR="007E0B43" w:rsidRDefault="0051687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omiljenih filmova</w:t>
      </w:r>
    </w:p>
    <w:p w14:paraId="1F8B63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6C44FA" w14:textId="77777777" w:rsidR="007E0B43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edit filmova</w:t>
      </w:r>
    </w:p>
    <w:p w14:paraId="719F0EC6" w14:textId="77777777" w:rsid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dugme pored svakog filma</w:t>
      </w:r>
    </w:p>
    <w:p w14:paraId="7E06A79B" w14:textId="77777777" w:rsidR="00516874" w:rsidRPr="00516874" w:rsidRDefault="00516874" w:rsidP="0051687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brise se odgovarajuci film iz omiljenih</w:t>
      </w:r>
    </w:p>
    <w:p w14:paraId="6058D1E1" w14:textId="1A08459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A788638" w14:textId="77777777" w:rsidR="007E0B43" w:rsidRPr="009F61E4" w:rsidRDefault="00385354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CC1F8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5D63EE" w14:textId="77777777" w:rsidR="007E0B43" w:rsidRDefault="00385354" w:rsidP="00385354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Film je izbrisan iz omiljenih</w:t>
      </w:r>
    </w:p>
    <w:p w14:paraId="41347C7B" w14:textId="1FAC55E8" w:rsidR="00786068" w:rsidRPr="003372D3" w:rsidRDefault="006523F2" w:rsidP="00786068">
      <w:pPr>
        <w:pStyle w:val="Heading2"/>
        <w:rPr>
          <w:lang w:val="sr-Latn-CS"/>
        </w:rPr>
      </w:pPr>
      <w:bookmarkStart w:id="19" w:name="_Toc119441679"/>
      <w:r>
        <w:rPr>
          <w:lang w:val="sr-Latn-CS"/>
        </w:rPr>
        <w:t>Pregled s</w:t>
      </w:r>
      <w:r w:rsidR="00330E3D">
        <w:rPr>
          <w:lang w:val="sr-Latn-CS"/>
        </w:rPr>
        <w:t>tatistika po godini izlaska filmova u kolekciji / kolekcijama</w:t>
      </w:r>
      <w:bookmarkEnd w:id="19"/>
    </w:p>
    <w:p w14:paraId="15984B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933DFE" w14:textId="77777777" w:rsidR="007E0B43" w:rsidRDefault="00C2496D" w:rsidP="00F31591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godini izlaska filmova</w:t>
      </w:r>
    </w:p>
    <w:p w14:paraId="41BDEA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CBB7F3" w14:textId="77777777" w:rsidR="007E0B43" w:rsidRDefault="00C2496D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7B5CB5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A9E441" w14:textId="77777777" w:rsidR="007E0B43" w:rsidRDefault="00C2496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46A6659C" w14:textId="77777777" w:rsidR="00287858" w:rsidRPr="007E0B43" w:rsidRDefault="007E0B43" w:rsidP="0028785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94DCE6" w14:textId="77777777" w:rsidR="00287858" w:rsidRP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01EB4B7C" w14:textId="77777777" w:rsidR="00287858" w:rsidRDefault="00287858" w:rsidP="0028785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statistika filmova po godini izlaska</w:t>
      </w:r>
    </w:p>
    <w:p w14:paraId="3ABB85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EEF57E" w14:textId="77777777" w:rsidR="007E0B43" w:rsidRPr="005B4961" w:rsidRDefault="00E66D89" w:rsidP="007E0B43">
      <w:pPr>
        <w:pStyle w:val="BodyText"/>
        <w:rPr>
          <w:lang w:val="sr-Latn-CS"/>
        </w:rPr>
      </w:pPr>
      <w:r>
        <w:t>Nema</w:t>
      </w:r>
    </w:p>
    <w:p w14:paraId="584CBD96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3120307" w14:textId="77777777" w:rsidR="006170B5" w:rsidRPr="006170B5" w:rsidRDefault="006170B5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072865AD" w14:textId="4AD10F8A" w:rsidR="006C2F57" w:rsidRPr="003372D3" w:rsidRDefault="003A427E" w:rsidP="006C2F57">
      <w:pPr>
        <w:pStyle w:val="Heading2"/>
        <w:rPr>
          <w:lang w:val="sr-Latn-CS"/>
        </w:rPr>
      </w:pPr>
      <w:bookmarkStart w:id="20" w:name="_Toc119441680"/>
      <w:r>
        <w:rPr>
          <w:lang w:val="sr-Latn-CS"/>
        </w:rPr>
        <w:t>Pregled</w:t>
      </w:r>
      <w:r>
        <w:rPr>
          <w:lang w:val="sr-Latn-CS"/>
        </w:rPr>
        <w:t xml:space="preserve"> s</w:t>
      </w:r>
      <w:r w:rsidR="00330E3D">
        <w:rPr>
          <w:lang w:val="sr-Latn-CS"/>
        </w:rPr>
        <w:t>tatistika po rejtingu filmova u kolekciji / kolekcijama</w:t>
      </w:r>
      <w:bookmarkEnd w:id="20"/>
    </w:p>
    <w:p w14:paraId="33D1442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2FC595" w14:textId="77777777" w:rsidR="00331E50" w:rsidRDefault="00331E50" w:rsidP="00331E5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rejtingu filmova</w:t>
      </w:r>
    </w:p>
    <w:p w14:paraId="09BBE14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BE869D" w14:textId="77777777" w:rsidR="006C2F57" w:rsidRDefault="009E5060" w:rsidP="006C2F57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6C2F57">
        <w:rPr>
          <w:lang w:val="sr-Latn-CS"/>
        </w:rPr>
        <w:t>.</w:t>
      </w:r>
    </w:p>
    <w:p w14:paraId="333EE76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3F9D34" w14:textId="77777777" w:rsidR="009E5060" w:rsidRDefault="009E5060" w:rsidP="009E5060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167E9E5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8E6B1F" w14:textId="77777777" w:rsidR="009E5060" w:rsidRPr="00287858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7CB0381C" w14:textId="77777777" w:rsidR="009E5060" w:rsidRDefault="009E5060" w:rsidP="009E50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prikaz statistika filmova po rejtingu</w:t>
      </w:r>
    </w:p>
    <w:p w14:paraId="0F657EB0" w14:textId="73ED751D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43B9EACC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4E716B2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2979BB" w14:textId="77777777" w:rsidR="009E5060" w:rsidRPr="006170B5" w:rsidRDefault="009E5060" w:rsidP="009E5060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58CCB66F" w14:textId="17F0B1AD" w:rsidR="00786068" w:rsidRPr="003372D3" w:rsidRDefault="00E10228" w:rsidP="00786068">
      <w:pPr>
        <w:pStyle w:val="Heading2"/>
        <w:rPr>
          <w:lang w:val="sr-Latn-CS"/>
        </w:rPr>
      </w:pPr>
      <w:bookmarkStart w:id="21" w:name="_Toc119441681"/>
      <w:r>
        <w:rPr>
          <w:lang w:val="sr-Latn-CS"/>
        </w:rPr>
        <w:t>Pregled</w:t>
      </w:r>
      <w:r>
        <w:rPr>
          <w:lang w:val="sr-Latn-CS"/>
        </w:rPr>
        <w:t xml:space="preserve"> s</w:t>
      </w:r>
      <w:r w:rsidR="00EA3FC3">
        <w:rPr>
          <w:lang w:val="sr-Latn-CS"/>
        </w:rPr>
        <w:t>tatistika po žanru filmova u kolekciji / kolekcijama</w:t>
      </w:r>
      <w:bookmarkEnd w:id="21"/>
    </w:p>
    <w:p w14:paraId="407F9E6D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ED8B8B" w14:textId="77777777" w:rsidR="00C45AE0" w:rsidRDefault="00C45AE0" w:rsidP="00C45AE0">
      <w:pPr>
        <w:pStyle w:val="BodyText"/>
        <w:rPr>
          <w:lang w:val="sr-Latn-CS"/>
        </w:rPr>
      </w:pPr>
      <w:r>
        <w:rPr>
          <w:lang w:val="sr-Latn-CS"/>
        </w:rPr>
        <w:t>Prikaz statistika o filmovima u odredjenoj kolekciji ili svim kolekcijama, po žanru filmova</w:t>
      </w:r>
    </w:p>
    <w:p w14:paraId="060F4C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F3F866" w14:textId="77777777" w:rsidR="007E0B43" w:rsidRDefault="00C45AE0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118D0B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092635" w14:textId="77777777" w:rsidR="007E0B43" w:rsidRDefault="006A1F10" w:rsidP="001204E4">
      <w:pPr>
        <w:pStyle w:val="BodyText"/>
        <w:rPr>
          <w:lang w:val="sr-Latn-CS"/>
        </w:rPr>
      </w:pPr>
      <w:r>
        <w:rPr>
          <w:lang w:val="sr-Latn-CS"/>
        </w:rPr>
        <w:t>Trenutna stranica je stranica za prikaz statistika o filmovima</w:t>
      </w:r>
    </w:p>
    <w:p w14:paraId="590BAE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303A89" w14:textId="77777777" w:rsidR="00105A4A" w:rsidRPr="00287858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kolekciju ili kolekcije za koje zeli videti statistike</w:t>
      </w:r>
    </w:p>
    <w:p w14:paraId="45425B8E" w14:textId="77777777" w:rsidR="00105A4A" w:rsidRDefault="00105A4A" w:rsidP="00105A4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statistika filmova po žanru filmova</w:t>
      </w:r>
    </w:p>
    <w:p w14:paraId="1DBF42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D74B774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1AECC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9EA679B" w14:textId="77777777" w:rsidR="008A6CE8" w:rsidRPr="006170B5" w:rsidRDefault="008A6CE8" w:rsidP="008A6CE8">
      <w:pPr>
        <w:pStyle w:val="BodyText"/>
        <w:keepNext/>
        <w:rPr>
          <w:lang w:val="sr-Latn-CS"/>
        </w:rPr>
      </w:pPr>
      <w:r>
        <w:rPr>
          <w:lang w:val="sr-Latn-CS"/>
        </w:rPr>
        <w:t>Prikazuje se grafik koji predstavlja odgovarajuću statistiku</w:t>
      </w:r>
    </w:p>
    <w:p w14:paraId="356BD8C2" w14:textId="77777777" w:rsidR="00786068" w:rsidRPr="003372D3" w:rsidRDefault="008B06D4" w:rsidP="00786068">
      <w:pPr>
        <w:pStyle w:val="Heading2"/>
        <w:rPr>
          <w:lang w:val="sr-Latn-CS"/>
        </w:rPr>
      </w:pPr>
      <w:bookmarkStart w:id="22" w:name="_Toc119441682"/>
      <w:r>
        <w:rPr>
          <w:lang w:val="sr-Latn-CS"/>
        </w:rPr>
        <w:t>Prikaz filmova</w:t>
      </w:r>
      <w:bookmarkEnd w:id="22"/>
    </w:p>
    <w:p w14:paraId="05675E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9A5371" w14:textId="77777777" w:rsidR="007E0B43" w:rsidRDefault="007F1FB6" w:rsidP="007E0B43">
      <w:pPr>
        <w:pStyle w:val="BodyText"/>
        <w:rPr>
          <w:lang w:val="sr-Latn-CS"/>
        </w:rPr>
      </w:pPr>
      <w:r>
        <w:rPr>
          <w:lang w:val="sr-Latn-CS"/>
        </w:rPr>
        <w:t>Prikaz filmova nakon pretrage</w:t>
      </w:r>
    </w:p>
    <w:p w14:paraId="608006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A7B68F6" w14:textId="77777777" w:rsidR="007E0B43" w:rsidRDefault="00563935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</w:p>
    <w:p w14:paraId="5B767E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D8677A" w14:textId="77777777" w:rsidR="007E0B43" w:rsidRDefault="00E402BD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i dodavanje filmova</w:t>
      </w:r>
    </w:p>
    <w:p w14:paraId="680697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FA5D47" w14:textId="77777777" w:rsidR="00080F92" w:rsidRDefault="00080F92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</w:t>
      </w:r>
      <w:r w:rsidR="00F6286F">
        <w:rPr>
          <w:lang w:val="sr-Latn-CS"/>
        </w:rPr>
        <w:t>risnik pretražuje filmove po ključnim rečima ili po želi uključuje filtere po žanru</w:t>
      </w:r>
    </w:p>
    <w:p w14:paraId="22D9436A" w14:textId="77777777" w:rsidR="00F6286F" w:rsidRPr="00F6286F" w:rsidRDefault="00F6286F" w:rsidP="00F6286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Filmovi se učitavaju, i prikazuju se informacije o njima</w:t>
      </w:r>
    </w:p>
    <w:p w14:paraId="03FBEC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29CD2C5" w14:textId="77777777" w:rsidR="007E0B43" w:rsidRPr="00562041" w:rsidRDefault="00F6286F" w:rsidP="006D2FE2">
      <w:pPr>
        <w:pStyle w:val="BodyText"/>
        <w:rPr>
          <w:lang w:val="sr-Latn-CS"/>
        </w:rPr>
      </w:pPr>
      <w:r>
        <w:t>Nema</w:t>
      </w:r>
    </w:p>
    <w:p w14:paraId="054EB4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5DFA2A" w14:textId="77777777" w:rsidR="007E0B43" w:rsidRDefault="004D0408" w:rsidP="007E0B43">
      <w:pPr>
        <w:pStyle w:val="BodyText"/>
        <w:rPr>
          <w:lang w:val="sr-Latn-CS"/>
        </w:rPr>
      </w:pPr>
      <w:r>
        <w:rPr>
          <w:lang w:val="sr-Latn-CS"/>
        </w:rPr>
        <w:t>Filmovi su učitani i prikazani</w:t>
      </w:r>
    </w:p>
    <w:p w14:paraId="6D393B34" w14:textId="77777777" w:rsidR="00786068" w:rsidRPr="003372D3" w:rsidRDefault="008B06D4" w:rsidP="00786068">
      <w:pPr>
        <w:pStyle w:val="Heading2"/>
        <w:rPr>
          <w:lang w:val="sr-Latn-CS"/>
        </w:rPr>
      </w:pPr>
      <w:bookmarkStart w:id="23" w:name="_Toc119441683"/>
      <w:r>
        <w:rPr>
          <w:lang w:val="sr-Latn-CS"/>
        </w:rPr>
        <w:lastRenderedPageBreak/>
        <w:t>Pretraga filmova po ključnim rečima</w:t>
      </w:r>
      <w:bookmarkEnd w:id="23"/>
    </w:p>
    <w:p w14:paraId="47A11E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16EC52" w14:textId="77777777" w:rsidR="007E0B43" w:rsidRDefault="00662FBB" w:rsidP="007E0B43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</w:t>
      </w:r>
    </w:p>
    <w:p w14:paraId="0974B6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89CEF" w14:textId="77777777" w:rsidR="007E0B43" w:rsidRDefault="00B01BD4" w:rsidP="007C4972">
      <w:pPr>
        <w:pStyle w:val="BodyText"/>
        <w:rPr>
          <w:lang w:val="sr-Latn-CS"/>
        </w:rPr>
      </w:pPr>
      <w:r>
        <w:rPr>
          <w:lang w:val="sr-Latn-CS"/>
        </w:rPr>
        <w:t>Registrovani korisnik</w:t>
      </w:r>
      <w:r w:rsidR="007E0B43">
        <w:rPr>
          <w:lang w:val="sr-Latn-CS"/>
        </w:rPr>
        <w:t>.</w:t>
      </w:r>
    </w:p>
    <w:p w14:paraId="77296D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6C8136" w14:textId="77777777" w:rsidR="007E0B43" w:rsidRDefault="00B01BD4" w:rsidP="007E0B43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5CA5BE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D870BDA" w14:textId="77777777" w:rsidR="005E1391" w:rsidRDefault="005E1391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047F2">
        <w:rPr>
          <w:lang w:val="sr-Latn-CS"/>
        </w:rPr>
        <w:t>upisuje ključnu reč / ključne reči po kojima želi da pretražuje</w:t>
      </w:r>
    </w:p>
    <w:p w14:paraId="20DE8323" w14:textId="77777777" w:rsid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klikne dugme za poretragu</w:t>
      </w:r>
    </w:p>
    <w:p w14:paraId="1359A07F" w14:textId="77777777" w:rsidR="003047F2" w:rsidRPr="003047F2" w:rsidRDefault="003047F2" w:rsidP="003047F2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706EE6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9841557" w14:textId="77777777" w:rsidR="007E0B43" w:rsidRPr="00C71722" w:rsidRDefault="00C71722" w:rsidP="00C717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14:paraId="0B33A09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A5AA75" w14:textId="77777777" w:rsidR="007E0B43" w:rsidRDefault="00C71722" w:rsidP="005E1391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</w:t>
      </w:r>
    </w:p>
    <w:p w14:paraId="3329A083" w14:textId="77777777" w:rsidR="00786068" w:rsidRPr="003372D3" w:rsidRDefault="008B06D4" w:rsidP="00786068">
      <w:pPr>
        <w:pStyle w:val="Heading2"/>
        <w:rPr>
          <w:lang w:val="sr-Latn-CS"/>
        </w:rPr>
      </w:pPr>
      <w:bookmarkStart w:id="24" w:name="_Toc119441684"/>
      <w:r>
        <w:rPr>
          <w:lang w:val="sr-Latn-CS"/>
        </w:rPr>
        <w:t>Pretraga filmova po žanrovima</w:t>
      </w:r>
      <w:bookmarkEnd w:id="24"/>
    </w:p>
    <w:p w14:paraId="5EFF8F5D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2BD175" w14:textId="77777777" w:rsidR="00225B05" w:rsidRDefault="004478B5" w:rsidP="004478B5">
      <w:pPr>
        <w:pStyle w:val="BodyText"/>
        <w:rPr>
          <w:lang w:val="sr-Latn-CS"/>
        </w:rPr>
      </w:pPr>
      <w:r>
        <w:rPr>
          <w:lang w:val="sr-Latn-CS"/>
        </w:rPr>
        <w:t>Pretražuju se filmovi po ključnim rečima i filtrirani su po žanrovima</w:t>
      </w:r>
    </w:p>
    <w:p w14:paraId="650F33D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44C41B" w14:textId="77777777" w:rsidR="00225B05" w:rsidRDefault="006E3688" w:rsidP="00225B05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5024031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978DE8" w14:textId="77777777" w:rsidR="002527B7" w:rsidRDefault="002527B7" w:rsidP="002527B7">
      <w:pPr>
        <w:pStyle w:val="BodyText"/>
        <w:rPr>
          <w:lang w:val="sr-Latn-CS"/>
        </w:rPr>
      </w:pPr>
      <w:r>
        <w:rPr>
          <w:lang w:val="sr-Latn-CS"/>
        </w:rPr>
        <w:t>Trenutna stranica je stranica za pretragu filmova</w:t>
      </w:r>
    </w:p>
    <w:p w14:paraId="212BBD1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031ED0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upisuje ključnu reč / ključne reči po kojima želi da pretražuje</w:t>
      </w:r>
    </w:p>
    <w:p w14:paraId="60C1CF27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da filmove pronađene po ključnim rečima filtriraju po izabranim filmovima</w:t>
      </w:r>
    </w:p>
    <w:p w14:paraId="0634F0D9" w14:textId="77777777" w:rsid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klikne dugme za pretragu</w:t>
      </w:r>
    </w:p>
    <w:p w14:paraId="38087AF7" w14:textId="77777777" w:rsidR="00225B05" w:rsidRPr="007678D0" w:rsidRDefault="007678D0" w:rsidP="007678D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Filmovi se pretražuju i onda prikažu</w:t>
      </w:r>
    </w:p>
    <w:p w14:paraId="3862302B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9DEC4AE" w14:textId="77777777" w:rsidR="00750522" w:rsidRPr="00C71722" w:rsidRDefault="00750522" w:rsidP="00750522">
      <w:pPr>
        <w:pStyle w:val="BodyText"/>
        <w:rPr>
          <w:lang w:val="en-US"/>
        </w:rPr>
      </w:pPr>
      <w:r>
        <w:rPr>
          <w:lang w:val="en-US"/>
        </w:rPr>
        <w:t>[</w:t>
      </w:r>
      <w:r>
        <w:rPr>
          <w:i/>
          <w:iCs/>
          <w:lang w:val="en-US"/>
        </w:rPr>
        <w:t>Polje za ključne reči je prazno</w:t>
      </w:r>
      <w:r>
        <w:rPr>
          <w:lang w:val="en-US"/>
        </w:rPr>
        <w:t>] Pojavljuje se obaveštenje u gornjem desnom uglu</w:t>
      </w:r>
    </w:p>
    <w:p w14:paraId="622BFFA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FABB13" w14:textId="77777777" w:rsidR="00F76F18" w:rsidRDefault="00F76F18" w:rsidP="00F76F18">
      <w:pPr>
        <w:pStyle w:val="BodyText"/>
        <w:rPr>
          <w:lang w:val="sr-Latn-CS"/>
        </w:rPr>
      </w:pPr>
      <w:r>
        <w:rPr>
          <w:lang w:val="sr-Latn-CS"/>
        </w:rPr>
        <w:t>Prikazani su samo oni filmovi koji odgovaraju ključnim rečima i izabranim žanrovima</w:t>
      </w:r>
    </w:p>
    <w:p w14:paraId="5B904EBD" w14:textId="77777777" w:rsidR="00786068" w:rsidRPr="003372D3" w:rsidRDefault="008B06D4" w:rsidP="00AB730D">
      <w:pPr>
        <w:pStyle w:val="Heading2"/>
        <w:rPr>
          <w:lang w:val="sr-Latn-CS"/>
        </w:rPr>
      </w:pPr>
      <w:bookmarkStart w:id="25" w:name="_Toc119441685"/>
      <w:r>
        <w:rPr>
          <w:lang w:val="sr-Latn-CS"/>
        </w:rPr>
        <w:t>Promena imena</w:t>
      </w:r>
      <w:bookmarkEnd w:id="25"/>
    </w:p>
    <w:p w14:paraId="4A2989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970DA1" w14:textId="77777777" w:rsidR="00705464" w:rsidRDefault="008F2D08" w:rsidP="00264EC4">
      <w:pPr>
        <w:pStyle w:val="BodyText"/>
        <w:rPr>
          <w:lang w:val="sr-Latn-CS"/>
        </w:rPr>
      </w:pPr>
      <w:r>
        <w:rPr>
          <w:lang w:val="sr-Latn-CS"/>
        </w:rPr>
        <w:t>Korisnik menja ime na svom nalogu</w:t>
      </w:r>
    </w:p>
    <w:p w14:paraId="5BF2A2C4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065B2BC6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72AAF3F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5F1F6E" w14:textId="77777777" w:rsidR="00705464" w:rsidRDefault="008F2D08" w:rsidP="0070546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134595C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90C751" w14:textId="77777777" w:rsidR="00705464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promenu imena</w:t>
      </w:r>
    </w:p>
    <w:p w14:paraId="203B5335" w14:textId="77777777" w:rsid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Pojavljuje se forma u kojoj korisnik može napisati svoje ime i prezime</w:t>
      </w:r>
    </w:p>
    <w:p w14:paraId="1EF3D792" w14:textId="77777777" w:rsidR="008F2D08" w:rsidRPr="008F2D08" w:rsidRDefault="008F2D08" w:rsidP="008F2D0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Nakon ispunjavanja podataka, korisnk klikne na dugme za izmenu imena</w:t>
      </w:r>
    </w:p>
    <w:p w14:paraId="0BA1C22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7A2EC6C" w14:textId="77777777" w:rsidR="00705464" w:rsidRPr="003820FD" w:rsidRDefault="003820FD" w:rsidP="006D2FE2">
      <w:pPr>
        <w:pStyle w:val="BodyText"/>
      </w:pPr>
      <w:r>
        <w:t>[</w:t>
      </w:r>
      <w:r w:rsidR="008A0B99">
        <w:rPr>
          <w:i/>
          <w:iCs/>
        </w:rPr>
        <w:t>Ime je prazno</w:t>
      </w:r>
      <w:r>
        <w:t xml:space="preserve">] </w:t>
      </w:r>
      <w:r w:rsidR="008A0B99">
        <w:rPr>
          <w:lang w:val="en-US"/>
        </w:rPr>
        <w:t>Pojavljuje se obaveštenje u gornjem desnom uglu</w:t>
      </w:r>
    </w:p>
    <w:p w14:paraId="2054CE4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1F75EA" w14:textId="21FDAD38" w:rsidR="00705464" w:rsidRPr="00A11DA6" w:rsidRDefault="008A0B99" w:rsidP="00A11DA6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14:paraId="43FB5299" w14:textId="77777777" w:rsidR="00786068" w:rsidRPr="003372D3" w:rsidRDefault="008B06D4" w:rsidP="00CA5E5F">
      <w:pPr>
        <w:pStyle w:val="Heading2"/>
        <w:rPr>
          <w:lang w:val="sr-Latn-CS"/>
        </w:rPr>
      </w:pPr>
      <w:bookmarkStart w:id="26" w:name="_Toc119441686"/>
      <w:r>
        <w:rPr>
          <w:lang w:val="sr-Latn-CS"/>
        </w:rPr>
        <w:t>Promena lozinke</w:t>
      </w:r>
      <w:bookmarkEnd w:id="26"/>
    </w:p>
    <w:p w14:paraId="1B9C81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110A19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Korisnik menja lozinku svog naloga</w:t>
      </w:r>
    </w:p>
    <w:p w14:paraId="4EBD4A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E02681" w14:textId="77777777" w:rsidR="007E0B43" w:rsidRDefault="004F71C4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</w:t>
      </w:r>
    </w:p>
    <w:p w14:paraId="083215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6CEC64" w14:textId="77777777" w:rsidR="004F71C4" w:rsidRDefault="004F71C4" w:rsidP="004F71C4">
      <w:pPr>
        <w:pStyle w:val="BodyText"/>
        <w:rPr>
          <w:lang w:val="sr-Latn-CS"/>
        </w:rPr>
      </w:pPr>
      <w:r>
        <w:rPr>
          <w:lang w:val="sr-Latn-CS"/>
        </w:rPr>
        <w:t>Trenutna stranica je stranica za izmenu podataka o nalogu</w:t>
      </w:r>
    </w:p>
    <w:p w14:paraId="61B55A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54F2E08" w14:textId="77777777"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</w:t>
      </w:r>
      <w:r w:rsidR="004E4A78">
        <w:rPr>
          <w:lang w:val="sr-Latn-CS"/>
        </w:rPr>
        <w:t>risnik bira opciju za promenu lozinke</w:t>
      </w:r>
    </w:p>
    <w:p w14:paraId="49A5A96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Pojavljuje se forma za promenu lozinke</w:t>
      </w:r>
    </w:p>
    <w:p w14:paraId="736156C5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upisuje svoju trenutnu lozinku, i 2 puta upisuje novu lozinku</w:t>
      </w:r>
    </w:p>
    <w:p w14:paraId="784AA8CB" w14:textId="77777777" w:rsidR="004E4A78" w:rsidRDefault="004E4A78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koje uspešno menja lozinku</w:t>
      </w:r>
    </w:p>
    <w:p w14:paraId="633A5CDE" w14:textId="4A61788F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109AADB" w14:textId="77777777" w:rsidR="007E0B43" w:rsidRDefault="00EE56F0" w:rsidP="007E0B43">
      <w:pPr>
        <w:pStyle w:val="BodyText"/>
        <w:rPr>
          <w:lang w:val="en-US"/>
        </w:rPr>
      </w:pPr>
      <w:r>
        <w:t>[</w:t>
      </w:r>
      <w:r w:rsidR="00901A91">
        <w:rPr>
          <w:i/>
          <w:iCs/>
          <w:lang w:val="sr-Latn-CS"/>
        </w:rPr>
        <w:t>Trenutna lozinka nije ispravna</w:t>
      </w:r>
      <w:r>
        <w:t xml:space="preserve">] </w:t>
      </w:r>
      <w:r w:rsidR="00901A91">
        <w:rPr>
          <w:lang w:val="en-US"/>
        </w:rPr>
        <w:t>Pojavljuje se obaveštenje u gornjem desnom uglu</w:t>
      </w:r>
    </w:p>
    <w:p w14:paraId="7AEC7736" w14:textId="77777777" w:rsidR="00901A91" w:rsidRPr="00EE56F0" w:rsidRDefault="00901A91" w:rsidP="007E0B43">
      <w:pPr>
        <w:pStyle w:val="BodyText"/>
      </w:pPr>
      <w:r>
        <w:rPr>
          <w:lang w:val="en-US"/>
        </w:rPr>
        <w:t>[</w:t>
      </w:r>
      <w:r>
        <w:rPr>
          <w:i/>
          <w:iCs/>
          <w:lang w:val="en-US"/>
        </w:rPr>
        <w:t>Nove lozinke se ne poklapaju</w:t>
      </w:r>
      <w:r>
        <w:rPr>
          <w:lang w:val="en-US"/>
        </w:rPr>
        <w:t>] Pojavljuje se obaveštenje u gornjem desnom uglu</w:t>
      </w:r>
    </w:p>
    <w:p w14:paraId="5CA642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15CEFB5" w14:textId="77777777" w:rsidR="007E0B43" w:rsidRDefault="00EF0805" w:rsidP="007E0B43">
      <w:pPr>
        <w:pStyle w:val="BodyText"/>
        <w:rPr>
          <w:lang w:val="sr-Latn-CS"/>
        </w:rPr>
      </w:pPr>
      <w:r>
        <w:rPr>
          <w:lang w:val="sr-Latn-CS"/>
        </w:rPr>
        <w:t>Lozinka korisnikovog naloga je izmenjena</w:t>
      </w:r>
    </w:p>
    <w:p w14:paraId="1564F9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DB24833" w14:textId="56505A68" w:rsidR="007E0B43" w:rsidRDefault="005A21D2" w:rsidP="007E0B43">
      <w:pPr>
        <w:pStyle w:val="BodyText"/>
        <w:rPr>
          <w:lang w:val="sr-Latn-CS"/>
        </w:rPr>
      </w:pPr>
      <w:r>
        <w:pict w14:anchorId="3B0802E3">
          <v:shape id="_x0000_i1031" type="#_x0000_t75" style="width:397.8pt;height:355.8pt">
            <v:imagedata r:id="rId17" o:title=""/>
          </v:shape>
        </w:pict>
      </w:r>
    </w:p>
    <w:p w14:paraId="1B88B162" w14:textId="77777777" w:rsidR="006E5E1D" w:rsidRDefault="006E5E1D" w:rsidP="006E5E1D">
      <w:pPr>
        <w:pStyle w:val="Heading1"/>
        <w:rPr>
          <w:lang w:val="sr-Latn-CS"/>
        </w:rPr>
      </w:pPr>
      <w:bookmarkStart w:id="27" w:name="_Toc119441687"/>
      <w:r>
        <w:rPr>
          <w:lang w:val="sr-Latn-CS"/>
        </w:rPr>
        <w:t>Dodatni zahtevi</w:t>
      </w:r>
      <w:bookmarkEnd w:id="27"/>
    </w:p>
    <w:p w14:paraId="6609C2CF" w14:textId="77777777" w:rsidR="00834900" w:rsidRPr="003372D3" w:rsidRDefault="00132780" w:rsidP="00834900">
      <w:pPr>
        <w:pStyle w:val="Heading2"/>
        <w:rPr>
          <w:lang w:val="sr-Latn-CS"/>
        </w:rPr>
      </w:pPr>
      <w:bookmarkStart w:id="28" w:name="_Toc119441688"/>
      <w:r>
        <w:rPr>
          <w:lang w:val="sr-Latn-CS"/>
        </w:rPr>
        <w:t>Funkcionalnost</w:t>
      </w:r>
      <w:bookmarkEnd w:id="28"/>
    </w:p>
    <w:p w14:paraId="1F83609C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E1DF93F" w14:textId="77777777" w:rsidR="00167FDF" w:rsidRDefault="00FE5DB8" w:rsidP="00DD0501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EEF9EAF" w14:textId="77777777" w:rsidR="00834900" w:rsidRDefault="00834900" w:rsidP="00834900">
      <w:pPr>
        <w:pStyle w:val="Heading2"/>
        <w:rPr>
          <w:lang w:val="sr-Latn-CS"/>
        </w:rPr>
      </w:pPr>
      <w:bookmarkStart w:id="29" w:name="_Toc119441689"/>
      <w:r>
        <w:rPr>
          <w:lang w:val="sr-Latn-CS"/>
        </w:rPr>
        <w:t>Upotrebivost</w:t>
      </w:r>
      <w:bookmarkEnd w:id="29"/>
    </w:p>
    <w:p w14:paraId="39A76D4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717FE2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E7D20D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E42CE">
        <w:rPr>
          <w:lang w:val="sr-Latn-CS"/>
        </w:rPr>
        <w:t>Movlib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160A9D3" w14:textId="77777777" w:rsidR="00834900" w:rsidRPr="003372D3" w:rsidRDefault="00834900" w:rsidP="00834900">
      <w:pPr>
        <w:pStyle w:val="Heading2"/>
        <w:rPr>
          <w:lang w:val="sr-Latn-CS"/>
        </w:rPr>
      </w:pPr>
      <w:bookmarkStart w:id="30" w:name="_Toc119441690"/>
      <w:r>
        <w:rPr>
          <w:lang w:val="sr-Latn-CS"/>
        </w:rPr>
        <w:t>Pouzdanost</w:t>
      </w:r>
      <w:bookmarkEnd w:id="30"/>
    </w:p>
    <w:p w14:paraId="345FCA76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9E6DD4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8C46A94" w14:textId="77777777" w:rsidR="001517F6" w:rsidRDefault="00AF3895" w:rsidP="00456A20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72396B8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14:paraId="1FE024D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74F2287D" w14:textId="77777777" w:rsidR="00834900" w:rsidRPr="003372D3" w:rsidRDefault="00834900" w:rsidP="00834900">
      <w:pPr>
        <w:pStyle w:val="Heading2"/>
        <w:rPr>
          <w:lang w:val="sr-Latn-CS"/>
        </w:rPr>
      </w:pPr>
      <w:bookmarkStart w:id="31" w:name="_Toc119441691"/>
      <w:r>
        <w:rPr>
          <w:lang w:val="sr-Latn-CS"/>
        </w:rPr>
        <w:t>Performanse</w:t>
      </w:r>
      <w:bookmarkEnd w:id="31"/>
    </w:p>
    <w:p w14:paraId="0908423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E0122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B25B03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FE641D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F77B0DD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DC8E221" w14:textId="77777777" w:rsidR="00834900" w:rsidRPr="003372D3" w:rsidRDefault="00E41E1D" w:rsidP="00E41E1D">
      <w:pPr>
        <w:pStyle w:val="Heading2"/>
        <w:rPr>
          <w:lang w:val="sr-Latn-CS"/>
        </w:rPr>
      </w:pPr>
      <w:bookmarkStart w:id="32" w:name="_Toc119441692"/>
      <w:r>
        <w:rPr>
          <w:lang w:val="sr-Latn-CS"/>
        </w:rPr>
        <w:t>Podrška i održavanje</w:t>
      </w:r>
      <w:bookmarkEnd w:id="32"/>
    </w:p>
    <w:p w14:paraId="5E97EFA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5D156C0" w14:textId="77777777" w:rsidR="00114E2C" w:rsidRDefault="00BA627D" w:rsidP="00114E2C">
      <w:pPr>
        <w:pStyle w:val="BodyText"/>
        <w:rPr>
          <w:lang w:val="sr-Latn-CS"/>
        </w:rPr>
      </w:pPr>
      <w:r>
        <w:rPr>
          <w:lang w:val="sr-Latn-CS"/>
        </w:rPr>
        <w:t>Movlib</w:t>
      </w:r>
      <w:r w:rsidR="00114E2C">
        <w:rPr>
          <w:lang w:val="sr-Latn-CS"/>
        </w:rPr>
        <w:t xml:space="preserve"> portal ne zahteva posebnu podršku i održavanje.</w:t>
      </w:r>
    </w:p>
    <w:p w14:paraId="4AF9B401" w14:textId="77777777" w:rsidR="00834900" w:rsidRPr="003372D3" w:rsidRDefault="00834900" w:rsidP="00E41E1D">
      <w:pPr>
        <w:pStyle w:val="Heading2"/>
        <w:rPr>
          <w:lang w:val="sr-Latn-CS"/>
        </w:rPr>
      </w:pPr>
      <w:bookmarkStart w:id="33" w:name="_Toc119441693"/>
      <w:r>
        <w:rPr>
          <w:lang w:val="sr-Latn-CS"/>
        </w:rPr>
        <w:t>Ograničenja</w:t>
      </w:r>
      <w:bookmarkEnd w:id="33"/>
    </w:p>
    <w:p w14:paraId="687B634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09D721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32FA704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26270E2F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4357F0B9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FBAC645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0B0EC3">
        <w:rPr>
          <w:lang w:val="sr-Latn-CS"/>
        </w:rPr>
        <w:t>Movlib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31FA" w14:textId="77777777" w:rsidR="00C6374E" w:rsidRDefault="00C6374E">
      <w:r>
        <w:separator/>
      </w:r>
    </w:p>
  </w:endnote>
  <w:endnote w:type="continuationSeparator" w:id="0">
    <w:p w14:paraId="1059DECF" w14:textId="77777777" w:rsidR="00C6374E" w:rsidRDefault="00C6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20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BC1BC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904DAF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11EE3EE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91B0D48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812FEF">
            <w:rPr>
              <w:lang w:val="sr-Latn-CS"/>
            </w:rPr>
            <w:t>EndlessMinds</w:t>
          </w:r>
          <w:r w:rsidRPr="003372D3">
            <w:rPr>
              <w:lang w:val="sr-Latn-CS"/>
            </w:rPr>
            <w:t>, 20</w:t>
          </w:r>
          <w:r w:rsidR="00812FEF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D96BA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A50E6A9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B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EC7A" w14:textId="77777777" w:rsidR="00C6374E" w:rsidRDefault="00C6374E">
      <w:r>
        <w:separator/>
      </w:r>
    </w:p>
  </w:footnote>
  <w:footnote w:type="continuationSeparator" w:id="0">
    <w:p w14:paraId="1FC54EEB" w14:textId="77777777" w:rsidR="00C6374E" w:rsidRDefault="00C6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BE07" w14:textId="77777777" w:rsidR="002C12A7" w:rsidRDefault="002C12A7">
    <w:pPr>
      <w:rPr>
        <w:sz w:val="24"/>
      </w:rPr>
    </w:pPr>
  </w:p>
  <w:p w14:paraId="59E0CF3C" w14:textId="77777777" w:rsidR="002C12A7" w:rsidRDefault="002C12A7">
    <w:pPr>
      <w:pBdr>
        <w:top w:val="single" w:sz="6" w:space="1" w:color="auto"/>
      </w:pBdr>
      <w:rPr>
        <w:sz w:val="24"/>
      </w:rPr>
    </w:pPr>
  </w:p>
  <w:p w14:paraId="207B0F95" w14:textId="77777777" w:rsidR="002C12A7" w:rsidRDefault="004A76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2C11985A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A0E8AA4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74C563" w14:textId="77777777">
      <w:tc>
        <w:tcPr>
          <w:tcW w:w="6379" w:type="dxa"/>
        </w:tcPr>
        <w:p w14:paraId="42DAEEB4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64043BBE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5136673" w14:textId="77777777">
      <w:tc>
        <w:tcPr>
          <w:tcW w:w="6379" w:type="dxa"/>
        </w:tcPr>
        <w:p w14:paraId="47C526E1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1715D40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365D72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365D72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0D0E313" w14:textId="77777777">
      <w:tc>
        <w:tcPr>
          <w:tcW w:w="9558" w:type="dxa"/>
          <w:gridSpan w:val="2"/>
        </w:tcPr>
        <w:p w14:paraId="744E098A" w14:textId="77777777" w:rsidR="002C12A7" w:rsidRPr="003372D3" w:rsidRDefault="00365D72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3372D3">
            <w:rPr>
              <w:lang w:val="sr-Latn-CS"/>
            </w:rPr>
            <w:t xml:space="preserve"> 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18A4382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B835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257D74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66D2FD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2039618436">
    <w:abstractNumId w:val="22"/>
  </w:num>
  <w:num w:numId="2" w16cid:durableId="1165630063">
    <w:abstractNumId w:val="21"/>
  </w:num>
  <w:num w:numId="3" w16cid:durableId="80373102">
    <w:abstractNumId w:val="3"/>
  </w:num>
  <w:num w:numId="4" w16cid:durableId="1203709084">
    <w:abstractNumId w:val="10"/>
  </w:num>
  <w:num w:numId="5" w16cid:durableId="505560672">
    <w:abstractNumId w:val="14"/>
  </w:num>
  <w:num w:numId="6" w16cid:durableId="12653801">
    <w:abstractNumId w:val="4"/>
  </w:num>
  <w:num w:numId="7" w16cid:durableId="259143758">
    <w:abstractNumId w:val="9"/>
  </w:num>
  <w:num w:numId="8" w16cid:durableId="1940216221">
    <w:abstractNumId w:val="12"/>
  </w:num>
  <w:num w:numId="9" w16cid:durableId="1951934816">
    <w:abstractNumId w:val="16"/>
  </w:num>
  <w:num w:numId="10" w16cid:durableId="299309252">
    <w:abstractNumId w:val="7"/>
  </w:num>
  <w:num w:numId="11" w16cid:durableId="535508757">
    <w:abstractNumId w:val="0"/>
  </w:num>
  <w:num w:numId="12" w16cid:durableId="1080248778">
    <w:abstractNumId w:val="5"/>
  </w:num>
  <w:num w:numId="13" w16cid:durableId="193544039">
    <w:abstractNumId w:val="18"/>
  </w:num>
  <w:num w:numId="14" w16cid:durableId="1155491582">
    <w:abstractNumId w:val="1"/>
  </w:num>
  <w:num w:numId="15" w16cid:durableId="512646899">
    <w:abstractNumId w:val="20"/>
  </w:num>
  <w:num w:numId="16" w16cid:durableId="1671447539">
    <w:abstractNumId w:val="17"/>
  </w:num>
  <w:num w:numId="17" w16cid:durableId="1877617867">
    <w:abstractNumId w:val="11"/>
  </w:num>
  <w:num w:numId="18" w16cid:durableId="938871857">
    <w:abstractNumId w:val="2"/>
  </w:num>
  <w:num w:numId="19" w16cid:durableId="1865708940">
    <w:abstractNumId w:val="6"/>
  </w:num>
  <w:num w:numId="20" w16cid:durableId="71196229">
    <w:abstractNumId w:val="8"/>
  </w:num>
  <w:num w:numId="21" w16cid:durableId="577634566">
    <w:abstractNumId w:val="15"/>
  </w:num>
  <w:num w:numId="22" w16cid:durableId="1936480362">
    <w:abstractNumId w:val="13"/>
  </w:num>
  <w:num w:numId="23" w16cid:durableId="136020254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366F2"/>
    <w:rsid w:val="00037080"/>
    <w:rsid w:val="00060B36"/>
    <w:rsid w:val="0006338E"/>
    <w:rsid w:val="00080F92"/>
    <w:rsid w:val="000817C9"/>
    <w:rsid w:val="00082A7C"/>
    <w:rsid w:val="00086CBD"/>
    <w:rsid w:val="00097F43"/>
    <w:rsid w:val="000B0EC3"/>
    <w:rsid w:val="000B2C36"/>
    <w:rsid w:val="000E43C1"/>
    <w:rsid w:val="000F6505"/>
    <w:rsid w:val="00105A4A"/>
    <w:rsid w:val="00112218"/>
    <w:rsid w:val="00114E2C"/>
    <w:rsid w:val="001204E4"/>
    <w:rsid w:val="001306C1"/>
    <w:rsid w:val="0013157C"/>
    <w:rsid w:val="00132780"/>
    <w:rsid w:val="00135727"/>
    <w:rsid w:val="001418CC"/>
    <w:rsid w:val="00143087"/>
    <w:rsid w:val="00146A37"/>
    <w:rsid w:val="00150CC1"/>
    <w:rsid w:val="001517F6"/>
    <w:rsid w:val="00163049"/>
    <w:rsid w:val="00167FDF"/>
    <w:rsid w:val="001807C8"/>
    <w:rsid w:val="00190105"/>
    <w:rsid w:val="001C5F47"/>
    <w:rsid w:val="001D0890"/>
    <w:rsid w:val="001E5849"/>
    <w:rsid w:val="001F03D8"/>
    <w:rsid w:val="001F663F"/>
    <w:rsid w:val="001F7D36"/>
    <w:rsid w:val="0020422A"/>
    <w:rsid w:val="00206198"/>
    <w:rsid w:val="00206E1F"/>
    <w:rsid w:val="00225B05"/>
    <w:rsid w:val="00226BE6"/>
    <w:rsid w:val="00234684"/>
    <w:rsid w:val="00240C5C"/>
    <w:rsid w:val="002527B7"/>
    <w:rsid w:val="0025395B"/>
    <w:rsid w:val="00254CBE"/>
    <w:rsid w:val="00255A41"/>
    <w:rsid w:val="00264EC4"/>
    <w:rsid w:val="00270678"/>
    <w:rsid w:val="00287858"/>
    <w:rsid w:val="002922C4"/>
    <w:rsid w:val="00293673"/>
    <w:rsid w:val="002A5E27"/>
    <w:rsid w:val="002A7107"/>
    <w:rsid w:val="002B01BB"/>
    <w:rsid w:val="002B1A50"/>
    <w:rsid w:val="002B5424"/>
    <w:rsid w:val="002C12A7"/>
    <w:rsid w:val="002C1C6A"/>
    <w:rsid w:val="002C295A"/>
    <w:rsid w:val="002D2D20"/>
    <w:rsid w:val="002D5541"/>
    <w:rsid w:val="002E1608"/>
    <w:rsid w:val="002E7B81"/>
    <w:rsid w:val="003047F2"/>
    <w:rsid w:val="00311FDD"/>
    <w:rsid w:val="00330E3D"/>
    <w:rsid w:val="00331E50"/>
    <w:rsid w:val="003356F6"/>
    <w:rsid w:val="003372D3"/>
    <w:rsid w:val="00337D02"/>
    <w:rsid w:val="00347321"/>
    <w:rsid w:val="0035074A"/>
    <w:rsid w:val="00365D72"/>
    <w:rsid w:val="00373231"/>
    <w:rsid w:val="003820FD"/>
    <w:rsid w:val="00384FD7"/>
    <w:rsid w:val="00385354"/>
    <w:rsid w:val="003860D3"/>
    <w:rsid w:val="0039103B"/>
    <w:rsid w:val="00392827"/>
    <w:rsid w:val="00393DE2"/>
    <w:rsid w:val="00397DD2"/>
    <w:rsid w:val="003A427E"/>
    <w:rsid w:val="003A60C6"/>
    <w:rsid w:val="003B1702"/>
    <w:rsid w:val="003D60F1"/>
    <w:rsid w:val="0040445F"/>
    <w:rsid w:val="00407EF3"/>
    <w:rsid w:val="00410F5F"/>
    <w:rsid w:val="00432B7D"/>
    <w:rsid w:val="004341FD"/>
    <w:rsid w:val="00445A8C"/>
    <w:rsid w:val="004478B5"/>
    <w:rsid w:val="004526F1"/>
    <w:rsid w:val="00456A20"/>
    <w:rsid w:val="00460783"/>
    <w:rsid w:val="00472916"/>
    <w:rsid w:val="00473B3E"/>
    <w:rsid w:val="004831AE"/>
    <w:rsid w:val="00491CC1"/>
    <w:rsid w:val="004A763C"/>
    <w:rsid w:val="004D0408"/>
    <w:rsid w:val="004D5179"/>
    <w:rsid w:val="004E0725"/>
    <w:rsid w:val="004E4574"/>
    <w:rsid w:val="004E4A78"/>
    <w:rsid w:val="004E5D83"/>
    <w:rsid w:val="004E6C9A"/>
    <w:rsid w:val="004F71C4"/>
    <w:rsid w:val="00500DA2"/>
    <w:rsid w:val="00516874"/>
    <w:rsid w:val="0053333B"/>
    <w:rsid w:val="00535EDC"/>
    <w:rsid w:val="005361D2"/>
    <w:rsid w:val="00544164"/>
    <w:rsid w:val="00556883"/>
    <w:rsid w:val="005613E4"/>
    <w:rsid w:val="00561B45"/>
    <w:rsid w:val="00562041"/>
    <w:rsid w:val="00563935"/>
    <w:rsid w:val="00571FC4"/>
    <w:rsid w:val="005A21D2"/>
    <w:rsid w:val="005A3F8C"/>
    <w:rsid w:val="005B4961"/>
    <w:rsid w:val="005C333A"/>
    <w:rsid w:val="005C3913"/>
    <w:rsid w:val="005D021A"/>
    <w:rsid w:val="005D4262"/>
    <w:rsid w:val="005D7376"/>
    <w:rsid w:val="005E1391"/>
    <w:rsid w:val="0060346C"/>
    <w:rsid w:val="006170B5"/>
    <w:rsid w:val="00631C6F"/>
    <w:rsid w:val="0063291D"/>
    <w:rsid w:val="0063574A"/>
    <w:rsid w:val="00640C26"/>
    <w:rsid w:val="006465AD"/>
    <w:rsid w:val="006523F2"/>
    <w:rsid w:val="0065539B"/>
    <w:rsid w:val="00660B84"/>
    <w:rsid w:val="00662CF6"/>
    <w:rsid w:val="00662FBB"/>
    <w:rsid w:val="00677488"/>
    <w:rsid w:val="00686570"/>
    <w:rsid w:val="0069445A"/>
    <w:rsid w:val="006A1F10"/>
    <w:rsid w:val="006C2F57"/>
    <w:rsid w:val="006D2FE2"/>
    <w:rsid w:val="006E3688"/>
    <w:rsid w:val="006E5E1D"/>
    <w:rsid w:val="006F37E4"/>
    <w:rsid w:val="00705464"/>
    <w:rsid w:val="00705796"/>
    <w:rsid w:val="007061AB"/>
    <w:rsid w:val="007107D8"/>
    <w:rsid w:val="00711A27"/>
    <w:rsid w:val="00712834"/>
    <w:rsid w:val="00716C93"/>
    <w:rsid w:val="00732741"/>
    <w:rsid w:val="0074590A"/>
    <w:rsid w:val="00750522"/>
    <w:rsid w:val="00751D4E"/>
    <w:rsid w:val="00763367"/>
    <w:rsid w:val="007678D0"/>
    <w:rsid w:val="007748F2"/>
    <w:rsid w:val="00785A86"/>
    <w:rsid w:val="00786068"/>
    <w:rsid w:val="00792D6C"/>
    <w:rsid w:val="0079569D"/>
    <w:rsid w:val="00796121"/>
    <w:rsid w:val="007A40D6"/>
    <w:rsid w:val="007A7C03"/>
    <w:rsid w:val="007C4972"/>
    <w:rsid w:val="007C6B66"/>
    <w:rsid w:val="007D1323"/>
    <w:rsid w:val="007E0B43"/>
    <w:rsid w:val="007F1FB6"/>
    <w:rsid w:val="00804367"/>
    <w:rsid w:val="00812FEF"/>
    <w:rsid w:val="0082400E"/>
    <w:rsid w:val="00834900"/>
    <w:rsid w:val="00835C41"/>
    <w:rsid w:val="008420B1"/>
    <w:rsid w:val="008565BD"/>
    <w:rsid w:val="0086296A"/>
    <w:rsid w:val="00885A38"/>
    <w:rsid w:val="008A0B99"/>
    <w:rsid w:val="008A6CE8"/>
    <w:rsid w:val="008B06D4"/>
    <w:rsid w:val="008B73EC"/>
    <w:rsid w:val="008C2EE8"/>
    <w:rsid w:val="008D40CE"/>
    <w:rsid w:val="008F1D80"/>
    <w:rsid w:val="008F2D08"/>
    <w:rsid w:val="00901A91"/>
    <w:rsid w:val="009029D5"/>
    <w:rsid w:val="0090327F"/>
    <w:rsid w:val="009075F6"/>
    <w:rsid w:val="00910CF7"/>
    <w:rsid w:val="0091294F"/>
    <w:rsid w:val="00930353"/>
    <w:rsid w:val="00930725"/>
    <w:rsid w:val="00932297"/>
    <w:rsid w:val="009458D3"/>
    <w:rsid w:val="00946092"/>
    <w:rsid w:val="0095002E"/>
    <w:rsid w:val="0095579F"/>
    <w:rsid w:val="00962138"/>
    <w:rsid w:val="009662F3"/>
    <w:rsid w:val="00967902"/>
    <w:rsid w:val="00985F27"/>
    <w:rsid w:val="009A291F"/>
    <w:rsid w:val="009A2A8A"/>
    <w:rsid w:val="009B2233"/>
    <w:rsid w:val="009B3AA3"/>
    <w:rsid w:val="009B6C5E"/>
    <w:rsid w:val="009C3260"/>
    <w:rsid w:val="009D5ECD"/>
    <w:rsid w:val="009D744C"/>
    <w:rsid w:val="009E5060"/>
    <w:rsid w:val="009E6C6A"/>
    <w:rsid w:val="009F2784"/>
    <w:rsid w:val="009F61E4"/>
    <w:rsid w:val="00A116A4"/>
    <w:rsid w:val="00A11DA6"/>
    <w:rsid w:val="00A12200"/>
    <w:rsid w:val="00A12E3A"/>
    <w:rsid w:val="00A214E0"/>
    <w:rsid w:val="00A421D4"/>
    <w:rsid w:val="00A55444"/>
    <w:rsid w:val="00A62A6D"/>
    <w:rsid w:val="00A763B7"/>
    <w:rsid w:val="00A813E2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3895"/>
    <w:rsid w:val="00AF6332"/>
    <w:rsid w:val="00AF6B06"/>
    <w:rsid w:val="00AF7F69"/>
    <w:rsid w:val="00B01BD4"/>
    <w:rsid w:val="00B0282D"/>
    <w:rsid w:val="00B274B8"/>
    <w:rsid w:val="00B3706D"/>
    <w:rsid w:val="00B40836"/>
    <w:rsid w:val="00B46D71"/>
    <w:rsid w:val="00B70376"/>
    <w:rsid w:val="00B77428"/>
    <w:rsid w:val="00B849B5"/>
    <w:rsid w:val="00B93B67"/>
    <w:rsid w:val="00B947EE"/>
    <w:rsid w:val="00BA03E9"/>
    <w:rsid w:val="00BA627D"/>
    <w:rsid w:val="00BC0D10"/>
    <w:rsid w:val="00BC2229"/>
    <w:rsid w:val="00BC4506"/>
    <w:rsid w:val="00BF0EAC"/>
    <w:rsid w:val="00BF5AF4"/>
    <w:rsid w:val="00C032FC"/>
    <w:rsid w:val="00C06D18"/>
    <w:rsid w:val="00C206AF"/>
    <w:rsid w:val="00C2496D"/>
    <w:rsid w:val="00C27DAC"/>
    <w:rsid w:val="00C36A4C"/>
    <w:rsid w:val="00C40E39"/>
    <w:rsid w:val="00C44BC7"/>
    <w:rsid w:val="00C45AE0"/>
    <w:rsid w:val="00C503E4"/>
    <w:rsid w:val="00C51E19"/>
    <w:rsid w:val="00C549E0"/>
    <w:rsid w:val="00C57623"/>
    <w:rsid w:val="00C62760"/>
    <w:rsid w:val="00C6374E"/>
    <w:rsid w:val="00C63F3E"/>
    <w:rsid w:val="00C64574"/>
    <w:rsid w:val="00C71722"/>
    <w:rsid w:val="00C83DEF"/>
    <w:rsid w:val="00C9046D"/>
    <w:rsid w:val="00C92A15"/>
    <w:rsid w:val="00CA58C5"/>
    <w:rsid w:val="00CA5E5F"/>
    <w:rsid w:val="00CA62F9"/>
    <w:rsid w:val="00CB17FD"/>
    <w:rsid w:val="00CE0760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44A6D"/>
    <w:rsid w:val="00D62A81"/>
    <w:rsid w:val="00D62AEA"/>
    <w:rsid w:val="00D67D2B"/>
    <w:rsid w:val="00D71EA5"/>
    <w:rsid w:val="00D7252F"/>
    <w:rsid w:val="00D77D96"/>
    <w:rsid w:val="00DD0501"/>
    <w:rsid w:val="00DD19FE"/>
    <w:rsid w:val="00DD4C2E"/>
    <w:rsid w:val="00DE3C0B"/>
    <w:rsid w:val="00DE518F"/>
    <w:rsid w:val="00E01AFB"/>
    <w:rsid w:val="00E061BD"/>
    <w:rsid w:val="00E10228"/>
    <w:rsid w:val="00E15A22"/>
    <w:rsid w:val="00E177E4"/>
    <w:rsid w:val="00E249D0"/>
    <w:rsid w:val="00E37CF3"/>
    <w:rsid w:val="00E402BD"/>
    <w:rsid w:val="00E41E1D"/>
    <w:rsid w:val="00E5055D"/>
    <w:rsid w:val="00E55045"/>
    <w:rsid w:val="00E57890"/>
    <w:rsid w:val="00E604E6"/>
    <w:rsid w:val="00E66D89"/>
    <w:rsid w:val="00E81B21"/>
    <w:rsid w:val="00E82553"/>
    <w:rsid w:val="00E84591"/>
    <w:rsid w:val="00E934AD"/>
    <w:rsid w:val="00EA3FC3"/>
    <w:rsid w:val="00EB10DF"/>
    <w:rsid w:val="00ED1FFE"/>
    <w:rsid w:val="00ED6A3B"/>
    <w:rsid w:val="00EE42CE"/>
    <w:rsid w:val="00EE56F0"/>
    <w:rsid w:val="00EF0805"/>
    <w:rsid w:val="00EF3F91"/>
    <w:rsid w:val="00F02B6F"/>
    <w:rsid w:val="00F06298"/>
    <w:rsid w:val="00F220C7"/>
    <w:rsid w:val="00F235B0"/>
    <w:rsid w:val="00F31591"/>
    <w:rsid w:val="00F365CD"/>
    <w:rsid w:val="00F408CD"/>
    <w:rsid w:val="00F43366"/>
    <w:rsid w:val="00F6286F"/>
    <w:rsid w:val="00F6331E"/>
    <w:rsid w:val="00F6773B"/>
    <w:rsid w:val="00F70F8C"/>
    <w:rsid w:val="00F76F18"/>
    <w:rsid w:val="00F8455A"/>
    <w:rsid w:val="00F93061"/>
    <w:rsid w:val="00FA57D9"/>
    <w:rsid w:val="00FD7BE1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B19EE"/>
  <w15:chartTrackingRefBased/>
  <w15:docId w15:val="{5548A4B4-3EF9-4E97-8753-21EA11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472916"/>
    <w:rPr>
      <w:lang w:eastAsia="sr-Latn-CS"/>
    </w:rPr>
  </w:style>
  <w:style w:type="character" w:styleId="CommentReference">
    <w:name w:val="annotation reference"/>
    <w:rsid w:val="00CE07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0760"/>
  </w:style>
  <w:style w:type="character" w:customStyle="1" w:styleId="CommentTextChar">
    <w:name w:val="Comment Text Char"/>
    <w:link w:val="CommentText"/>
    <w:rsid w:val="00CE0760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CE0760"/>
    <w:rPr>
      <w:b/>
      <w:bCs/>
    </w:rPr>
  </w:style>
  <w:style w:type="character" w:customStyle="1" w:styleId="CommentSubjectChar">
    <w:name w:val="Comment Subject Char"/>
    <w:link w:val="CommentSubject"/>
    <w:rsid w:val="00CE0760"/>
    <w:rPr>
      <w:b/>
      <w:bCs/>
      <w:lang w:eastAsia="sr-Latn-CS"/>
    </w:rPr>
  </w:style>
  <w:style w:type="paragraph" w:styleId="Revision">
    <w:name w:val="Revision"/>
    <w:hidden/>
    <w:uiPriority w:val="99"/>
    <w:semiHidden/>
    <w:rsid w:val="00CE076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404B-F688-471E-B4A9-4B5F590E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38</TotalTime>
  <Pages>18</Pages>
  <Words>2401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Ensar Hamzic</cp:lastModifiedBy>
  <cp:revision>12</cp:revision>
  <cp:lastPrinted>1899-12-31T23:00:00Z</cp:lastPrinted>
  <dcterms:created xsi:type="dcterms:W3CDTF">2022-11-15T17:36:00Z</dcterms:created>
  <dcterms:modified xsi:type="dcterms:W3CDTF">2022-11-16T12:32:00Z</dcterms:modified>
</cp:coreProperties>
</file>